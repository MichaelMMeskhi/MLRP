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173"/>
        <w:gridCol w:w="358"/>
        <w:gridCol w:w="10269"/>
      </w:tblGrid>
      <w:tr w:rsidR="009C1A99" w14:paraId="0D16D489" w14:textId="77777777" w:rsidTr="00534F55">
        <w:tc>
          <w:tcPr>
            <w:tcW w:w="173" w:type="dxa"/>
            <w:shd w:val="clear" w:color="auto" w:fill="4D4D4D" w:themeFill="accent6"/>
          </w:tcPr>
          <w:p w14:paraId="76CE7590" w14:textId="77777777" w:rsidR="009C1A99" w:rsidRDefault="009C1A99"/>
        </w:tc>
        <w:tc>
          <w:tcPr>
            <w:tcW w:w="358" w:type="dxa"/>
          </w:tcPr>
          <w:p w14:paraId="69810FBE" w14:textId="77777777" w:rsidR="009C1A99" w:rsidRDefault="009C1A99"/>
        </w:tc>
        <w:tc>
          <w:tcPr>
            <w:tcW w:w="10269" w:type="dxa"/>
          </w:tcPr>
          <w:p w14:paraId="1745E4BC" w14:textId="77777777" w:rsidR="009C1A99" w:rsidRDefault="00A87D11">
            <w:pPr>
              <w:pStyle w:val="Heading1"/>
            </w:pPr>
            <w:r>
              <w:t>Objective</w:t>
            </w:r>
          </w:p>
          <w:sdt>
            <w:sdtPr>
              <w:id w:val="9459735"/>
              <w:placeholder>
                <w:docPart w:val="D75EC8232078DD4AA945AA50D253180F"/>
              </w:placeholder>
            </w:sdtPr>
            <w:sdtEndPr/>
            <w:sdtContent>
              <w:p w14:paraId="54465633" w14:textId="5C1E01DD" w:rsidR="00EB4AA1" w:rsidRPr="00EB4AA1" w:rsidRDefault="00EB4AA1" w:rsidP="001B2B9F">
                <w:pPr>
                  <w:rPr>
                    <w:rFonts w:ascii="Arial" w:eastAsia="Times New Roman" w:hAnsi="Arial" w:cs="Times New Roman"/>
                    <w:color w:val="333333"/>
                    <w:szCs w:val="20"/>
                    <w:shd w:val="clear" w:color="auto" w:fill="FFFFFF"/>
                  </w:rPr>
                </w:pPr>
                <w:r>
                  <w:rPr>
                    <w:rFonts w:ascii="Arial" w:eastAsia="Times New Roman" w:hAnsi="Arial" w:cs="Times New Roman"/>
                    <w:color w:val="333333"/>
                    <w:szCs w:val="20"/>
                    <w:shd w:val="clear" w:color="auto" w:fill="FFFFFF"/>
                  </w:rPr>
                  <w:t xml:space="preserve">Seeking to gain valuable experience as a member of the engineering community and work towards a professional career. </w:t>
                </w:r>
              </w:p>
              <w:p w14:paraId="08E67B5A" w14:textId="77777777" w:rsidR="009C1A99" w:rsidRDefault="00CC5A80" w:rsidP="001B2B9F">
                <w:pPr>
                  <w:pStyle w:val="BodyText"/>
                </w:pPr>
              </w:p>
            </w:sdtContent>
          </w:sdt>
        </w:tc>
      </w:tr>
      <w:tr w:rsidR="009C1A99" w14:paraId="7213BF38" w14:textId="77777777" w:rsidTr="00534F55">
        <w:trPr>
          <w:trHeight w:hRule="exact" w:val="288"/>
        </w:trPr>
        <w:tc>
          <w:tcPr>
            <w:tcW w:w="173" w:type="dxa"/>
          </w:tcPr>
          <w:p w14:paraId="3FE43F05" w14:textId="77777777" w:rsidR="009C1A99" w:rsidRDefault="009C1A99"/>
        </w:tc>
        <w:tc>
          <w:tcPr>
            <w:tcW w:w="358" w:type="dxa"/>
          </w:tcPr>
          <w:p w14:paraId="325285F3" w14:textId="77777777" w:rsidR="009C1A99" w:rsidRDefault="009C1A99"/>
        </w:tc>
        <w:tc>
          <w:tcPr>
            <w:tcW w:w="10269" w:type="dxa"/>
          </w:tcPr>
          <w:p w14:paraId="22E97AAB" w14:textId="77777777" w:rsidR="009C1A99" w:rsidRDefault="009C1A99"/>
        </w:tc>
      </w:tr>
      <w:tr w:rsidR="009C1A99" w14:paraId="3FC82CD5" w14:textId="77777777" w:rsidTr="00534F55">
        <w:trPr>
          <w:trHeight w:val="4563"/>
        </w:trPr>
        <w:tc>
          <w:tcPr>
            <w:tcW w:w="173" w:type="dxa"/>
            <w:shd w:val="clear" w:color="auto" w:fill="5F5F5F" w:themeFill="accent5"/>
          </w:tcPr>
          <w:p w14:paraId="7A9BC405" w14:textId="77777777" w:rsidR="009C1A99" w:rsidRDefault="009C1A99"/>
        </w:tc>
        <w:tc>
          <w:tcPr>
            <w:tcW w:w="358" w:type="dxa"/>
          </w:tcPr>
          <w:p w14:paraId="44BBFD9C" w14:textId="77777777" w:rsidR="009C1A99" w:rsidRDefault="009C1A99"/>
        </w:tc>
        <w:tc>
          <w:tcPr>
            <w:tcW w:w="10269" w:type="dxa"/>
          </w:tcPr>
          <w:p w14:paraId="7AFD2502" w14:textId="77777777" w:rsidR="009C1A99" w:rsidRDefault="00A87D11">
            <w:pPr>
              <w:pStyle w:val="Heading1"/>
            </w:pPr>
            <w:r>
              <w:t>Experience</w:t>
            </w:r>
          </w:p>
          <w:p w14:paraId="5C81A7AC" w14:textId="6330DBBA" w:rsidR="009C1A99" w:rsidRDefault="00EB4AA1">
            <w:pPr>
              <w:pStyle w:val="Heading2"/>
            </w:pPr>
            <w:r>
              <w:t>UTRGV School of Medicine</w:t>
            </w:r>
            <w:r w:rsidR="00FC4B14">
              <w:t xml:space="preserve"> Library,</w:t>
            </w:r>
            <w:r>
              <w:t xml:space="preserve"> Lab assistant                               </w:t>
            </w:r>
            <w:r w:rsidR="00FC4B14">
              <w:t xml:space="preserve">         </w:t>
            </w:r>
            <w:r>
              <w:t xml:space="preserve">     </w:t>
            </w:r>
            <w:r w:rsidR="00521E13">
              <w:t>April</w:t>
            </w:r>
            <w:r>
              <w:t xml:space="preserve"> 2016 - current</w:t>
            </w:r>
          </w:p>
          <w:sdt>
            <w:sdtPr>
              <w:id w:val="9459741"/>
              <w:placeholder>
                <w:docPart w:val="81D38DF94C73CE4A87631C602EB38709"/>
              </w:placeholder>
            </w:sdtPr>
            <w:sdtEndPr/>
            <w:sdtContent>
              <w:p w14:paraId="388702D2" w14:textId="061451C6" w:rsidR="00EB4AA1" w:rsidRDefault="006171C6">
                <w:pPr>
                  <w:pStyle w:val="BodyText"/>
                </w:pPr>
                <w:r>
                  <w:t>Assist Medical school students with</w:t>
                </w:r>
                <w:r w:rsidR="00447A33">
                  <w:t xml:space="preserve"> Library equipment: O</w:t>
                </w:r>
                <w:r w:rsidR="00447A33" w:rsidRPr="00447A33">
                  <w:t>culus rift</w:t>
                </w:r>
                <w:r w:rsidR="00447A33">
                  <w:t>, Xbox controllers, Apple c</w:t>
                </w:r>
                <w:r w:rsidR="00521E13">
                  <w:t>omputers. Computer lab upkeep includes printer/</w:t>
                </w:r>
                <w:r w:rsidR="00447A33">
                  <w:t xml:space="preserve">network </w:t>
                </w:r>
                <w:r w:rsidR="00521E13">
                  <w:t>troubleshooting,</w:t>
                </w:r>
                <w:r w:rsidR="00447A33">
                  <w:t xml:space="preserve"> database retrieval</w:t>
                </w:r>
                <w:r w:rsidR="00521E13">
                  <w:t xml:space="preserve">, coordinate with a team, report lab statistics.  </w:t>
                </w:r>
                <w:r w:rsidR="00447A33">
                  <w:t xml:space="preserve"> </w:t>
                </w:r>
              </w:p>
              <w:p w14:paraId="6EC368FE" w14:textId="1D5491D0" w:rsidR="00863221" w:rsidRPr="004F1679" w:rsidRDefault="00935AA0">
                <w:pPr>
                  <w:pStyle w:val="BodyText"/>
                  <w:rPr>
                    <w:b/>
                  </w:rPr>
                </w:pPr>
                <w:r>
                  <w:rPr>
                    <w:b/>
                  </w:rPr>
                  <w:t xml:space="preserve">Deputized </w:t>
                </w:r>
                <w:r w:rsidR="00863221" w:rsidRPr="00032D93">
                  <w:rPr>
                    <w:b/>
                  </w:rPr>
                  <w:t xml:space="preserve">Voter </w:t>
                </w:r>
                <w:r>
                  <w:rPr>
                    <w:b/>
                  </w:rPr>
                  <w:t>Registrar</w:t>
                </w:r>
                <w:r w:rsidR="00863221" w:rsidRPr="004F1679">
                  <w:rPr>
                    <w:b/>
                  </w:rPr>
                  <w:t xml:space="preserve">                                                                   </w:t>
                </w:r>
                <w:r w:rsidR="004F1679">
                  <w:rPr>
                    <w:b/>
                  </w:rPr>
                  <w:t xml:space="preserve">        </w:t>
                </w:r>
                <w:r w:rsidR="00863221" w:rsidRPr="004F1679">
                  <w:rPr>
                    <w:b/>
                  </w:rPr>
                  <w:t xml:space="preserve">  September 2015 – September 2016</w:t>
                </w:r>
              </w:p>
              <w:p w14:paraId="750A6BB1" w14:textId="4323A787" w:rsidR="009C1A99" w:rsidRDefault="00863221">
                <w:pPr>
                  <w:pStyle w:val="BodyText"/>
                </w:pPr>
                <w:r>
                  <w:t>Registered voters of Hidalgo country, volunteer poll worker.</w:t>
                </w:r>
                <w:r w:rsidR="00935AA0">
                  <w:t xml:space="preserve"> Helped handle sensitive situation and raised public contribution to our political system.</w:t>
                </w:r>
              </w:p>
            </w:sdtContent>
          </w:sdt>
          <w:p w14:paraId="2BD248F5" w14:textId="6AB58132" w:rsidR="009C1A99" w:rsidRDefault="00CC5A80">
            <w:pPr>
              <w:pStyle w:val="Heading2"/>
            </w:pPr>
            <w:sdt>
              <w:sdtPr>
                <w:id w:val="9459744"/>
                <w:placeholder>
                  <w:docPart w:val="8A6F725AA5B320499FB2E82EF24F6CB7"/>
                </w:placeholder>
              </w:sdtPr>
              <w:sdtEndPr/>
              <w:sdtContent>
                <w:r w:rsidR="00544A48">
                  <w:t>Skills USA Treasurer (Computer Maintenance group)</w:t>
                </w:r>
              </w:sdtContent>
            </w:sdt>
            <w:r w:rsidR="00A87D11">
              <w:tab/>
            </w:r>
            <w:r w:rsidR="004F1679">
              <w:t xml:space="preserve">               </w:t>
            </w:r>
            <w:r w:rsidR="00544A48">
              <w:t>August 2009 – May 2010</w:t>
            </w:r>
          </w:p>
          <w:sdt>
            <w:sdtPr>
              <w:id w:val="9459745"/>
              <w:placeholder>
                <w:docPart w:val="4EB8B6650A11204D8EFFEAB67862ECB5"/>
              </w:placeholder>
            </w:sdtPr>
            <w:sdtEndPr/>
            <w:sdtContent>
              <w:p w14:paraId="3D45A8F5" w14:textId="77777777" w:rsidR="009C1A99" w:rsidRDefault="00544A48">
                <w:pPr>
                  <w:pStyle w:val="BodyText"/>
                </w:pPr>
                <w:r>
                  <w:t xml:space="preserve">In charge of a school organization budget, I helped the group raise money for various expenses such as food </w:t>
                </w:r>
                <w:r w:rsidR="00B507BE">
                  <w:t>and transportation to</w:t>
                </w:r>
                <w:r>
                  <w:t xml:space="preserve"> state compet</w:t>
                </w:r>
                <w:r w:rsidR="00B507BE">
                  <w:t xml:space="preserve">itions, computer parts, uniforms, etc. </w:t>
                </w:r>
              </w:p>
            </w:sdtContent>
          </w:sdt>
          <w:p w14:paraId="685FD7FD" w14:textId="77777777" w:rsidR="009C1A99" w:rsidRDefault="00534F55" w:rsidP="00EB4AA1">
            <w:pPr>
              <w:pStyle w:val="Heading2"/>
            </w:pPr>
            <w:r>
              <w:t>Computer Languages</w:t>
            </w:r>
          </w:p>
          <w:p w14:paraId="39E275A6" w14:textId="7CA67368" w:rsidR="00534F55" w:rsidRPr="00534F55" w:rsidRDefault="00534F55" w:rsidP="00935AA0">
            <w:pPr>
              <w:pStyle w:val="BodyText"/>
            </w:pPr>
            <w:r>
              <w:t>Proficient in C++. Objective C, Java. Introductory in Python, Ruby. Q</w:t>
            </w:r>
            <w:r w:rsidR="00935AA0">
              <w:t>uick learner and well versed on construction</w:t>
            </w:r>
            <w:bookmarkStart w:id="0" w:name="_GoBack"/>
            <w:bookmarkEnd w:id="0"/>
            <w:r>
              <w:t xml:space="preserve"> of data structures.  </w:t>
            </w:r>
          </w:p>
        </w:tc>
      </w:tr>
      <w:tr w:rsidR="009C1A99" w14:paraId="3FBD8B2B" w14:textId="77777777" w:rsidTr="00935AA0">
        <w:trPr>
          <w:trHeight w:hRule="exact" w:val="324"/>
        </w:trPr>
        <w:tc>
          <w:tcPr>
            <w:tcW w:w="173" w:type="dxa"/>
          </w:tcPr>
          <w:p w14:paraId="7D6CC4D0" w14:textId="67AC33A6" w:rsidR="009C1A99" w:rsidRDefault="009C1A99"/>
        </w:tc>
        <w:tc>
          <w:tcPr>
            <w:tcW w:w="358" w:type="dxa"/>
          </w:tcPr>
          <w:p w14:paraId="50C74CCF" w14:textId="77777777" w:rsidR="009C1A99" w:rsidRDefault="009C1A99"/>
        </w:tc>
        <w:tc>
          <w:tcPr>
            <w:tcW w:w="10269" w:type="dxa"/>
          </w:tcPr>
          <w:p w14:paraId="08DA74BF" w14:textId="77777777" w:rsidR="009C1A99" w:rsidRDefault="009C1A99"/>
        </w:tc>
      </w:tr>
      <w:tr w:rsidR="009C1A99" w14:paraId="6BF8E785" w14:textId="77777777" w:rsidTr="00534F55">
        <w:tc>
          <w:tcPr>
            <w:tcW w:w="173" w:type="dxa"/>
            <w:shd w:val="clear" w:color="auto" w:fill="808080" w:themeFill="accent4"/>
          </w:tcPr>
          <w:p w14:paraId="6590CAE8" w14:textId="77777777" w:rsidR="009C1A99" w:rsidRDefault="009C1A99"/>
        </w:tc>
        <w:tc>
          <w:tcPr>
            <w:tcW w:w="358" w:type="dxa"/>
          </w:tcPr>
          <w:p w14:paraId="7EC521C2" w14:textId="77777777" w:rsidR="009C1A99" w:rsidRDefault="009C1A99"/>
        </w:tc>
        <w:tc>
          <w:tcPr>
            <w:tcW w:w="10269" w:type="dxa"/>
          </w:tcPr>
          <w:p w14:paraId="6BAD1CDD" w14:textId="77777777" w:rsidR="009C1A99" w:rsidRDefault="00A87D11">
            <w:pPr>
              <w:pStyle w:val="Heading1"/>
            </w:pPr>
            <w:r>
              <w:t>Education</w:t>
            </w:r>
          </w:p>
          <w:p w14:paraId="56A37D22" w14:textId="4F21AF11" w:rsidR="00032D93" w:rsidRDefault="00032D93" w:rsidP="00032D93">
            <w:pPr>
              <w:pStyle w:val="BodyText"/>
              <w:rPr>
                <w:b/>
              </w:rPr>
            </w:pPr>
            <w:r>
              <w:rPr>
                <w:b/>
              </w:rPr>
              <w:t xml:space="preserve">University of Texas Rio Grande Valley </w:t>
            </w:r>
            <w:r w:rsidR="00277B97">
              <w:rPr>
                <w:b/>
              </w:rPr>
              <w:t xml:space="preserve">                                                </w:t>
            </w:r>
            <w:proofErr w:type="gramStart"/>
            <w:r w:rsidR="00277B97">
              <w:rPr>
                <w:b/>
              </w:rPr>
              <w:t xml:space="preserve">   (</w:t>
            </w:r>
            <w:proofErr w:type="gramEnd"/>
            <w:r w:rsidR="00277B97">
              <w:rPr>
                <w:b/>
              </w:rPr>
              <w:t>senior year) est. grad. Date May 2017</w:t>
            </w:r>
          </w:p>
          <w:p w14:paraId="5B4A37A4" w14:textId="5A460201" w:rsidR="00032D93" w:rsidRPr="00032D93" w:rsidRDefault="00032D93" w:rsidP="00032D93">
            <w:pPr>
              <w:pStyle w:val="BodyText"/>
            </w:pPr>
            <w:r>
              <w:t xml:space="preserve">Studying for a BS in Computer Science </w:t>
            </w:r>
            <w:r w:rsidR="00FC4B14">
              <w:t>with</w:t>
            </w:r>
            <w:r>
              <w:t xml:space="preserve"> a minor in Philosophy</w:t>
            </w:r>
          </w:p>
          <w:p w14:paraId="6B394132" w14:textId="502A4710" w:rsidR="009C1A99" w:rsidRDefault="00CC5A80">
            <w:pPr>
              <w:pStyle w:val="Heading2"/>
            </w:pPr>
            <w:sdt>
              <w:sdtPr>
                <w:id w:val="9459748"/>
                <w:placeholder>
                  <w:docPart w:val="7B6A05D4E0F09947B850E225D24A125C"/>
                </w:placeholder>
              </w:sdtPr>
              <w:sdtEndPr/>
              <w:sdtContent>
                <w:r w:rsidR="001B2B9F">
                  <w:t>PSJA North High School</w:t>
                </w:r>
              </w:sdtContent>
            </w:sdt>
            <w:r w:rsidR="00A87D11">
              <w:tab/>
            </w:r>
            <w:r w:rsidR="004F1679">
              <w:t xml:space="preserve">            </w:t>
            </w:r>
            <w:r w:rsidR="001B2B9F">
              <w:t>August 2006 – May 2010</w:t>
            </w:r>
          </w:p>
          <w:sdt>
            <w:sdtPr>
              <w:id w:val="9459749"/>
              <w:placeholder>
                <w:docPart w:val="4C84AF326BA9C44688C0457F8F6B1235"/>
              </w:placeholder>
            </w:sdtPr>
            <w:sdtEndPr/>
            <w:sdtContent>
              <w:p w14:paraId="0E86FF32" w14:textId="3220A4B8" w:rsidR="009C1A99" w:rsidRDefault="00CA14D4" w:rsidP="00CA14D4">
                <w:pPr>
                  <w:pStyle w:val="BodyText"/>
                </w:pPr>
                <w:r>
                  <w:t>Graduated with a focus on general</w:t>
                </w:r>
                <w:r w:rsidR="001B2B9F">
                  <w:t xml:space="preserve"> computer knowledge. </w:t>
                </w:r>
                <w:r>
                  <w:t>Joined</w:t>
                </w:r>
                <w:r w:rsidR="001B2B9F">
                  <w:t xml:space="preserve"> organizations such as UIL History, Skills USA,</w:t>
                </w:r>
                <w:r>
                  <w:t xml:space="preserve"> participated in the s</w:t>
                </w:r>
                <w:r w:rsidR="001B2B9F">
                  <w:t>tate Marching band</w:t>
                </w:r>
                <w:r>
                  <w:t xml:space="preserve"> competition</w:t>
                </w:r>
                <w:r w:rsidR="001B2B9F">
                  <w:t xml:space="preserve"> and Computer Networking helped me develop a deeper understanding of things I am interested in.</w:t>
                </w:r>
              </w:p>
            </w:sdtContent>
          </w:sdt>
        </w:tc>
      </w:tr>
      <w:tr w:rsidR="009C1A99" w14:paraId="0D68B95C" w14:textId="77777777" w:rsidTr="00534F55">
        <w:trPr>
          <w:trHeight w:hRule="exact" w:val="288"/>
        </w:trPr>
        <w:tc>
          <w:tcPr>
            <w:tcW w:w="173" w:type="dxa"/>
          </w:tcPr>
          <w:p w14:paraId="46D6C8A9" w14:textId="49457D66" w:rsidR="009C1A99" w:rsidRDefault="009C1A99"/>
        </w:tc>
        <w:tc>
          <w:tcPr>
            <w:tcW w:w="358" w:type="dxa"/>
          </w:tcPr>
          <w:p w14:paraId="38DCD23D" w14:textId="77777777" w:rsidR="009C1A99" w:rsidRDefault="009C1A99"/>
        </w:tc>
        <w:tc>
          <w:tcPr>
            <w:tcW w:w="10269" w:type="dxa"/>
          </w:tcPr>
          <w:p w14:paraId="0A7A35A5" w14:textId="77777777" w:rsidR="009C1A99" w:rsidRDefault="009C1A99"/>
        </w:tc>
      </w:tr>
      <w:tr w:rsidR="009C1A99" w14:paraId="68CA1FF4" w14:textId="77777777" w:rsidTr="00534F55">
        <w:tc>
          <w:tcPr>
            <w:tcW w:w="173" w:type="dxa"/>
            <w:shd w:val="clear" w:color="auto" w:fill="B2B2B2" w:themeFill="accent2"/>
          </w:tcPr>
          <w:p w14:paraId="059BBDAA" w14:textId="77777777" w:rsidR="009C1A99" w:rsidRDefault="009C1A99"/>
        </w:tc>
        <w:tc>
          <w:tcPr>
            <w:tcW w:w="358" w:type="dxa"/>
          </w:tcPr>
          <w:p w14:paraId="42C7E1EC" w14:textId="77777777" w:rsidR="009C1A99" w:rsidRDefault="009C1A99"/>
        </w:tc>
        <w:tc>
          <w:tcPr>
            <w:tcW w:w="10269" w:type="dxa"/>
          </w:tcPr>
          <w:p w14:paraId="0932F94C" w14:textId="66E87716" w:rsidR="009C1A99" w:rsidRDefault="00792D44">
            <w:pPr>
              <w:pStyle w:val="Heading1"/>
            </w:pPr>
            <w:r>
              <w:t xml:space="preserve">Accomplishments </w:t>
            </w:r>
          </w:p>
          <w:sdt>
            <w:sdtPr>
              <w:id w:val="24003798"/>
              <w:placeholder>
                <w:docPart w:val="52437022EB79EB49AF77F254A5F85E33"/>
              </w:placeholder>
            </w:sdtPr>
            <w:sdtEndPr/>
            <w:sdtContent>
              <w:p w14:paraId="1C2F973F" w14:textId="2059F65F" w:rsidR="009C1A99" w:rsidRDefault="00277B97" w:rsidP="00521E13">
                <w:pPr>
                  <w:pStyle w:val="BodyText"/>
                </w:pPr>
                <w:r>
                  <w:t xml:space="preserve">While at UTRGV I have joined several environmental awareness campaigns, help promote student voter involvement, participated in various technology workshops with group Hack&amp;&amp;Make. Participating in </w:t>
                </w:r>
                <w:r>
                  <w:lastRenderedPageBreak/>
                  <w:t xml:space="preserve">2016’s statewide </w:t>
                </w:r>
                <w:r w:rsidRPr="00792D44">
                  <w:t>Association for Practical and Professional Ethics</w:t>
                </w:r>
                <w:r>
                  <w:t xml:space="preserve"> (APPE) Ethics Bowl. Music is a great influence in my life and I currently write music in my spare time. </w:t>
                </w:r>
                <w:r w:rsidR="00450B93">
                  <w:t>In high school I spent 3 years in computer maintenance</w:t>
                </w:r>
                <w:r w:rsidR="00521E13">
                  <w:t xml:space="preserve"> courses</w:t>
                </w:r>
                <w:r w:rsidR="00450B93">
                  <w:t xml:space="preserve"> and 2 years assisting</w:t>
                </w:r>
                <w:r w:rsidR="00521E13">
                  <w:t xml:space="preserve"> a group of select students with a mentor to assist with</w:t>
                </w:r>
                <w:r w:rsidR="00450B93">
                  <w:t xml:space="preserve"> minor networking problems</w:t>
                </w:r>
                <w:r w:rsidR="00521E13">
                  <w:t>.</w:t>
                </w:r>
                <w:r w:rsidR="00450B93">
                  <w:t xml:space="preserve"> I earned </w:t>
                </w:r>
                <w:r w:rsidR="0099776A">
                  <w:t>a</w:t>
                </w:r>
                <w:r w:rsidR="00450B93">
                  <w:t xml:space="preserve"> </w:t>
                </w:r>
                <w:proofErr w:type="spellStart"/>
                <w:r w:rsidR="00450B93">
                  <w:t>Certiport</w:t>
                </w:r>
                <w:proofErr w:type="spellEnd"/>
                <w:r w:rsidR="00450B93">
                  <w:t xml:space="preserve"> IC3</w:t>
                </w:r>
                <w:r w:rsidR="0099776A">
                  <w:t xml:space="preserve"> certification</w:t>
                </w:r>
                <w:r w:rsidR="00450B93">
                  <w:t xml:space="preserve"> (Internet and Computing Core Certification).</w:t>
                </w:r>
              </w:p>
            </w:sdtContent>
          </w:sdt>
        </w:tc>
      </w:tr>
    </w:tbl>
    <w:p w14:paraId="2D38CC34" w14:textId="77777777" w:rsidR="009C1A99" w:rsidRDefault="009C1A99">
      <w:pPr>
        <w:spacing w:line="240" w:lineRule="auto"/>
      </w:pPr>
    </w:p>
    <w:sectPr w:rsidR="009C1A99" w:rsidSect="009C1A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01E54" w14:textId="77777777" w:rsidR="00CC5A80" w:rsidRDefault="00CC5A80">
      <w:pPr>
        <w:spacing w:line="240" w:lineRule="auto"/>
      </w:pPr>
      <w:r>
        <w:separator/>
      </w:r>
    </w:p>
  </w:endnote>
  <w:endnote w:type="continuationSeparator" w:id="0">
    <w:p w14:paraId="7844DF54" w14:textId="77777777" w:rsidR="00CC5A80" w:rsidRDefault="00CC5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7D544" w14:textId="77777777" w:rsidR="00EC693C" w:rsidRDefault="00EC69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B9D02" w14:textId="77777777" w:rsidR="00EB4AA1" w:rsidRDefault="00EB4AA1">
    <w:pPr>
      <w:pStyle w:val="Footer"/>
    </w:pPr>
    <w:r>
      <w:fldChar w:fldCharType="begin"/>
    </w:r>
    <w:r>
      <w:instrText xml:space="preserve"> Page </w:instrText>
    </w:r>
    <w:r>
      <w:fldChar w:fldCharType="separate"/>
    </w:r>
    <w:r w:rsidR="00935AA0">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FE273" w14:textId="77777777" w:rsidR="00EC693C" w:rsidRDefault="00EC69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15A71" w14:textId="77777777" w:rsidR="00CC5A80" w:rsidRDefault="00CC5A80">
      <w:pPr>
        <w:spacing w:line="240" w:lineRule="auto"/>
      </w:pPr>
      <w:r>
        <w:separator/>
      </w:r>
    </w:p>
  </w:footnote>
  <w:footnote w:type="continuationSeparator" w:id="0">
    <w:p w14:paraId="0F7239B3" w14:textId="77777777" w:rsidR="00CC5A80" w:rsidRDefault="00CC5A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2077C" w14:textId="77777777" w:rsidR="00EC693C" w:rsidRDefault="00EC693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2A88D" w14:textId="77777777" w:rsidR="00EC693C" w:rsidRDefault="00EC693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83BE9" w14:textId="423CF60B" w:rsidR="00EB4AA1" w:rsidRDefault="00FB7D8C">
    <w:pPr>
      <w:pStyle w:val="Title"/>
    </w:pPr>
    <w:r>
      <w:t xml:space="preserve">Juan G. </w:t>
    </w:r>
    <w:r w:rsidR="00EC693C">
      <w:t xml:space="preserve">Vargas </w:t>
    </w:r>
    <w:r w:rsidR="00CA14D4">
      <w:t>Jr.</w:t>
    </w:r>
  </w:p>
  <w:p w14:paraId="557F48C3" w14:textId="56B6315A" w:rsidR="00EB4AA1" w:rsidRDefault="00EB4AA1">
    <w:pPr>
      <w:pStyle w:val="ContactDetails"/>
    </w:pPr>
    <w:r>
      <w:t>1000 E. San Antonio Pharr, Texas 78577</w:t>
    </w:r>
    <w:r>
      <w:br/>
      <w:t xml:space="preserve">Phone: (956) 638-0076   E-Mail: </w:t>
    </w:r>
    <w:r w:rsidR="00CA14D4">
      <w:t>juan.vargas01@utrgv.edu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C6E33"/>
    <w:rsid w:val="00032D93"/>
    <w:rsid w:val="000601EA"/>
    <w:rsid w:val="00091914"/>
    <w:rsid w:val="000E7A64"/>
    <w:rsid w:val="00195BEC"/>
    <w:rsid w:val="001B2B9F"/>
    <w:rsid w:val="002210FB"/>
    <w:rsid w:val="00277B97"/>
    <w:rsid w:val="00371CC0"/>
    <w:rsid w:val="00447A33"/>
    <w:rsid w:val="00450B93"/>
    <w:rsid w:val="00482A36"/>
    <w:rsid w:val="00496AC9"/>
    <w:rsid w:val="004F1679"/>
    <w:rsid w:val="004F33F1"/>
    <w:rsid w:val="00521E13"/>
    <w:rsid w:val="00534F55"/>
    <w:rsid w:val="00544A48"/>
    <w:rsid w:val="0057779B"/>
    <w:rsid w:val="005B3E32"/>
    <w:rsid w:val="005E107F"/>
    <w:rsid w:val="005E7142"/>
    <w:rsid w:val="006171C6"/>
    <w:rsid w:val="00670EA4"/>
    <w:rsid w:val="006A65DA"/>
    <w:rsid w:val="007058A2"/>
    <w:rsid w:val="00792D44"/>
    <w:rsid w:val="007F3A11"/>
    <w:rsid w:val="00863221"/>
    <w:rsid w:val="00875700"/>
    <w:rsid w:val="00935AA0"/>
    <w:rsid w:val="00945ADF"/>
    <w:rsid w:val="0099776A"/>
    <w:rsid w:val="009C1A99"/>
    <w:rsid w:val="009C2672"/>
    <w:rsid w:val="00A130C3"/>
    <w:rsid w:val="00A87D11"/>
    <w:rsid w:val="00B07D2C"/>
    <w:rsid w:val="00B507BE"/>
    <w:rsid w:val="00B6760F"/>
    <w:rsid w:val="00BC6E33"/>
    <w:rsid w:val="00BE0BF6"/>
    <w:rsid w:val="00C42154"/>
    <w:rsid w:val="00CA14D4"/>
    <w:rsid w:val="00CB2D7B"/>
    <w:rsid w:val="00CC5A80"/>
    <w:rsid w:val="00D87E95"/>
    <w:rsid w:val="00EB4AA1"/>
    <w:rsid w:val="00EC693C"/>
    <w:rsid w:val="00FB7D8C"/>
    <w:rsid w:val="00FC4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F77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6091">
      <w:bodyDiv w:val="1"/>
      <w:marLeft w:val="0"/>
      <w:marRight w:val="0"/>
      <w:marTop w:val="0"/>
      <w:marBottom w:val="0"/>
      <w:divBdr>
        <w:top w:val="none" w:sz="0" w:space="0" w:color="auto"/>
        <w:left w:val="none" w:sz="0" w:space="0" w:color="auto"/>
        <w:bottom w:val="none" w:sz="0" w:space="0" w:color="auto"/>
        <w:right w:val="none" w:sz="0" w:space="0" w:color="auto"/>
      </w:divBdr>
    </w:div>
    <w:div w:id="1167208360">
      <w:bodyDiv w:val="1"/>
      <w:marLeft w:val="0"/>
      <w:marRight w:val="0"/>
      <w:marTop w:val="0"/>
      <w:marBottom w:val="0"/>
      <w:divBdr>
        <w:top w:val="none" w:sz="0" w:space="0" w:color="auto"/>
        <w:left w:val="none" w:sz="0" w:space="0" w:color="auto"/>
        <w:bottom w:val="none" w:sz="0" w:space="0" w:color="auto"/>
        <w:right w:val="none" w:sz="0" w:space="0" w:color="auto"/>
      </w:divBdr>
    </w:div>
    <w:div w:id="12109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5EC8232078DD4AA945AA50D253180F"/>
        <w:category>
          <w:name w:val="General"/>
          <w:gallery w:val="placeholder"/>
        </w:category>
        <w:types>
          <w:type w:val="bbPlcHdr"/>
        </w:types>
        <w:behaviors>
          <w:behavior w:val="content"/>
        </w:behaviors>
        <w:guid w:val="{F2F4BD9E-4820-0D4E-BFF5-64389E5479C6}"/>
      </w:docPartPr>
      <w:docPartBody>
        <w:p w:rsidR="00DA348B" w:rsidRDefault="00DA348B">
          <w:pPr>
            <w:pStyle w:val="D75EC8232078DD4AA945AA50D253180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1D38DF94C73CE4A87631C602EB38709"/>
        <w:category>
          <w:name w:val="General"/>
          <w:gallery w:val="placeholder"/>
        </w:category>
        <w:types>
          <w:type w:val="bbPlcHdr"/>
        </w:types>
        <w:behaviors>
          <w:behavior w:val="content"/>
        </w:behaviors>
        <w:guid w:val="{1DA2FD13-AE07-7F4D-BCDD-8B6B268DDF75}"/>
      </w:docPartPr>
      <w:docPartBody>
        <w:p w:rsidR="00DA348B" w:rsidRDefault="00DA348B">
          <w:pPr>
            <w:pStyle w:val="81D38DF94C73CE4A87631C602EB38709"/>
          </w:pPr>
          <w:r>
            <w:t>Etiam cursus suscipit enim. Nulla facilisi. Integer eleifend diam eu diam. Donec dapibus enim sollicitudin nulla. Nam hendrerit. Nunc id nisi. Curabitur sed neque. Pellentesque placerat consequat pede.</w:t>
          </w:r>
        </w:p>
      </w:docPartBody>
    </w:docPart>
    <w:docPart>
      <w:docPartPr>
        <w:name w:val="8A6F725AA5B320499FB2E82EF24F6CB7"/>
        <w:category>
          <w:name w:val="General"/>
          <w:gallery w:val="placeholder"/>
        </w:category>
        <w:types>
          <w:type w:val="bbPlcHdr"/>
        </w:types>
        <w:behaviors>
          <w:behavior w:val="content"/>
        </w:behaviors>
        <w:guid w:val="{11BE2668-3421-924C-A8A6-D9685AC63E80}"/>
      </w:docPartPr>
      <w:docPartBody>
        <w:p w:rsidR="00DA348B" w:rsidRDefault="00DA348B">
          <w:pPr>
            <w:pStyle w:val="8A6F725AA5B320499FB2E82EF24F6CB7"/>
          </w:pPr>
          <w:r>
            <w:t>Lorem ipsum dolor</w:t>
          </w:r>
        </w:p>
      </w:docPartBody>
    </w:docPart>
    <w:docPart>
      <w:docPartPr>
        <w:name w:val="4EB8B6650A11204D8EFFEAB67862ECB5"/>
        <w:category>
          <w:name w:val="General"/>
          <w:gallery w:val="placeholder"/>
        </w:category>
        <w:types>
          <w:type w:val="bbPlcHdr"/>
        </w:types>
        <w:behaviors>
          <w:behavior w:val="content"/>
        </w:behaviors>
        <w:guid w:val="{491AF119-91A5-AD4B-85CA-5C25CA310A49}"/>
      </w:docPartPr>
      <w:docPartBody>
        <w:p w:rsidR="00DA348B" w:rsidRDefault="00DA348B">
          <w:pPr>
            <w:pStyle w:val="4EB8B6650A11204D8EFFEAB67862ECB5"/>
          </w:pPr>
          <w:r>
            <w:t>Etiam cursus suscipit enim. Nulla facilisi. Integer eleifend diam eu diam. Donec dapibus enim sollicitudin nulla. Nam hendrerit. Nunc id nisi. Curabitur sed neque. Pellentesque placerat consequat pede.</w:t>
          </w:r>
        </w:p>
      </w:docPartBody>
    </w:docPart>
    <w:docPart>
      <w:docPartPr>
        <w:name w:val="7B6A05D4E0F09947B850E225D24A125C"/>
        <w:category>
          <w:name w:val="General"/>
          <w:gallery w:val="placeholder"/>
        </w:category>
        <w:types>
          <w:type w:val="bbPlcHdr"/>
        </w:types>
        <w:behaviors>
          <w:behavior w:val="content"/>
        </w:behaviors>
        <w:guid w:val="{B063997F-4C00-B542-A915-9C147A8D6B16}"/>
      </w:docPartPr>
      <w:docPartBody>
        <w:p w:rsidR="00DA348B" w:rsidRDefault="00DA348B">
          <w:pPr>
            <w:pStyle w:val="7B6A05D4E0F09947B850E225D24A125C"/>
          </w:pPr>
          <w:r>
            <w:t>Aliquam dapibus.</w:t>
          </w:r>
        </w:p>
      </w:docPartBody>
    </w:docPart>
    <w:docPart>
      <w:docPartPr>
        <w:name w:val="4C84AF326BA9C44688C0457F8F6B1235"/>
        <w:category>
          <w:name w:val="General"/>
          <w:gallery w:val="placeholder"/>
        </w:category>
        <w:types>
          <w:type w:val="bbPlcHdr"/>
        </w:types>
        <w:behaviors>
          <w:behavior w:val="content"/>
        </w:behaviors>
        <w:guid w:val="{BF1B5B4C-2E68-9745-9630-C1270600A51B}"/>
      </w:docPartPr>
      <w:docPartBody>
        <w:p w:rsidR="00DA348B" w:rsidRDefault="00DA348B">
          <w:pPr>
            <w:pStyle w:val="4C84AF326BA9C44688C0457F8F6B123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2437022EB79EB49AF77F254A5F85E33"/>
        <w:category>
          <w:name w:val="General"/>
          <w:gallery w:val="placeholder"/>
        </w:category>
        <w:types>
          <w:type w:val="bbPlcHdr"/>
        </w:types>
        <w:behaviors>
          <w:behavior w:val="content"/>
        </w:behaviors>
        <w:guid w:val="{49E9B6BE-5792-2748-ACD0-D0F6A3777A1A}"/>
      </w:docPartPr>
      <w:docPartBody>
        <w:p w:rsidR="00DA348B" w:rsidRDefault="00DA348B">
          <w:pPr>
            <w:pStyle w:val="52437022EB79EB49AF77F254A5F85E3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48B"/>
    <w:rsid w:val="00207166"/>
    <w:rsid w:val="003670BF"/>
    <w:rsid w:val="003866B5"/>
    <w:rsid w:val="008F7DE2"/>
    <w:rsid w:val="00AB00BC"/>
    <w:rsid w:val="00DA3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75EC8232078DD4AA945AA50D253180F">
    <w:name w:val="D75EC8232078DD4AA945AA50D253180F"/>
  </w:style>
  <w:style w:type="paragraph" w:customStyle="1" w:styleId="A9840E7D3287124EACAD19B3A7D3446F">
    <w:name w:val="A9840E7D3287124EACAD19B3A7D3446F"/>
  </w:style>
  <w:style w:type="paragraph" w:customStyle="1" w:styleId="81D38DF94C73CE4A87631C602EB38709">
    <w:name w:val="81D38DF94C73CE4A87631C602EB38709"/>
  </w:style>
  <w:style w:type="paragraph" w:customStyle="1" w:styleId="8A6F725AA5B320499FB2E82EF24F6CB7">
    <w:name w:val="8A6F725AA5B320499FB2E82EF24F6CB7"/>
  </w:style>
  <w:style w:type="paragraph" w:customStyle="1" w:styleId="4EB8B6650A11204D8EFFEAB67862ECB5">
    <w:name w:val="4EB8B6650A11204D8EFFEAB67862ECB5"/>
  </w:style>
  <w:style w:type="paragraph" w:customStyle="1" w:styleId="5BD41205FAE35D4AA9287177983D5F3C">
    <w:name w:val="5BD41205FAE35D4AA9287177983D5F3C"/>
  </w:style>
  <w:style w:type="paragraph" w:customStyle="1" w:styleId="20636674EB650646BC4D4475DFF611E4">
    <w:name w:val="20636674EB650646BC4D4475DFF611E4"/>
  </w:style>
  <w:style w:type="paragraph" w:customStyle="1" w:styleId="7B6A05D4E0F09947B850E225D24A125C">
    <w:name w:val="7B6A05D4E0F09947B850E225D24A125C"/>
  </w:style>
  <w:style w:type="paragraph" w:customStyle="1" w:styleId="4C84AF326BA9C44688C0457F8F6B1235">
    <w:name w:val="4C84AF326BA9C44688C0457F8F6B1235"/>
  </w:style>
  <w:style w:type="paragraph" w:customStyle="1" w:styleId="4FCD64C3917F2C438FD65DF3233049AA">
    <w:name w:val="4FCD64C3917F2C438FD65DF3233049AA"/>
  </w:style>
  <w:style w:type="paragraph" w:customStyle="1" w:styleId="6FEACF26193B764895ADACCB8F35AD03">
    <w:name w:val="6FEACF26193B764895ADACCB8F35AD03"/>
  </w:style>
  <w:style w:type="paragraph" w:customStyle="1" w:styleId="52437022EB79EB49AF77F254A5F85E33">
    <w:name w:val="52437022EB79EB49AF77F254A5F85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View:Resumes:Grayscale Resume.dotx</Template>
  <TotalTime>748</TotalTime>
  <Pages>2</Pages>
  <Words>356</Words>
  <Characters>2034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Vargas</dc:creator>
  <cp:keywords/>
  <dc:description/>
  <cp:lastModifiedBy>Juan Vargas</cp:lastModifiedBy>
  <cp:revision>21</cp:revision>
  <dcterms:created xsi:type="dcterms:W3CDTF">2011-09-09T18:38:00Z</dcterms:created>
  <dcterms:modified xsi:type="dcterms:W3CDTF">2016-09-29T18:05:00Z</dcterms:modified>
  <cp:category/>
</cp:coreProperties>
</file>