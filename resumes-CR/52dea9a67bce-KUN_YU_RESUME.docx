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314DE3" w:rsidP="00E7503F">
      <w:pPr>
        <w:pStyle w:val="Title"/>
      </w:pPr>
      <w:bookmarkStart w:id="0" w:name="_GoBack"/>
      <w:bookmarkEnd w:id="0"/>
      <w:r>
        <w:t>KUN YU</w:t>
      </w:r>
    </w:p>
    <w:p w:rsidR="006270A9" w:rsidRDefault="00E7503F">
      <w:r>
        <w:t>8803 willow wind ln  Houston, TX,77083</w:t>
      </w:r>
      <w:r w:rsidR="00141A4C">
        <w:t> | </w:t>
      </w:r>
      <w:r>
        <w:t>832-964-3667</w:t>
      </w:r>
      <w:r w:rsidR="00141A4C">
        <w:t> | </w:t>
      </w:r>
      <w:r>
        <w:t>yupuqun8@gmail.com</w:t>
      </w:r>
    </w:p>
    <w:sdt>
      <w:sdtPr>
        <w:alias w:val="Education:"/>
        <w:tag w:val="Education:"/>
        <w:id w:val="807127995"/>
        <w:placeholder>
          <w:docPart w:val="7B3D4679A2B34CCCBBDAB3E8BB9AEBC3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E7503F">
      <w:pPr>
        <w:pStyle w:val="Heading2"/>
      </w:pPr>
      <w:r>
        <w:t>associate degree</w:t>
      </w:r>
      <w:r w:rsidR="009D5933">
        <w:t> | </w:t>
      </w:r>
      <w:r>
        <w:t>05/2015</w:t>
      </w:r>
      <w:r w:rsidR="009D5933">
        <w:t> | </w:t>
      </w:r>
      <w:r>
        <w:t>Houston Community college</w:t>
      </w:r>
    </w:p>
    <w:p w:rsidR="006270A9" w:rsidRDefault="009D5933" w:rsidP="00E7503F">
      <w:pPr>
        <w:pStyle w:val="ListBullet"/>
      </w:pPr>
      <w:r>
        <w:t xml:space="preserve">Major: </w:t>
      </w:r>
      <w:r w:rsidR="00E7503F" w:rsidRPr="00E7503F">
        <w:t>Petroleum Engineering</w:t>
      </w:r>
    </w:p>
    <w:p w:rsidR="00314DE3" w:rsidRDefault="00314DE3" w:rsidP="00E7503F">
      <w:pPr>
        <w:pStyle w:val="ListBullet"/>
      </w:pPr>
      <w:r>
        <w:t>GPA:3.4</w:t>
      </w:r>
    </w:p>
    <w:p w:rsidR="006270A9" w:rsidRDefault="00E7503F">
      <w:pPr>
        <w:pStyle w:val="Heading2"/>
      </w:pPr>
      <w:r>
        <w:t>UNDERGRADUATE DEGREE |</w:t>
      </w:r>
      <w:r w:rsidR="009D5933">
        <w:t> </w:t>
      </w:r>
      <w:r>
        <w:t>UNIVERSITY OF hOUSTON</w:t>
      </w:r>
    </w:p>
    <w:p w:rsidR="006270A9" w:rsidRDefault="009D5933">
      <w:pPr>
        <w:pStyle w:val="ListBullet"/>
      </w:pPr>
      <w:r>
        <w:t xml:space="preserve">Major: </w:t>
      </w:r>
      <w:r w:rsidR="00E7503F">
        <w:t>Computer science</w:t>
      </w:r>
    </w:p>
    <w:p w:rsidR="006270A9" w:rsidRDefault="009D5933" w:rsidP="00E7503F">
      <w:pPr>
        <w:pStyle w:val="ListBullet"/>
      </w:pPr>
      <w:r>
        <w:t xml:space="preserve">Minor: </w:t>
      </w:r>
      <w:r w:rsidR="00E7503F">
        <w:t>M</w:t>
      </w:r>
      <w:r w:rsidR="00E7503F" w:rsidRPr="00E7503F">
        <w:t>athematics</w:t>
      </w:r>
    </w:p>
    <w:p w:rsidR="00314DE3" w:rsidRDefault="00314DE3" w:rsidP="00E7503F">
      <w:pPr>
        <w:pStyle w:val="ListBullet"/>
      </w:pPr>
      <w:r>
        <w:t>GPA:3.5</w:t>
      </w:r>
    </w:p>
    <w:sdt>
      <w:sdtPr>
        <w:alias w:val="Skills &amp; Abilities:"/>
        <w:tag w:val="Skills &amp; Abilities:"/>
        <w:id w:val="458624136"/>
        <w:placeholder>
          <w:docPart w:val="D7A6EE595AF94763897DCA8F668F04D5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314DE3">
      <w:pPr>
        <w:pStyle w:val="ListBullet"/>
      </w:pPr>
      <w:r>
        <w:t>Technical skills in Java, C++, Unity, Html 5</w:t>
      </w:r>
    </w:p>
    <w:p w:rsidR="00314DE3" w:rsidRDefault="00314DE3" w:rsidP="00314DE3">
      <w:pPr>
        <w:pStyle w:val="ListBullet"/>
      </w:pPr>
      <w:r>
        <w:t>Knowledge on using Eclipse, NetBeans, MATLAB,</w:t>
      </w:r>
      <w:r w:rsidRPr="00314DE3">
        <w:t xml:space="preserve"> </w:t>
      </w:r>
      <w:r>
        <w:t>Microsoft Visual Studio 2015</w:t>
      </w:r>
    </w:p>
    <w:p w:rsidR="00023F95" w:rsidRDefault="00023F95" w:rsidP="00314DE3">
      <w:pPr>
        <w:pStyle w:val="ListBullet"/>
      </w:pPr>
      <w:r>
        <w:t>Good at problem solving and excellent in maintaining interpersonal relationship</w:t>
      </w:r>
    </w:p>
    <w:p w:rsidR="00023F95" w:rsidRDefault="00023F95" w:rsidP="00314DE3">
      <w:pPr>
        <w:pStyle w:val="ListBullet"/>
      </w:pPr>
      <w:r>
        <w:t>Able to adapt with new work environment quickly</w:t>
      </w:r>
    </w:p>
    <w:p w:rsidR="00023F95" w:rsidRDefault="00023F95" w:rsidP="00023F95">
      <w:pPr>
        <w:pStyle w:val="ListBullet"/>
      </w:pPr>
      <w:r w:rsidRPr="00023F95">
        <w:t>Strong imagination and creativity</w:t>
      </w:r>
    </w:p>
    <w:sdt>
      <w:sdtPr>
        <w:alias w:val="Experience:"/>
        <w:tag w:val="Experience:"/>
        <w:id w:val="171684534"/>
        <w:placeholder>
          <w:docPart w:val="20631163BA314F05A704BDF53CA2AECD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D65CA7">
      <w:pPr>
        <w:pStyle w:val="Heading2"/>
      </w:pPr>
      <w:r w:rsidRPr="00D65CA7">
        <w:t>Restaurant manager</w:t>
      </w:r>
      <w:r w:rsidR="009D5933">
        <w:t>| </w:t>
      </w:r>
      <w:r>
        <w:t>JJ Garden</w:t>
      </w:r>
      <w:r w:rsidR="009D5933">
        <w:t> | </w:t>
      </w:r>
      <w:r>
        <w:t>01/2014 - 09/2015</w:t>
      </w:r>
    </w:p>
    <w:p w:rsidR="001B29CF" w:rsidRPr="001B29CF" w:rsidRDefault="001B29CF" w:rsidP="00D65CA7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7D3" w:rsidRDefault="00ED67D3">
      <w:pPr>
        <w:spacing w:after="0"/>
      </w:pPr>
      <w:r>
        <w:separator/>
      </w:r>
    </w:p>
  </w:endnote>
  <w:endnote w:type="continuationSeparator" w:id="0">
    <w:p w:rsidR="00ED67D3" w:rsidRDefault="00ED6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7D3" w:rsidRDefault="00ED67D3">
      <w:pPr>
        <w:spacing w:after="0"/>
      </w:pPr>
      <w:r>
        <w:separator/>
      </w:r>
    </w:p>
  </w:footnote>
  <w:footnote w:type="continuationSeparator" w:id="0">
    <w:p w:rsidR="00ED67D3" w:rsidRDefault="00ED67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3F"/>
    <w:rsid w:val="00023F95"/>
    <w:rsid w:val="000A4F59"/>
    <w:rsid w:val="00141A4C"/>
    <w:rsid w:val="001B29CF"/>
    <w:rsid w:val="0028220F"/>
    <w:rsid w:val="00314DE3"/>
    <w:rsid w:val="00356C14"/>
    <w:rsid w:val="00617B26"/>
    <w:rsid w:val="006270A9"/>
    <w:rsid w:val="00675956"/>
    <w:rsid w:val="00681034"/>
    <w:rsid w:val="006A42ED"/>
    <w:rsid w:val="00816216"/>
    <w:rsid w:val="0087734B"/>
    <w:rsid w:val="009D5933"/>
    <w:rsid w:val="00BD768D"/>
    <w:rsid w:val="00C61F8E"/>
    <w:rsid w:val="00CC156C"/>
    <w:rsid w:val="00D65CA7"/>
    <w:rsid w:val="00E7503F"/>
    <w:rsid w:val="00E83E4B"/>
    <w:rsid w:val="00E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u5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D4679A2B34CCCBBDAB3E8BB9A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172E-BC5C-4113-9A22-46FC71027BF9}"/>
      </w:docPartPr>
      <w:docPartBody>
        <w:p w:rsidR="00D4133E" w:rsidRDefault="005D0234">
          <w:pPr>
            <w:pStyle w:val="7B3D4679A2B34CCCBBDAB3E8BB9AEBC3"/>
          </w:pPr>
          <w:r>
            <w:t>Education</w:t>
          </w:r>
        </w:p>
      </w:docPartBody>
    </w:docPart>
    <w:docPart>
      <w:docPartPr>
        <w:name w:val="D7A6EE595AF94763897DCA8F668F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621F-A5D2-4457-A87F-6302A18945A5}"/>
      </w:docPartPr>
      <w:docPartBody>
        <w:p w:rsidR="00D4133E" w:rsidRDefault="005D0234">
          <w:pPr>
            <w:pStyle w:val="D7A6EE595AF94763897DCA8F668F04D5"/>
          </w:pPr>
          <w:r>
            <w:t>Skills &amp; Abilities</w:t>
          </w:r>
        </w:p>
      </w:docPartBody>
    </w:docPart>
    <w:docPart>
      <w:docPartPr>
        <w:name w:val="20631163BA314F05A704BDF53CA2A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7DBAE-EAF7-4045-9EC9-45704A443C94}"/>
      </w:docPartPr>
      <w:docPartBody>
        <w:p w:rsidR="00D4133E" w:rsidRDefault="005D0234">
          <w:pPr>
            <w:pStyle w:val="20631163BA314F05A704BDF53CA2AE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52"/>
    <w:rsid w:val="00094B52"/>
    <w:rsid w:val="005D0234"/>
    <w:rsid w:val="00936025"/>
    <w:rsid w:val="00D4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19EFC895A437DB77B0E4392DEBE11">
    <w:name w:val="A8B19EFC895A437DB77B0E4392DEBE11"/>
  </w:style>
  <w:style w:type="paragraph" w:customStyle="1" w:styleId="A0975AF9085B4EF0AD8033372078F2F2">
    <w:name w:val="A0975AF9085B4EF0AD8033372078F2F2"/>
  </w:style>
  <w:style w:type="paragraph" w:customStyle="1" w:styleId="01DDFE19797346A9A9838B28ED8811EB">
    <w:name w:val="01DDFE19797346A9A9838B28ED8811EB"/>
  </w:style>
  <w:style w:type="paragraph" w:customStyle="1" w:styleId="ACC6CB610F2544B19700C8CC8828483D">
    <w:name w:val="ACC6CB610F2544B19700C8CC8828483D"/>
  </w:style>
  <w:style w:type="paragraph" w:customStyle="1" w:styleId="793EB5772CE74A86BE88E8B1EABA7DBE">
    <w:name w:val="793EB5772CE74A86BE88E8B1EABA7DBE"/>
  </w:style>
  <w:style w:type="paragraph" w:customStyle="1" w:styleId="101A68F3725A4C0EBD2C5326F563FC1E">
    <w:name w:val="101A68F3725A4C0EBD2C5326F563FC1E"/>
  </w:style>
  <w:style w:type="paragraph" w:customStyle="1" w:styleId="7B3D4679A2B34CCCBBDAB3E8BB9AEBC3">
    <w:name w:val="7B3D4679A2B34CCCBBDAB3E8BB9AEBC3"/>
  </w:style>
  <w:style w:type="paragraph" w:customStyle="1" w:styleId="38A4007C61934E6E97EACD848EF9A500">
    <w:name w:val="38A4007C61934E6E97EACD848EF9A500"/>
  </w:style>
  <w:style w:type="paragraph" w:customStyle="1" w:styleId="D69A30096D3A4F928277A4304AC3AB69">
    <w:name w:val="D69A30096D3A4F928277A4304AC3AB69"/>
  </w:style>
  <w:style w:type="paragraph" w:customStyle="1" w:styleId="7939FD2BBF2B42BFB021E11890F6E3B6">
    <w:name w:val="7939FD2BBF2B42BFB021E11890F6E3B6"/>
  </w:style>
  <w:style w:type="paragraph" w:customStyle="1" w:styleId="F0653BCD0ECC4A7DA840C304504E3559">
    <w:name w:val="F0653BCD0ECC4A7DA840C304504E3559"/>
  </w:style>
  <w:style w:type="paragraph" w:customStyle="1" w:styleId="4D16A9C782D44F27A325EC4C2AEED15D">
    <w:name w:val="4D16A9C782D44F27A325EC4C2AEED15D"/>
  </w:style>
  <w:style w:type="paragraph" w:customStyle="1" w:styleId="03D7C8C00BD54983BE09E0CD7ADDB536">
    <w:name w:val="03D7C8C00BD54983BE09E0CD7ADDB536"/>
  </w:style>
  <w:style w:type="paragraph" w:customStyle="1" w:styleId="235051FAFE2A4314845C3653E2A248EA">
    <w:name w:val="235051FAFE2A4314845C3653E2A248EA"/>
  </w:style>
  <w:style w:type="paragraph" w:customStyle="1" w:styleId="BD13E4A27067469592B9739FC91EFDD3">
    <w:name w:val="BD13E4A27067469592B9739FC91EFDD3"/>
  </w:style>
  <w:style w:type="paragraph" w:customStyle="1" w:styleId="D7A6EE595AF94763897DCA8F668F04D5">
    <w:name w:val="D7A6EE595AF94763897DCA8F668F04D5"/>
  </w:style>
  <w:style w:type="paragraph" w:customStyle="1" w:styleId="50DA7C357EE24B7BA34009A2DBBDFADB">
    <w:name w:val="50DA7C357EE24B7BA34009A2DBBDFADB"/>
  </w:style>
  <w:style w:type="paragraph" w:customStyle="1" w:styleId="6471A5C1197147BCBFDB72F82F355D6D">
    <w:name w:val="6471A5C1197147BCBFDB72F82F355D6D"/>
  </w:style>
  <w:style w:type="paragraph" w:customStyle="1" w:styleId="5B29FC6E86504FE7B564A38D9964F675">
    <w:name w:val="5B29FC6E86504FE7B564A38D9964F675"/>
  </w:style>
  <w:style w:type="paragraph" w:customStyle="1" w:styleId="E88EC68C592B4A5CB07D8BDBC991A221">
    <w:name w:val="E88EC68C592B4A5CB07D8BDBC991A221"/>
  </w:style>
  <w:style w:type="paragraph" w:customStyle="1" w:styleId="1575E9693BB54E059393497869A9D403">
    <w:name w:val="1575E9693BB54E059393497869A9D403"/>
  </w:style>
  <w:style w:type="paragraph" w:customStyle="1" w:styleId="80CD5668B0414DFEB418934AA30DC7D3">
    <w:name w:val="80CD5668B0414DFEB418934AA30DC7D3"/>
  </w:style>
  <w:style w:type="paragraph" w:customStyle="1" w:styleId="DAD188F2EBB9434893C3AC085EE0B10E">
    <w:name w:val="DAD188F2EBB9434893C3AC085EE0B10E"/>
  </w:style>
  <w:style w:type="paragraph" w:customStyle="1" w:styleId="0433976DF2514F428E1059F7EED26B39">
    <w:name w:val="0433976DF2514F428E1059F7EED26B39"/>
  </w:style>
  <w:style w:type="paragraph" w:customStyle="1" w:styleId="20631163BA314F05A704BDF53CA2AECD">
    <w:name w:val="20631163BA314F05A704BDF53CA2AECD"/>
  </w:style>
  <w:style w:type="paragraph" w:customStyle="1" w:styleId="6D5F558EE67B418183E88A03BB75A537">
    <w:name w:val="6D5F558EE67B418183E88A03BB75A537"/>
  </w:style>
  <w:style w:type="paragraph" w:customStyle="1" w:styleId="F98D01D8092849249DEC05FCFC6E2E1A">
    <w:name w:val="F98D01D8092849249DEC05FCFC6E2E1A"/>
  </w:style>
  <w:style w:type="paragraph" w:customStyle="1" w:styleId="258ED3936042454DA1A402D80C80D382">
    <w:name w:val="258ED3936042454DA1A402D80C80D382"/>
  </w:style>
  <w:style w:type="paragraph" w:customStyle="1" w:styleId="21867A37406C4CDFA23644406785DFC1">
    <w:name w:val="21867A37406C4CDFA23644406785DFC1"/>
  </w:style>
  <w:style w:type="paragraph" w:customStyle="1" w:styleId="EF4416BC1C614A469879723D1FB98016">
    <w:name w:val="EF4416BC1C614A469879723D1FB98016"/>
  </w:style>
  <w:style w:type="paragraph" w:customStyle="1" w:styleId="24D3C19CC9144EBD922C904773CCC7D9">
    <w:name w:val="24D3C19CC9144EBD922C904773CCC7D9"/>
  </w:style>
  <w:style w:type="paragraph" w:customStyle="1" w:styleId="0B4C17C82ED041C8AA95759F4D5FAD5C">
    <w:name w:val="0B4C17C82ED041C8AA95759F4D5FAD5C"/>
  </w:style>
  <w:style w:type="paragraph" w:customStyle="1" w:styleId="58D0FD09D38A438997B5C75632B261DF">
    <w:name w:val="58D0FD09D38A438997B5C75632B261DF"/>
  </w:style>
  <w:style w:type="paragraph" w:customStyle="1" w:styleId="C94AA9CCC2654B06BD1212741CDF2FB8">
    <w:name w:val="C94AA9CCC2654B06BD1212741CDF2FB8"/>
    <w:rsid w:val="00094B52"/>
  </w:style>
  <w:style w:type="paragraph" w:customStyle="1" w:styleId="3EE7C74D68B64003ABFBD42A30033BD0">
    <w:name w:val="3EE7C74D68B64003ABFBD42A30033BD0"/>
    <w:rsid w:val="00094B52"/>
  </w:style>
  <w:style w:type="paragraph" w:customStyle="1" w:styleId="DED5AAD2521841AA8BC27F6764A298A1">
    <w:name w:val="DED5AAD2521841AA8BC27F6764A298A1"/>
    <w:rsid w:val="00094B52"/>
  </w:style>
  <w:style w:type="paragraph" w:customStyle="1" w:styleId="6ECCC6448A66499B9699A72D468DA008">
    <w:name w:val="6ECCC6448A66499B9699A72D468DA008"/>
    <w:rsid w:val="00094B52"/>
  </w:style>
  <w:style w:type="paragraph" w:customStyle="1" w:styleId="3D6A44C5664A4A57980E02556A220D4F">
    <w:name w:val="3D6A44C5664A4A57980E02556A220D4F"/>
    <w:rsid w:val="00094B52"/>
  </w:style>
  <w:style w:type="paragraph" w:customStyle="1" w:styleId="2E61FB2D7DB6473285982076E0618159">
    <w:name w:val="2E61FB2D7DB6473285982076E0618159"/>
    <w:rsid w:val="00094B52"/>
  </w:style>
  <w:style w:type="paragraph" w:customStyle="1" w:styleId="E4A60F4FFBCA4604BCAFDC40156A8D56">
    <w:name w:val="E4A60F4FFBCA4604BCAFDC40156A8D56"/>
    <w:rsid w:val="00094B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19EFC895A437DB77B0E4392DEBE11">
    <w:name w:val="A8B19EFC895A437DB77B0E4392DEBE11"/>
  </w:style>
  <w:style w:type="paragraph" w:customStyle="1" w:styleId="A0975AF9085B4EF0AD8033372078F2F2">
    <w:name w:val="A0975AF9085B4EF0AD8033372078F2F2"/>
  </w:style>
  <w:style w:type="paragraph" w:customStyle="1" w:styleId="01DDFE19797346A9A9838B28ED8811EB">
    <w:name w:val="01DDFE19797346A9A9838B28ED8811EB"/>
  </w:style>
  <w:style w:type="paragraph" w:customStyle="1" w:styleId="ACC6CB610F2544B19700C8CC8828483D">
    <w:name w:val="ACC6CB610F2544B19700C8CC8828483D"/>
  </w:style>
  <w:style w:type="paragraph" w:customStyle="1" w:styleId="793EB5772CE74A86BE88E8B1EABA7DBE">
    <w:name w:val="793EB5772CE74A86BE88E8B1EABA7DBE"/>
  </w:style>
  <w:style w:type="paragraph" w:customStyle="1" w:styleId="101A68F3725A4C0EBD2C5326F563FC1E">
    <w:name w:val="101A68F3725A4C0EBD2C5326F563FC1E"/>
  </w:style>
  <w:style w:type="paragraph" w:customStyle="1" w:styleId="7B3D4679A2B34CCCBBDAB3E8BB9AEBC3">
    <w:name w:val="7B3D4679A2B34CCCBBDAB3E8BB9AEBC3"/>
  </w:style>
  <w:style w:type="paragraph" w:customStyle="1" w:styleId="38A4007C61934E6E97EACD848EF9A500">
    <w:name w:val="38A4007C61934E6E97EACD848EF9A500"/>
  </w:style>
  <w:style w:type="paragraph" w:customStyle="1" w:styleId="D69A30096D3A4F928277A4304AC3AB69">
    <w:name w:val="D69A30096D3A4F928277A4304AC3AB69"/>
  </w:style>
  <w:style w:type="paragraph" w:customStyle="1" w:styleId="7939FD2BBF2B42BFB021E11890F6E3B6">
    <w:name w:val="7939FD2BBF2B42BFB021E11890F6E3B6"/>
  </w:style>
  <w:style w:type="paragraph" w:customStyle="1" w:styleId="F0653BCD0ECC4A7DA840C304504E3559">
    <w:name w:val="F0653BCD0ECC4A7DA840C304504E3559"/>
  </w:style>
  <w:style w:type="paragraph" w:customStyle="1" w:styleId="4D16A9C782D44F27A325EC4C2AEED15D">
    <w:name w:val="4D16A9C782D44F27A325EC4C2AEED15D"/>
  </w:style>
  <w:style w:type="paragraph" w:customStyle="1" w:styleId="03D7C8C00BD54983BE09E0CD7ADDB536">
    <w:name w:val="03D7C8C00BD54983BE09E0CD7ADDB536"/>
  </w:style>
  <w:style w:type="paragraph" w:customStyle="1" w:styleId="235051FAFE2A4314845C3653E2A248EA">
    <w:name w:val="235051FAFE2A4314845C3653E2A248EA"/>
  </w:style>
  <w:style w:type="paragraph" w:customStyle="1" w:styleId="BD13E4A27067469592B9739FC91EFDD3">
    <w:name w:val="BD13E4A27067469592B9739FC91EFDD3"/>
  </w:style>
  <w:style w:type="paragraph" w:customStyle="1" w:styleId="D7A6EE595AF94763897DCA8F668F04D5">
    <w:name w:val="D7A6EE595AF94763897DCA8F668F04D5"/>
  </w:style>
  <w:style w:type="paragraph" w:customStyle="1" w:styleId="50DA7C357EE24B7BA34009A2DBBDFADB">
    <w:name w:val="50DA7C357EE24B7BA34009A2DBBDFADB"/>
  </w:style>
  <w:style w:type="paragraph" w:customStyle="1" w:styleId="6471A5C1197147BCBFDB72F82F355D6D">
    <w:name w:val="6471A5C1197147BCBFDB72F82F355D6D"/>
  </w:style>
  <w:style w:type="paragraph" w:customStyle="1" w:styleId="5B29FC6E86504FE7B564A38D9964F675">
    <w:name w:val="5B29FC6E86504FE7B564A38D9964F675"/>
  </w:style>
  <w:style w:type="paragraph" w:customStyle="1" w:styleId="E88EC68C592B4A5CB07D8BDBC991A221">
    <w:name w:val="E88EC68C592B4A5CB07D8BDBC991A221"/>
  </w:style>
  <w:style w:type="paragraph" w:customStyle="1" w:styleId="1575E9693BB54E059393497869A9D403">
    <w:name w:val="1575E9693BB54E059393497869A9D403"/>
  </w:style>
  <w:style w:type="paragraph" w:customStyle="1" w:styleId="80CD5668B0414DFEB418934AA30DC7D3">
    <w:name w:val="80CD5668B0414DFEB418934AA30DC7D3"/>
  </w:style>
  <w:style w:type="paragraph" w:customStyle="1" w:styleId="DAD188F2EBB9434893C3AC085EE0B10E">
    <w:name w:val="DAD188F2EBB9434893C3AC085EE0B10E"/>
  </w:style>
  <w:style w:type="paragraph" w:customStyle="1" w:styleId="0433976DF2514F428E1059F7EED26B39">
    <w:name w:val="0433976DF2514F428E1059F7EED26B39"/>
  </w:style>
  <w:style w:type="paragraph" w:customStyle="1" w:styleId="20631163BA314F05A704BDF53CA2AECD">
    <w:name w:val="20631163BA314F05A704BDF53CA2AECD"/>
  </w:style>
  <w:style w:type="paragraph" w:customStyle="1" w:styleId="6D5F558EE67B418183E88A03BB75A537">
    <w:name w:val="6D5F558EE67B418183E88A03BB75A537"/>
  </w:style>
  <w:style w:type="paragraph" w:customStyle="1" w:styleId="F98D01D8092849249DEC05FCFC6E2E1A">
    <w:name w:val="F98D01D8092849249DEC05FCFC6E2E1A"/>
  </w:style>
  <w:style w:type="paragraph" w:customStyle="1" w:styleId="258ED3936042454DA1A402D80C80D382">
    <w:name w:val="258ED3936042454DA1A402D80C80D382"/>
  </w:style>
  <w:style w:type="paragraph" w:customStyle="1" w:styleId="21867A37406C4CDFA23644406785DFC1">
    <w:name w:val="21867A37406C4CDFA23644406785DFC1"/>
  </w:style>
  <w:style w:type="paragraph" w:customStyle="1" w:styleId="EF4416BC1C614A469879723D1FB98016">
    <w:name w:val="EF4416BC1C614A469879723D1FB98016"/>
  </w:style>
  <w:style w:type="paragraph" w:customStyle="1" w:styleId="24D3C19CC9144EBD922C904773CCC7D9">
    <w:name w:val="24D3C19CC9144EBD922C904773CCC7D9"/>
  </w:style>
  <w:style w:type="paragraph" w:customStyle="1" w:styleId="0B4C17C82ED041C8AA95759F4D5FAD5C">
    <w:name w:val="0B4C17C82ED041C8AA95759F4D5FAD5C"/>
  </w:style>
  <w:style w:type="paragraph" w:customStyle="1" w:styleId="58D0FD09D38A438997B5C75632B261DF">
    <w:name w:val="58D0FD09D38A438997B5C75632B261DF"/>
  </w:style>
  <w:style w:type="paragraph" w:customStyle="1" w:styleId="C94AA9CCC2654B06BD1212741CDF2FB8">
    <w:name w:val="C94AA9CCC2654B06BD1212741CDF2FB8"/>
    <w:rsid w:val="00094B52"/>
  </w:style>
  <w:style w:type="paragraph" w:customStyle="1" w:styleId="3EE7C74D68B64003ABFBD42A30033BD0">
    <w:name w:val="3EE7C74D68B64003ABFBD42A30033BD0"/>
    <w:rsid w:val="00094B52"/>
  </w:style>
  <w:style w:type="paragraph" w:customStyle="1" w:styleId="DED5AAD2521841AA8BC27F6764A298A1">
    <w:name w:val="DED5AAD2521841AA8BC27F6764A298A1"/>
    <w:rsid w:val="00094B52"/>
  </w:style>
  <w:style w:type="paragraph" w:customStyle="1" w:styleId="6ECCC6448A66499B9699A72D468DA008">
    <w:name w:val="6ECCC6448A66499B9699A72D468DA008"/>
    <w:rsid w:val="00094B52"/>
  </w:style>
  <w:style w:type="paragraph" w:customStyle="1" w:styleId="3D6A44C5664A4A57980E02556A220D4F">
    <w:name w:val="3D6A44C5664A4A57980E02556A220D4F"/>
    <w:rsid w:val="00094B52"/>
  </w:style>
  <w:style w:type="paragraph" w:customStyle="1" w:styleId="2E61FB2D7DB6473285982076E0618159">
    <w:name w:val="2E61FB2D7DB6473285982076E0618159"/>
    <w:rsid w:val="00094B52"/>
  </w:style>
  <w:style w:type="paragraph" w:customStyle="1" w:styleId="E4A60F4FFBCA4604BCAFDC40156A8D56">
    <w:name w:val="E4A60F4FFBCA4604BCAFDC40156A8D56"/>
    <w:rsid w:val="00094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B980-48A0-48E6-83B3-518D4C1A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Kun</dc:creator>
  <cp:lastModifiedBy>Kun Yu</cp:lastModifiedBy>
  <cp:revision>2</cp:revision>
  <dcterms:created xsi:type="dcterms:W3CDTF">2016-10-21T20:12:00Z</dcterms:created>
  <dcterms:modified xsi:type="dcterms:W3CDTF">2016-10-21T20:12:00Z</dcterms:modified>
  <cp:version/>
</cp:coreProperties>
</file>