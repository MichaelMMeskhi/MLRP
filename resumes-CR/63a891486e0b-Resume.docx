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DE009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ED4F94" w:rsidP="00F132C7">
            <w:pPr>
              <w:pStyle w:val="Title"/>
            </w:pPr>
            <w:r>
              <w:t>Peter Pham</w:t>
            </w:r>
          </w:p>
          <w:p w:rsidR="00927723" w:rsidRDefault="00ED4F94" w:rsidP="00ED4F94">
            <w:pPr>
              <w:pStyle w:val="NoSpacing"/>
            </w:pPr>
            <w:r>
              <w:t>7911 Pella Drive Houston, Texas 77036-6907</w:t>
            </w:r>
            <w:r>
              <w:br/>
              <w:t>peterpham98@gmail.com</w:t>
            </w:r>
            <w:r w:rsidR="00927723">
              <w:t>  |  </w:t>
            </w:r>
            <w:r>
              <w:t>(832)454-0260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DE009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:rsidR="00927723" w:rsidRDefault="00760EB2" w:rsidP="00760EB2">
            <w:r>
              <w:t>To become a pediatrician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DE009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9C51E4" w:rsidRDefault="009C51E4" w:rsidP="009C51E4">
            <w:r w:rsidRPr="001C5E84">
              <w:rPr>
                <w:b/>
                <w:color w:val="auto"/>
              </w:rPr>
              <w:t>CPR certified</w:t>
            </w:r>
            <w:r>
              <w:t xml:space="preserve"> 2014-Present                                                                                        </w:t>
            </w:r>
            <w:r w:rsidRPr="001C5E84">
              <w:rPr>
                <w:b/>
              </w:rPr>
              <w:t>First Aid certified</w:t>
            </w:r>
            <w:r>
              <w:t xml:space="preserve"> 2014-Present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DE009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927723" w:rsidRDefault="009C51E4" w:rsidP="00DE0090">
            <w:pPr>
              <w:pStyle w:val="Heading2"/>
            </w:pPr>
            <w:r>
              <w:rPr>
                <w:rStyle w:val="Strong"/>
              </w:rPr>
              <w:t>volunteer</w:t>
            </w:r>
            <w:r w:rsidR="00927723">
              <w:t xml:space="preserve"> </w:t>
            </w:r>
            <w:r>
              <w:t xml:space="preserve">ben taub hospital </w:t>
            </w:r>
          </w:p>
          <w:p w:rsidR="001C5E84" w:rsidRPr="001C5E84" w:rsidRDefault="001C5E84" w:rsidP="00DE0090">
            <w:pPr>
              <w:pStyle w:val="Heading3"/>
              <w:rPr>
                <w:color w:val="auto"/>
              </w:rPr>
            </w:pPr>
            <w:r w:rsidRPr="001C5E84">
              <w:rPr>
                <w:rFonts w:ascii="Arial" w:hAnsi="Arial" w:cs="Arial"/>
                <w:color w:val="auto"/>
                <w:sz w:val="20"/>
                <w:szCs w:val="20"/>
                <w:lang w:val="en"/>
              </w:rPr>
              <w:t>1504 Taub Loop, Houston, TX 77030</w:t>
            </w:r>
          </w:p>
          <w:p w:rsidR="00927723" w:rsidRPr="001C5E84" w:rsidRDefault="009C51E4" w:rsidP="00DE0090">
            <w:pPr>
              <w:pStyle w:val="Heading3"/>
              <w:rPr>
                <w:color w:val="auto"/>
              </w:rPr>
            </w:pPr>
            <w:r w:rsidRPr="001C5E84">
              <w:rPr>
                <w:color w:val="auto"/>
              </w:rPr>
              <w:t>September 14,2015- may 9,2016</w:t>
            </w:r>
          </w:p>
          <w:p w:rsidR="00927723" w:rsidRDefault="009C51E4" w:rsidP="009C51E4">
            <w:r>
              <w:t xml:space="preserve">Assist nurses with tasks needed, including but not limited to getting medicine, moving patients, fulfilling patient’s request e.g. getting water, juice, or snacks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DE009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1C5E84" w:rsidRDefault="00ED4F94" w:rsidP="001C5E84">
            <w:pPr>
              <w:pStyle w:val="Heading2"/>
              <w:spacing w:line="240" w:lineRule="auto"/>
            </w:pPr>
            <w:r>
              <w:rPr>
                <w:rStyle w:val="Strong"/>
              </w:rPr>
              <w:t>West university elementary school</w:t>
            </w:r>
            <w:r>
              <w:t>, 3765 University blvd Houston, Texas 77005</w:t>
            </w:r>
            <w:r w:rsidR="00760EB2">
              <w:t xml:space="preserve"> (713) 295-5215</w:t>
            </w:r>
          </w:p>
          <w:p w:rsidR="001C5E84" w:rsidRDefault="001C5E84" w:rsidP="001C5E84">
            <w:pPr>
              <w:pStyle w:val="Heading3"/>
              <w:spacing w:after="0" w:line="240" w:lineRule="auto"/>
              <w:rPr>
                <w:caps w:val="0"/>
                <w:color w:val="262626" w:themeColor="text1" w:themeTint="D9"/>
                <w:szCs w:val="22"/>
              </w:rPr>
            </w:pPr>
          </w:p>
          <w:p w:rsidR="001C5E84" w:rsidRDefault="00ED4F94" w:rsidP="001C5E84">
            <w:pPr>
              <w:pStyle w:val="Heading3"/>
              <w:spacing w:after="0" w:line="240" w:lineRule="auto"/>
              <w:rPr>
                <w:rStyle w:val="Strong"/>
                <w:b w:val="0"/>
                <w:color w:val="auto"/>
              </w:rPr>
            </w:pPr>
            <w:r>
              <w:rPr>
                <w:rStyle w:val="Strong"/>
                <w:color w:val="auto"/>
              </w:rPr>
              <w:t xml:space="preserve">Pin OAK MIDDLE SCHOOL, </w:t>
            </w:r>
            <w:r w:rsidR="001C5E84">
              <w:rPr>
                <w:rStyle w:val="Strong"/>
                <w:b w:val="0"/>
                <w:color w:val="auto"/>
              </w:rPr>
              <w:t>4601 Glenmont DRIVE</w:t>
            </w:r>
            <w:r>
              <w:rPr>
                <w:rStyle w:val="Strong"/>
                <w:b w:val="0"/>
                <w:color w:val="auto"/>
              </w:rPr>
              <w:t xml:space="preserve">                   BELLAIRE, tEXAS 77401 </w:t>
            </w:r>
            <w:r w:rsidR="00760EB2">
              <w:rPr>
                <w:rStyle w:val="Strong"/>
                <w:b w:val="0"/>
                <w:color w:val="auto"/>
              </w:rPr>
              <w:t>(713)</w:t>
            </w:r>
            <w:r>
              <w:rPr>
                <w:rStyle w:val="Strong"/>
                <w:b w:val="0"/>
                <w:color w:val="auto"/>
              </w:rPr>
              <w:t xml:space="preserve"> </w:t>
            </w:r>
            <w:r w:rsidR="00760EB2">
              <w:rPr>
                <w:rStyle w:val="Strong"/>
                <w:b w:val="0"/>
                <w:color w:val="auto"/>
              </w:rPr>
              <w:t>295-6500</w:t>
            </w:r>
            <w:r>
              <w:rPr>
                <w:rStyle w:val="Strong"/>
                <w:b w:val="0"/>
                <w:color w:val="auto"/>
              </w:rPr>
              <w:t xml:space="preserve">          </w:t>
            </w:r>
          </w:p>
          <w:p w:rsidR="001C5E84" w:rsidRDefault="00ED4F94" w:rsidP="001C5E84">
            <w:pPr>
              <w:pStyle w:val="Heading3"/>
              <w:spacing w:after="0" w:line="240" w:lineRule="auto"/>
              <w:rPr>
                <w:rStyle w:val="Strong"/>
                <w:b w:val="0"/>
                <w:color w:val="auto"/>
              </w:rPr>
            </w:pPr>
            <w:r>
              <w:rPr>
                <w:rStyle w:val="Strong"/>
                <w:b w:val="0"/>
                <w:color w:val="auto"/>
              </w:rPr>
              <w:t xml:space="preserve">   </w:t>
            </w:r>
            <w:r w:rsidR="001C5E84">
              <w:rPr>
                <w:rStyle w:val="Strong"/>
                <w:b w:val="0"/>
                <w:color w:val="auto"/>
              </w:rPr>
              <w:t xml:space="preserve">         </w:t>
            </w:r>
          </w:p>
          <w:p w:rsidR="00ED4F94" w:rsidRDefault="00ED4F94" w:rsidP="001C5E84">
            <w:pPr>
              <w:pStyle w:val="Heading3"/>
              <w:spacing w:after="0" w:line="240" w:lineRule="auto"/>
              <w:rPr>
                <w:rStyle w:val="Strong"/>
                <w:b w:val="0"/>
                <w:color w:val="auto"/>
              </w:rPr>
            </w:pPr>
            <w:r w:rsidRPr="00ED4F94">
              <w:rPr>
                <w:rStyle w:val="Strong"/>
                <w:color w:val="auto"/>
              </w:rPr>
              <w:t>Charles h. milby high school</w:t>
            </w:r>
            <w:r>
              <w:rPr>
                <w:rStyle w:val="Strong"/>
                <w:color w:val="auto"/>
              </w:rPr>
              <w:t xml:space="preserve">, </w:t>
            </w:r>
            <w:r>
              <w:rPr>
                <w:rStyle w:val="Strong"/>
                <w:b w:val="0"/>
                <w:color w:val="auto"/>
              </w:rPr>
              <w:t xml:space="preserve">7414 Saint lo rd </w:t>
            </w:r>
          </w:p>
          <w:p w:rsidR="00927723" w:rsidRPr="004411A0" w:rsidRDefault="00ED4F94" w:rsidP="001C5E84">
            <w:pPr>
              <w:pStyle w:val="Heading3"/>
              <w:spacing w:after="0" w:line="240" w:lineRule="auto"/>
              <w:rPr>
                <w:bCs/>
                <w:color w:val="auto"/>
              </w:rPr>
            </w:pPr>
            <w:r>
              <w:rPr>
                <w:rStyle w:val="Strong"/>
                <w:b w:val="0"/>
                <w:color w:val="auto"/>
              </w:rPr>
              <w:t>houston, texas 77033</w:t>
            </w:r>
            <w:r w:rsidR="004411A0">
              <w:rPr>
                <w:rStyle w:val="Strong"/>
                <w:b w:val="0"/>
                <w:color w:val="auto"/>
              </w:rPr>
              <w:t xml:space="preserve"> (713)928-7401</w:t>
            </w:r>
          </w:p>
        </w:tc>
      </w:tr>
      <w:tr w:rsidR="00927723" w:rsidTr="00B50C46">
        <w:tc>
          <w:tcPr>
            <w:tcW w:w="2250" w:type="dxa"/>
          </w:tcPr>
          <w:p w:rsidR="00927723" w:rsidRDefault="00ED4F94" w:rsidP="00ED4F94">
            <w:pPr>
              <w:pStyle w:val="Heading1"/>
            </w:pPr>
            <w:r>
              <w:t>employment</w:t>
            </w:r>
          </w:p>
        </w:tc>
        <w:tc>
          <w:tcPr>
            <w:tcW w:w="7470" w:type="dxa"/>
          </w:tcPr>
          <w:p w:rsidR="00927723" w:rsidRDefault="00760EB2" w:rsidP="00760EB2">
            <w:r w:rsidRPr="00441E76">
              <w:rPr>
                <w:b/>
                <w:color w:val="auto"/>
              </w:rPr>
              <w:t xml:space="preserve">RCSFUN </w:t>
            </w:r>
            <w:r w:rsidR="00441E76">
              <w:t xml:space="preserve">March 12-20, 2016                                                                       </w:t>
            </w:r>
            <w:r w:rsidR="00441E76" w:rsidRPr="00441E76">
              <w:t>3 NRG Pkwy, Houston, TX 77054</w:t>
            </w:r>
            <w:r w:rsidR="00441E76">
              <w:t xml:space="preserve"> </w:t>
            </w:r>
            <w:r w:rsidR="008E4C03">
              <w:t xml:space="preserve">                                                         </w:t>
            </w:r>
            <w:r w:rsidR="00441E76">
              <w:t>(602) 237-3333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DE0090">
            <w:pPr>
              <w:pStyle w:val="Heading1"/>
            </w:pPr>
            <w:r>
              <w:t>Leadership</w:t>
            </w:r>
          </w:p>
        </w:tc>
        <w:tc>
          <w:tcPr>
            <w:tcW w:w="7470" w:type="dxa"/>
          </w:tcPr>
          <w:p w:rsidR="004411A0" w:rsidRDefault="004411A0" w:rsidP="004411A0">
            <w:r>
              <w:t xml:space="preserve">Army Junior Reserves Officer Training Corps </w:t>
            </w:r>
            <w:r w:rsidR="00441E76">
              <w:t xml:space="preserve">Platoon Leader </w:t>
            </w:r>
            <w:r>
              <w:t>2015-2016</w:t>
            </w:r>
            <w:r w:rsidR="00441E76">
              <w:t xml:space="preserve">          </w:t>
            </w:r>
            <w:r>
              <w:t xml:space="preserve">                                                                                            Senior Class Parliamentarian</w:t>
            </w:r>
            <w:r w:rsidR="00441E76">
              <w:t xml:space="preserve">  </w:t>
            </w:r>
            <w:r>
              <w:t>2015-2016</w:t>
            </w:r>
            <w:r w:rsidR="00441E76">
              <w:t xml:space="preserve">                                                                             HOSA</w:t>
            </w:r>
            <w:r w:rsidR="009C51E4">
              <w:t xml:space="preserve"> Reporter 2014-2015 </w:t>
            </w:r>
            <w:r>
              <w:t xml:space="preserve">Vice President 2015-2016                                                                                                     Student Council Treasurer 2015-2016                                                                                       Science Honor Society Treasurer 2015-2016                                                                           Math Honor Society Parliamentarian 2015-2016                                                                              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DE0090">
            <w:pPr>
              <w:pStyle w:val="Heading1"/>
            </w:pPr>
            <w:r>
              <w:t>References</w:t>
            </w:r>
          </w:p>
        </w:tc>
        <w:tc>
          <w:tcPr>
            <w:tcW w:w="7470" w:type="dxa"/>
          </w:tcPr>
          <w:p w:rsidR="00927723" w:rsidRDefault="004411A0" w:rsidP="00DE009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candace beverly</w:t>
            </w:r>
            <w:r w:rsidR="00927723">
              <w:t xml:space="preserve">, </w:t>
            </w:r>
            <w:r>
              <w:t>volunteer coordinator</w:t>
            </w:r>
          </w:p>
          <w:p w:rsidR="00927723" w:rsidRDefault="004411A0" w:rsidP="00DE0090">
            <w:pPr>
              <w:pStyle w:val="Heading3"/>
            </w:pPr>
            <w:r>
              <w:t>houston public library</w:t>
            </w:r>
          </w:p>
          <w:p w:rsidR="00927723" w:rsidRDefault="004411A0" w:rsidP="004411A0">
            <w:r>
              <w:t xml:space="preserve">7979 S. Kirkwood Rd Houston, Texas 77072 </w:t>
            </w:r>
            <w:r w:rsidR="008E4C03">
              <w:t xml:space="preserve">                                        </w:t>
            </w:r>
            <w:r>
              <w:t>(832) 393-1820</w:t>
            </w:r>
          </w:p>
          <w:p w:rsidR="001C5E84" w:rsidRDefault="001C5E84" w:rsidP="004411A0"/>
        </w:tc>
      </w:tr>
    </w:tbl>
    <w:p w:rsidR="00AE4B6F" w:rsidRPr="00444A9E" w:rsidRDefault="00AE4B6F" w:rsidP="00AE4B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lastRenderedPageBreak/>
        <w:t>Peter Pham</w:t>
      </w:r>
    </w:p>
    <w:p w:rsidR="00AE4B6F" w:rsidRPr="00444A9E" w:rsidRDefault="00AE4B6F" w:rsidP="00AE4B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A9E">
        <w:rPr>
          <w:rFonts w:ascii="Times New Roman" w:hAnsi="Times New Roman" w:cs="Times New Roman"/>
          <w:sz w:val="24"/>
          <w:szCs w:val="24"/>
        </w:rPr>
        <w:t xml:space="preserve">7911 Pella Drive Houston, Texas 77036 (832)-454-0260 peterpham98@gmail.com </w:t>
      </w:r>
    </w:p>
    <w:p w:rsidR="00AE4B6F" w:rsidRPr="00444A9E" w:rsidRDefault="00AE4B6F" w:rsidP="00AE4B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A9E">
        <w:rPr>
          <w:rFonts w:ascii="Times New Roman" w:hAnsi="Times New Roman" w:cs="Times New Roman"/>
          <w:sz w:val="24"/>
          <w:szCs w:val="24"/>
        </w:rPr>
        <w:t>Linkedin URL:</w:t>
      </w:r>
      <w:r w:rsidRPr="00444A9E">
        <w:rPr>
          <w:rStyle w:val="Heading1Char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44A9E">
        <w:rPr>
          <w:rStyle w:val="domain3"/>
          <w:rFonts w:ascii="Times New Roman" w:hAnsi="Times New Roman" w:cs="Times New Roman"/>
          <w:sz w:val="24"/>
          <w:szCs w:val="24"/>
          <w:lang w:val="en"/>
        </w:rPr>
        <w:t>www.linkedin.com/in/</w:t>
      </w:r>
      <w:r w:rsidRPr="00444A9E">
        <w:rPr>
          <w:rStyle w:val="vanity-name3"/>
          <w:rFonts w:ascii="Times New Roman" w:hAnsi="Times New Roman" w:cs="Times New Roman"/>
          <w:sz w:val="24"/>
          <w:szCs w:val="24"/>
          <w:lang w:val="en"/>
        </w:rPr>
        <w:t>peter-pham-899627123</w:t>
      </w:r>
    </w:p>
    <w:p w:rsidR="00AE4B6F" w:rsidRDefault="00AE4B6F" w:rsidP="00444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A9E" w:rsidRDefault="00444A9E" w:rsidP="00444A9E">
      <w:pPr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44A9E" w:rsidRDefault="00444A9E" w:rsidP="001F4D1C">
      <w:pPr>
        <w:jc w:val="right"/>
        <w:rPr>
          <w:rFonts w:ascii="Times New Roman" w:hAnsi="Times New Roman" w:cs="Times New Roman"/>
          <w:sz w:val="24"/>
          <w:szCs w:val="24"/>
        </w:rPr>
      </w:pPr>
      <w:r w:rsidRPr="00953625">
        <w:rPr>
          <w:rFonts w:ascii="Times New Roman" w:hAnsi="Times New Roman" w:cs="Times New Roman"/>
          <w:sz w:val="24"/>
          <w:szCs w:val="24"/>
        </w:rPr>
        <w:t xml:space="preserve">Houston </w:t>
      </w:r>
      <w:r>
        <w:rPr>
          <w:rFonts w:ascii="Times New Roman" w:hAnsi="Times New Roman" w:cs="Times New Roman"/>
          <w:sz w:val="24"/>
          <w:szCs w:val="24"/>
        </w:rPr>
        <w:t>Baptist University</w:t>
      </w:r>
      <w:r w:rsidR="001F4D1C">
        <w:rPr>
          <w:rFonts w:ascii="Times New Roman" w:hAnsi="Times New Roman" w:cs="Times New Roman"/>
          <w:sz w:val="24"/>
          <w:szCs w:val="24"/>
        </w:rPr>
        <w:tab/>
      </w:r>
      <w:r w:rsidR="001F4D1C">
        <w:rPr>
          <w:rFonts w:ascii="Times New Roman" w:hAnsi="Times New Roman" w:cs="Times New Roman"/>
          <w:sz w:val="24"/>
          <w:szCs w:val="24"/>
        </w:rPr>
        <w:tab/>
      </w:r>
      <w:r w:rsidR="001F4D1C">
        <w:rPr>
          <w:rFonts w:ascii="Times New Roman" w:hAnsi="Times New Roman" w:cs="Times New Roman"/>
          <w:sz w:val="24"/>
          <w:szCs w:val="24"/>
        </w:rPr>
        <w:tab/>
      </w:r>
      <w:r w:rsidR="001F4D1C">
        <w:rPr>
          <w:rFonts w:ascii="Times New Roman" w:hAnsi="Times New Roman" w:cs="Times New Roman"/>
          <w:sz w:val="24"/>
          <w:szCs w:val="24"/>
        </w:rPr>
        <w:tab/>
      </w:r>
      <w:r w:rsidR="001F4D1C">
        <w:rPr>
          <w:rFonts w:ascii="Times New Roman" w:hAnsi="Times New Roman" w:cs="Times New Roman"/>
          <w:sz w:val="24"/>
          <w:szCs w:val="24"/>
        </w:rPr>
        <w:tab/>
      </w:r>
      <w:r w:rsidR="001F4D1C">
        <w:rPr>
          <w:rFonts w:ascii="Times New Roman" w:hAnsi="Times New Roman" w:cs="Times New Roman"/>
          <w:sz w:val="24"/>
          <w:szCs w:val="24"/>
        </w:rPr>
        <w:tab/>
      </w:r>
      <w:r w:rsidR="001F4D1C">
        <w:rPr>
          <w:rFonts w:ascii="Times New Roman" w:hAnsi="Times New Roman" w:cs="Times New Roman"/>
          <w:sz w:val="24"/>
          <w:szCs w:val="24"/>
        </w:rPr>
        <w:tab/>
        <w:t xml:space="preserve"> September 2016-Current</w:t>
      </w:r>
    </w:p>
    <w:p w:rsidR="00444A9E" w:rsidRDefault="00444A9E" w:rsidP="00444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of Health Sciences</w:t>
      </w:r>
    </w:p>
    <w:p w:rsidR="00444A9E" w:rsidRDefault="00444A9E" w:rsidP="0044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in Biology</w:t>
      </w:r>
    </w:p>
    <w:p w:rsidR="00444A9E" w:rsidRDefault="00444A9E">
      <w:pPr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4A9E" w:rsidRPr="00444A9E" w:rsidRDefault="00444A9E" w:rsidP="0044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A9E">
        <w:rPr>
          <w:rFonts w:ascii="Times New Roman" w:hAnsi="Times New Roman" w:cs="Times New Roman"/>
          <w:sz w:val="24"/>
          <w:szCs w:val="24"/>
        </w:rPr>
        <w:t>Can type 75 words per minute</w:t>
      </w:r>
    </w:p>
    <w:p w:rsidR="00444A9E" w:rsidRDefault="00444A9E" w:rsidP="0044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A9E">
        <w:rPr>
          <w:rFonts w:ascii="Times New Roman" w:hAnsi="Times New Roman" w:cs="Times New Roman"/>
          <w:sz w:val="24"/>
          <w:szCs w:val="24"/>
        </w:rPr>
        <w:t>Fluent in Vietnamese-conversational</w:t>
      </w:r>
    </w:p>
    <w:p w:rsidR="00EE480D" w:rsidRDefault="00EE480D" w:rsidP="00EE480D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Aid certified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E480D">
        <w:t xml:space="preserve">2014-Present                                                                                        </w:t>
      </w:r>
    </w:p>
    <w:p w:rsidR="00AE4B6F" w:rsidRPr="001F4D1C" w:rsidRDefault="00EE480D" w:rsidP="001F4D1C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EE480D">
        <w:rPr>
          <w:color w:val="auto"/>
        </w:rPr>
        <w:t>CPR certified</w:t>
      </w:r>
      <w:r w:rsidRPr="00EE480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EE480D">
        <w:t xml:space="preserve">2014-Present                                                                                        </w:t>
      </w:r>
    </w:p>
    <w:p w:rsidR="00AE4B6F" w:rsidRDefault="00444A9E" w:rsidP="009536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:rsidR="00953625" w:rsidRDefault="00953625" w:rsidP="00E436B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3625">
        <w:rPr>
          <w:rFonts w:ascii="Times New Roman" w:hAnsi="Times New Roman" w:cs="Times New Roman"/>
          <w:b/>
          <w:sz w:val="24"/>
          <w:szCs w:val="24"/>
        </w:rPr>
        <w:t xml:space="preserve">Henington-Alief Branch Houston Public Library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June 2014-June 2014</w:t>
      </w:r>
    </w:p>
    <w:p w:rsidR="00953625" w:rsidRDefault="001F4D1C" w:rsidP="0095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2014-August 2014</w:t>
      </w:r>
    </w:p>
    <w:p w:rsidR="00953625" w:rsidRDefault="00953625" w:rsidP="009536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patrons with finding available resources, preparing for events, shelve books</w:t>
      </w:r>
    </w:p>
    <w:p w:rsidR="00E436B1" w:rsidRDefault="00E436B1" w:rsidP="00E4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D1C" w:rsidRPr="001F4D1C" w:rsidRDefault="001F4D1C" w:rsidP="00E436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t>CLINICAL ROTATIONS</w:t>
      </w:r>
    </w:p>
    <w:p w:rsidR="00E436B1" w:rsidRPr="00E436B1" w:rsidRDefault="00DE0090" w:rsidP="00DE00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436B1">
        <w:rPr>
          <w:rFonts w:ascii="Times New Roman" w:hAnsi="Times New Roman" w:cs="Times New Roman"/>
          <w:b/>
          <w:sz w:val="24"/>
          <w:szCs w:val="24"/>
        </w:rPr>
        <w:t>Ben Taub</w:t>
      </w:r>
      <w:r w:rsidR="00E436B1" w:rsidRPr="00953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6B1">
        <w:rPr>
          <w:rFonts w:ascii="Times New Roman" w:hAnsi="Times New Roman" w:cs="Times New Roman"/>
          <w:b/>
          <w:sz w:val="24"/>
          <w:szCs w:val="24"/>
        </w:rPr>
        <w:t>Hospital</w:t>
      </w:r>
      <w:r w:rsidR="00E436B1" w:rsidRPr="00953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D1C">
        <w:rPr>
          <w:rFonts w:ascii="Times New Roman" w:hAnsi="Times New Roman" w:cs="Times New Roman"/>
          <w:b/>
          <w:sz w:val="24"/>
          <w:szCs w:val="24"/>
        </w:rPr>
        <w:tab/>
      </w:r>
      <w:r w:rsidR="00E436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6B1">
        <w:rPr>
          <w:rFonts w:ascii="Times New Roman" w:hAnsi="Times New Roman" w:cs="Times New Roman"/>
          <w:b/>
          <w:sz w:val="24"/>
          <w:szCs w:val="24"/>
        </w:rPr>
        <w:tab/>
      </w:r>
      <w:r w:rsidR="00E436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1F4D1C">
        <w:rPr>
          <w:rFonts w:ascii="Times New Roman" w:hAnsi="Times New Roman" w:cs="Times New Roman"/>
          <w:b/>
          <w:sz w:val="24"/>
          <w:szCs w:val="24"/>
        </w:rPr>
        <w:t>September 14,2015-May 9, 2016</w:t>
      </w:r>
    </w:p>
    <w:p w:rsidR="001F4D1C" w:rsidRDefault="001F4D1C" w:rsidP="001F4D1C">
      <w:r>
        <w:t>1504 Taub Loop, Houston, Texas 77030</w:t>
      </w:r>
    </w:p>
    <w:p w:rsidR="001F4D1C" w:rsidRPr="001F4D1C" w:rsidRDefault="001F4D1C" w:rsidP="001F4D1C">
      <w:r>
        <w:t>September 14, 2015- May 9, 2016</w:t>
      </w:r>
    </w:p>
    <w:p w:rsidR="00E436B1" w:rsidRPr="00E436B1" w:rsidRDefault="00E436B1" w:rsidP="00E4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Assist nurses with tasks needed, including but not limited to getting medicine, moving patients, fulfilling patient’s request e.g. getting water, juice, or snacks </w:t>
      </w:r>
    </w:p>
    <w:p w:rsidR="00953625" w:rsidRPr="00953625" w:rsidRDefault="00953625" w:rsidP="0095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B6F" w:rsidRDefault="00444A9E">
      <w:pPr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t>AWARDS AND ACTIVITIES</w:t>
      </w:r>
    </w:p>
    <w:p w:rsidR="00EE480D" w:rsidRDefault="00EE480D" w:rsidP="00EE480D">
      <w:pPr>
        <w:spacing w:after="0" w:line="240" w:lineRule="auto"/>
      </w:pPr>
      <w:r>
        <w:t xml:space="preserve">HOSA Reporter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2014-2015 </w:t>
      </w:r>
    </w:p>
    <w:p w:rsidR="00EE480D" w:rsidRDefault="00EE480D" w:rsidP="00EE480D">
      <w:pPr>
        <w:spacing w:after="0" w:line="240" w:lineRule="auto"/>
        <w:jc w:val="right"/>
      </w:pPr>
      <w:r>
        <w:t xml:space="preserve">Peace Club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2014-2016</w:t>
      </w:r>
    </w:p>
    <w:p w:rsidR="00EE480D" w:rsidRDefault="00953625" w:rsidP="00EE480D">
      <w:pPr>
        <w:spacing w:after="0" w:line="240" w:lineRule="auto"/>
        <w:ind w:left="720" w:hanging="720"/>
        <w:jc w:val="center"/>
      </w:pPr>
      <w:r>
        <w:t xml:space="preserve">Army Junior Reserves Officer Training Corps Platoon Leader </w:t>
      </w:r>
      <w:r>
        <w:tab/>
      </w:r>
      <w:r>
        <w:tab/>
      </w:r>
      <w:r>
        <w:tab/>
      </w:r>
      <w:r>
        <w:tab/>
        <w:t xml:space="preserve">2015-2016                                                                                                      </w:t>
      </w:r>
    </w:p>
    <w:p w:rsidR="00EE480D" w:rsidRDefault="00953625" w:rsidP="00EE480D">
      <w:pPr>
        <w:spacing w:after="0" w:line="240" w:lineRule="auto"/>
      </w:pPr>
      <w:r>
        <w:t xml:space="preserve">Senior Class Parliamentarian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2015-2016                                             </w:t>
      </w:r>
      <w:r w:rsidR="00EE480D">
        <w:t xml:space="preserve">                             HOSA </w:t>
      </w:r>
      <w:r>
        <w:t xml:space="preserve">Vice President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480D">
        <w:tab/>
      </w:r>
      <w:r w:rsidR="00EE480D">
        <w:tab/>
      </w:r>
      <w:r>
        <w:t xml:space="preserve">2015-2016                                                                                                     Student Council Treasurer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2015-2016                                                                                       Science Honor Society Treasurer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2015-2016                                                                                 Math Honor Society Parliamentarian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2015-2016</w:t>
      </w:r>
    </w:p>
    <w:p w:rsidR="00EE480D" w:rsidRDefault="00EE480D" w:rsidP="00EE480D">
      <w:pPr>
        <w:spacing w:after="0" w:line="240" w:lineRule="auto"/>
        <w:jc w:val="right"/>
      </w:pPr>
      <w:r>
        <w:t>History Honor Society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2015-2016</w:t>
      </w:r>
    </w:p>
    <w:p w:rsidR="00EE480D" w:rsidRDefault="00EE480D" w:rsidP="00EE480D">
      <w:pPr>
        <w:spacing w:after="0" w:line="240" w:lineRule="auto"/>
        <w:jc w:val="right"/>
      </w:pPr>
      <w:r>
        <w:t>National Honor Society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2015-2016</w:t>
      </w:r>
    </w:p>
    <w:p w:rsidR="00EE480D" w:rsidRDefault="00EE480D" w:rsidP="00EE480D">
      <w:pPr>
        <w:spacing w:after="0" w:line="240" w:lineRule="auto"/>
        <w:jc w:val="right"/>
      </w:pPr>
      <w:r>
        <w:t>English Honor Society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2015-2016</w:t>
      </w:r>
    </w:p>
    <w:p w:rsidR="00953625" w:rsidRPr="00444A9E" w:rsidRDefault="00953625" w:rsidP="0095362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</w:t>
      </w:r>
    </w:p>
    <w:p w:rsidR="00AE4B6F" w:rsidRDefault="00444A9E">
      <w:pPr>
        <w:rPr>
          <w:rFonts w:ascii="Times New Roman" w:hAnsi="Times New Roman" w:cs="Times New Roman"/>
          <w:b/>
          <w:sz w:val="24"/>
          <w:szCs w:val="24"/>
        </w:rPr>
      </w:pPr>
      <w:r w:rsidRPr="00444A9E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AE4B6F" w:rsidRPr="00C42D1E" w:rsidRDefault="00953625" w:rsidP="001F4D1C">
      <w:pPr>
        <w:jc w:val="right"/>
        <w:rPr>
          <w:rFonts w:ascii="Times New Roman" w:hAnsi="Times New Roman" w:cs="Times New Roman"/>
          <w:sz w:val="24"/>
          <w:szCs w:val="24"/>
        </w:rPr>
      </w:pPr>
      <w:r w:rsidRPr="00953625">
        <w:rPr>
          <w:rFonts w:ascii="Times New Roman" w:hAnsi="Times New Roman" w:cs="Times New Roman"/>
          <w:sz w:val="24"/>
          <w:szCs w:val="24"/>
        </w:rPr>
        <w:t>Honorable Mention Student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2016</w:t>
      </w:r>
    </w:p>
    <w:sectPr w:rsidR="00AE4B6F" w:rsidRPr="00C42D1E"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EEA" w:rsidRDefault="00CB1EEA" w:rsidP="00927723">
      <w:pPr>
        <w:spacing w:after="0" w:line="240" w:lineRule="auto"/>
      </w:pPr>
      <w:r>
        <w:separator/>
      </w:r>
    </w:p>
  </w:endnote>
  <w:endnote w:type="continuationSeparator" w:id="0">
    <w:p w:rsidR="00CB1EEA" w:rsidRDefault="00CB1EEA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EEA" w:rsidRDefault="00CB1EEA" w:rsidP="00927723">
      <w:pPr>
        <w:spacing w:after="0" w:line="240" w:lineRule="auto"/>
      </w:pPr>
      <w:r>
        <w:separator/>
      </w:r>
    </w:p>
  </w:footnote>
  <w:footnote w:type="continuationSeparator" w:id="0">
    <w:p w:rsidR="00CB1EEA" w:rsidRDefault="00CB1EEA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0060"/>
    <w:multiLevelType w:val="hybridMultilevel"/>
    <w:tmpl w:val="9D5C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46C"/>
    <w:multiLevelType w:val="hybridMultilevel"/>
    <w:tmpl w:val="31D6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B593D"/>
    <w:multiLevelType w:val="hybridMultilevel"/>
    <w:tmpl w:val="6D3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4"/>
    <w:rsid w:val="001C5E84"/>
    <w:rsid w:val="001F4D1C"/>
    <w:rsid w:val="00293B83"/>
    <w:rsid w:val="004411A0"/>
    <w:rsid w:val="00441E76"/>
    <w:rsid w:val="00444A9E"/>
    <w:rsid w:val="004F757D"/>
    <w:rsid w:val="006A3CE7"/>
    <w:rsid w:val="00760EB2"/>
    <w:rsid w:val="00803541"/>
    <w:rsid w:val="008E4C03"/>
    <w:rsid w:val="00927723"/>
    <w:rsid w:val="00953625"/>
    <w:rsid w:val="009C51E4"/>
    <w:rsid w:val="00AE4B6F"/>
    <w:rsid w:val="00B50C46"/>
    <w:rsid w:val="00C42D1E"/>
    <w:rsid w:val="00CB1EEA"/>
    <w:rsid w:val="00D04BC5"/>
    <w:rsid w:val="00DE0090"/>
    <w:rsid w:val="00E436B1"/>
    <w:rsid w:val="00ED4F94"/>
    <w:rsid w:val="00EE480D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FF7C"/>
  <w15:chartTrackingRefBased/>
  <w15:docId w15:val="{C33F1774-D6DF-4381-8636-E293037D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0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B6F"/>
    <w:rPr>
      <w:color w:val="8EB610" w:themeColor="hyperlink"/>
      <w:u w:val="single"/>
    </w:rPr>
  </w:style>
  <w:style w:type="character" w:customStyle="1" w:styleId="domain3">
    <w:name w:val="domain3"/>
    <w:basedOn w:val="DefaultParagraphFont"/>
    <w:rsid w:val="00AE4B6F"/>
  </w:style>
  <w:style w:type="character" w:customStyle="1" w:styleId="vanity-name3">
    <w:name w:val="vanity-name3"/>
    <w:basedOn w:val="DefaultParagraphFont"/>
    <w:rsid w:val="00AE4B6F"/>
  </w:style>
  <w:style w:type="paragraph" w:styleId="ListParagraph">
    <w:name w:val="List Paragraph"/>
    <w:basedOn w:val="Normal"/>
    <w:uiPriority w:val="34"/>
    <w:unhideWhenUsed/>
    <w:qFormat/>
    <w:rsid w:val="0044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a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95B5-2FEE-40BA-8BCE-A0C80328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529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Pham</dc:creator>
  <cp:keywords/>
  <dc:description/>
  <cp:lastModifiedBy>Peter Pham</cp:lastModifiedBy>
  <cp:revision>3</cp:revision>
  <cp:lastPrinted>2016-10-06T11:42:00Z</cp:lastPrinted>
  <dcterms:created xsi:type="dcterms:W3CDTF">2016-10-04T04:52:00Z</dcterms:created>
  <dcterms:modified xsi:type="dcterms:W3CDTF">2016-10-26T13:53:00Z</dcterms:modified>
</cp:coreProperties>
</file>