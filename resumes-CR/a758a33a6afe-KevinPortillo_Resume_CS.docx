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B0358" w:rsidR="005D0D3A" w:rsidP="3E72CAD3" w:rsidRDefault="008A7D12" w14:paraId="6850C434" w14:textId="77777777" w14:noSpellErr="1">
      <w:pPr>
        <w:pStyle w:val="Title"/>
        <w:jc w:val="center"/>
        <w:rPr>
          <w:color w:val="000000" w:themeColor="text1"/>
        </w:rPr>
      </w:pPr>
      <w:r w:rsidRPr="000B0358">
        <w:rPr>
          <w:color w:val="000000" w:themeColor="text1"/>
        </w:rPr>
        <w:t>‍‍</w:t>
      </w:r>
      <w:sdt>
        <w:sdtPr>
          <w:rPr>
            <w:color w:val="000000" w:themeColor="text1"/>
          </w:rPr>
          <w:alias w:val="Your Name"/>
          <w:tag w:val=""/>
          <w:id w:val="1246310863"/>
          <w:placeholder>
            <w:docPart w:val="FAAE89803AB640E3BDA5999D6D3726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B0358" w:rsidR="0008180C">
            <w:rPr>
              <w:color w:val="000000" w:themeColor="text1"/>
            </w:rPr>
            <w:t>Portillo, Kevin D</w:t>
          </w:r>
        </w:sdtContent>
      </w:sdt>
    </w:p>
    <w:p w:rsidRPr="000B0358" w:rsidR="007C4545" w:rsidP="3E72CAD3" w:rsidRDefault="00BA5C7A" w14:paraId="7D83F7D2" w14:textId="77777777" w14:noSpellErr="1">
      <w:pPr>
        <w:jc w:val="center"/>
        <w:rPr>
          <w:color w:val="000000" w:themeColor="text1"/>
        </w:rPr>
      </w:pPr>
      <w:sdt>
        <w:sdtPr>
          <w:rPr>
            <w:color w:val="000000" w:themeColor="text1"/>
          </w:rPr>
          <w:alias w:val="Address"/>
          <w:tag w:val=""/>
          <w:id w:val="-593780209"/>
          <w:placeholder>
            <w:docPart w:val="B6C82EB0EE504EE5B55D948879E2D60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Pr="000B0358" w:rsidR="0008180C">
            <w:rPr>
              <w:color w:val="000000" w:themeColor="text1"/>
            </w:rPr>
            <w:t>15659 North Brentwood St., Channelview, TX 77530</w:t>
          </w:r>
        </w:sdtContent>
      </w:sdt>
      <w:r w:rsidRPr="000B0358" w:rsidR="008A7D12">
        <w:rPr>
          <w:color w:val="000000" w:themeColor="text1"/>
        </w:rPr>
        <w:t> | </w:t>
      </w:r>
      <w:sdt>
        <w:sdtPr>
          <w:rPr>
            <w:color w:val="000000" w:themeColor="text1"/>
          </w:rPr>
          <w:alias w:val="Telephone"/>
          <w:tag w:val=""/>
          <w:id w:val="-1416317146"/>
          <w:placeholder>
            <w:docPart w:val="7E5C620F96C347C6B0D235F9A3CCEB8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0B0358" w:rsidR="0008180C">
            <w:rPr>
              <w:color w:val="000000" w:themeColor="text1"/>
            </w:rPr>
            <w:t>713-906-4237</w:t>
          </w:r>
        </w:sdtContent>
      </w:sdt>
      <w:r w:rsidRPr="000B0358" w:rsidR="008A7D12">
        <w:rPr>
          <w:color w:val="000000" w:themeColor="text1"/>
        </w:rPr>
        <w:t> | </w:t>
      </w:r>
      <w:sdt>
        <w:sdtPr>
          <w:rPr>
            <w:color w:val="000000" w:themeColor="text1"/>
          </w:rPr>
          <w:alias w:val="Email"/>
          <w:tag w:val=""/>
          <w:id w:val="-391963670"/>
          <w:placeholder>
            <w:docPart w:val="7F52D3691FBA400C8F935E702D644DF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0B0358" w:rsidR="0008180C">
            <w:rPr>
              <w:color w:val="000000" w:themeColor="text1"/>
            </w:rPr>
            <w:t>kdportillo@uh.edu</w:t>
          </w:r>
        </w:sdtContent>
      </w:sdt>
    </w:p>
    <w:p w:rsidRPr="000B0358" w:rsidR="007C4545" w:rsidP="007C4545" w:rsidRDefault="008A7D12" w14:paraId="4AC739EF" w14:textId="77777777" w14:noSpellErr="1">
      <w:pPr>
        <w:pStyle w:val="ListBullet"/>
        <w:numPr>
          <w:numId w:val="0"/>
        </w:numPr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Objective</w:t>
      </w:r>
    </w:p>
    <w:p w:rsidRPr="000B0358" w:rsidR="007C4545" w:rsidP="007C4545" w:rsidRDefault="0008180C" w14:paraId="58066F66" w14:textId="2304617C">
      <w:pPr>
        <w:spacing w:after="0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To obtain internship</w:t>
      </w:r>
      <w:r w:rsidRPr="3E72CAD3" w:rsidR="3E72CAD3">
        <w:rPr>
          <w:color w:val="000000" w:themeColor="text1" w:themeTint="FF" w:themeShade="FF"/>
        </w:rPr>
        <w:t xml:space="preserve">/entry level position as computer systems </w:t>
      </w:r>
      <w:proofErr w:type="spellStart"/>
      <w:r w:rsidRPr="3E72CAD3" w:rsidR="3E72CAD3">
        <w:rPr>
          <w:color w:val="000000" w:themeColor="text1" w:themeTint="FF" w:themeShade="FF"/>
        </w:rPr>
        <w:t>prog</w:t>
      </w:r>
      <w:r w:rsidRPr="3E72CAD3" w:rsidR="3E72CAD3">
        <w:rPr>
          <w:color w:val="000000" w:themeColor="text1" w:themeTint="FF" w:themeShade="FF"/>
        </w:rPr>
        <w:t>rammer</w:t>
      </w:r>
      <w:r w:rsidRPr="3E72CAD3" w:rsidR="3E72CAD3">
        <w:rPr>
          <w:color w:val="000000" w:themeColor="text1" w:themeTint="FF" w:themeShade="FF"/>
        </w:rPr>
        <w:t xml:space="preserve">, </w:t>
      </w:r>
      <w:r w:rsidRPr="3E72CAD3" w:rsidR="3E72CAD3">
        <w:rPr>
          <w:color w:val="000000" w:themeColor="text1" w:themeTint="FF" w:themeShade="FF"/>
        </w:rPr>
        <w:t xml:space="preserve"> </w:t>
      </w:r>
      <w:r w:rsidRPr="3E72CAD3" w:rsidR="3E72CAD3">
        <w:rPr>
          <w:color w:val="000000" w:themeColor="text1" w:themeTint="FF" w:themeShade="FF"/>
        </w:rPr>
        <w:t>or</w:t>
      </w:r>
      <w:proofErr w:type="spellEnd"/>
      <w:r w:rsidRPr="3E72CAD3" w:rsidR="3E72CAD3">
        <w:rPr>
          <w:color w:val="000000" w:themeColor="text1" w:themeTint="FF" w:themeShade="FF"/>
        </w:rPr>
        <w:t xml:space="preserve"> Information Technology</w:t>
      </w:r>
    </w:p>
    <w:p w:rsidRPr="000B0358" w:rsidR="005D0D3A" w:rsidP="007C4545" w:rsidRDefault="008A7D12" w14:paraId="09EC7346" w14:textId="77777777" w14:noSpellErr="1">
      <w:pPr>
        <w:pStyle w:val="ListBullet"/>
        <w:numPr>
          <w:numId w:val="0"/>
        </w:numPr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Education</w:t>
      </w:r>
    </w:p>
    <w:p w:rsidRPr="000B0358" w:rsidR="005D0D3A" w:rsidP="007C4545" w:rsidRDefault="0008180C" w14:paraId="4F0F0864" w14:textId="77777777" w14:noSpellErr="1">
      <w:pPr>
        <w:pStyle w:val="Subsection"/>
        <w:spacing w:before="100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B.S Computer Science</w:t>
      </w:r>
      <w:r w:rsidRPr="3E72CAD3" w:rsidR="3E72CAD3">
        <w:rPr>
          <w:color w:val="000000" w:themeColor="text1" w:themeTint="FF" w:themeShade="FF"/>
        </w:rPr>
        <w:t> | </w:t>
      </w:r>
      <w:r w:rsidRPr="3E72CAD3" w:rsidR="3E72CAD3">
        <w:rPr>
          <w:color w:val="000000" w:themeColor="text1" w:themeTint="FF" w:themeShade="FF"/>
        </w:rPr>
        <w:t>In Progress (2018)</w:t>
      </w:r>
      <w:r w:rsidRPr="3E72CAD3" w:rsidR="3E72CAD3">
        <w:rPr>
          <w:color w:val="000000" w:themeColor="text1" w:themeTint="FF" w:themeShade="FF"/>
        </w:rPr>
        <w:t> | </w:t>
      </w:r>
      <w:r w:rsidRPr="3E72CAD3" w:rsidR="3E72CAD3">
        <w:rPr>
          <w:color w:val="000000" w:themeColor="text1" w:themeTint="FF" w:themeShade="FF"/>
        </w:rPr>
        <w:t>University of Houston</w:t>
      </w:r>
    </w:p>
    <w:p w:rsidRPr="000B0358" w:rsidR="005D0D3A" w:rsidP="007C4545" w:rsidRDefault="0008180C" w14:paraId="383679FA" w14:noSpellErr="1" w14:textId="1978FE8B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Major</w:t>
      </w:r>
      <w:r w:rsidRPr="3E72CAD3" w:rsidR="3E72CAD3">
        <w:rPr>
          <w:color w:val="000000" w:themeColor="text1" w:themeTint="FF" w:themeShade="FF"/>
        </w:rPr>
        <w:t xml:space="preserve">: </w:t>
      </w:r>
      <w:r w:rsidRPr="3E72CAD3" w:rsidR="3E72CAD3">
        <w:rPr>
          <w:color w:val="000000" w:themeColor="text1" w:themeTint="FF" w:themeShade="FF"/>
        </w:rPr>
        <w:t>Computer Science- Research Option</w:t>
      </w:r>
      <w:r w:rsidRPr="3E72CAD3" w:rsidR="3E72CAD3">
        <w:rPr>
          <w:color w:val="000000" w:themeColor="text1" w:themeTint="FF" w:themeShade="FF"/>
        </w:rPr>
        <w:t xml:space="preserve"> </w:t>
      </w:r>
      <w:r w:rsidRPr="3E72CAD3" w:rsidR="3E72CAD3">
        <w:rPr>
          <w:b w:val="1"/>
          <w:bCs w:val="1"/>
          <w:color w:val="000000" w:themeColor="text1" w:themeTint="FF" w:themeShade="FF"/>
        </w:rPr>
        <w:t xml:space="preserve">Double </w:t>
      </w:r>
      <w:r w:rsidRPr="3E72CAD3" w:rsidR="3E72CAD3">
        <w:rPr>
          <w:b w:val="1"/>
          <w:bCs w:val="1"/>
          <w:color w:val="000000" w:themeColor="text1" w:themeTint="FF" w:themeShade="FF"/>
        </w:rPr>
        <w:t>Minor</w:t>
      </w:r>
      <w:r w:rsidRPr="3E72CAD3" w:rsidR="3E72CAD3">
        <w:rPr>
          <w:color w:val="000000" w:themeColor="text1" w:themeTint="FF" w:themeShade="FF"/>
        </w:rPr>
        <w:t xml:space="preserve">: </w:t>
      </w:r>
      <w:r w:rsidRPr="3E72CAD3" w:rsidR="3E72CAD3">
        <w:rPr>
          <w:color w:val="000000" w:themeColor="text1" w:themeTint="FF" w:themeShade="FF"/>
        </w:rPr>
        <w:t>Mathematics &amp; Computer Engineering in Technology</w:t>
      </w:r>
    </w:p>
    <w:p w:rsidRPr="000B0358" w:rsidR="008A7D12" w:rsidP="007C4545" w:rsidRDefault="008A7D12" w14:paraId="358A021F" w14:textId="52CCB629" w14:noSpellErr="1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GPA</w:t>
      </w:r>
      <w:r w:rsidRPr="3E72CAD3" w:rsidR="3E72CAD3">
        <w:rPr>
          <w:color w:val="000000" w:themeColor="text1" w:themeTint="FF" w:themeShade="FF"/>
        </w:rPr>
        <w:t>: 3.4</w:t>
      </w:r>
    </w:p>
    <w:p w:rsidRPr="000B0358" w:rsidR="008A7D12" w:rsidP="008A7D12" w:rsidRDefault="008A7D12" w14:paraId="5FD35F1E" w14:noSpellErr="1" w14:textId="2A417BB8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Related coursework:</w:t>
      </w:r>
      <w:r w:rsidRPr="3E72CAD3" w:rsidR="3E72CAD3">
        <w:rPr>
          <w:color w:val="000000" w:themeColor="text1" w:themeTint="FF" w:themeShade="FF"/>
        </w:rPr>
        <w:t xml:space="preserve"> </w:t>
      </w:r>
      <w:r w:rsidRPr="3E72CAD3" w:rsidR="3E72CAD3">
        <w:rPr>
          <w:color w:val="000000" w:themeColor="text1" w:themeTint="FF" w:themeShade="FF"/>
        </w:rPr>
        <w:t xml:space="preserve">Data Structures, Computer Organization and Programming Computer Architecture, </w:t>
      </w:r>
      <w:r w:rsidRPr="3E72CAD3" w:rsidR="3E72CAD3">
        <w:rPr>
          <w:color w:val="000000" w:themeColor="text1" w:themeTint="FF" w:themeShade="FF"/>
        </w:rPr>
        <w:t>Database Systems</w:t>
      </w:r>
    </w:p>
    <w:p w:rsidRPr="000B0358" w:rsidR="005D0D3A" w:rsidP="007C4545" w:rsidRDefault="0008180C" w14:paraId="14842049" w14:textId="77777777" w14:noSpellErr="1">
      <w:pPr>
        <w:pStyle w:val="ListBullet"/>
        <w:numPr>
          <w:numId w:val="0"/>
        </w:numPr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Technical 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S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kills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0B0358" w:rsidR="005D0D3A" w:rsidP="007C4545" w:rsidRDefault="0008180C" w14:paraId="2BD75634" w14:textId="64240A5C" w14:noSpellErr="1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Languages</w:t>
      </w:r>
      <w:r w:rsidRPr="3E72CAD3" w:rsidR="3E72CAD3">
        <w:rPr>
          <w:color w:val="000000" w:themeColor="text1" w:themeTint="FF" w:themeShade="FF"/>
        </w:rPr>
        <w:t xml:space="preserve">: C++, JAVA, </w:t>
      </w:r>
      <w:r w:rsidRPr="3E72CAD3" w:rsidR="3E72CAD3">
        <w:rPr>
          <w:color w:val="000000" w:themeColor="text1" w:themeTint="FF" w:themeShade="FF"/>
        </w:rPr>
        <w:t>Assembly</w:t>
      </w:r>
    </w:p>
    <w:p w:rsidRPr="000B0358" w:rsidR="00E32D81" w:rsidP="00E32D81" w:rsidRDefault="0008180C" w14:paraId="7F12DFE1" w14:textId="14035F20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Operating Systems</w:t>
      </w:r>
      <w:r w:rsidRPr="3E72CAD3" w:rsidR="3E72CAD3">
        <w:rPr>
          <w:color w:val="000000" w:themeColor="text1" w:themeTint="FF" w:themeShade="FF"/>
        </w:rPr>
        <w:t xml:space="preserve">: Windows, </w:t>
      </w:r>
      <w:r w:rsidRPr="3E72CAD3" w:rsidR="3E72CAD3">
        <w:rPr>
          <w:color w:val="000000" w:themeColor="text1" w:themeTint="FF" w:themeShade="FF"/>
        </w:rPr>
        <w:t xml:space="preserve"> </w:t>
      </w:r>
      <w:proofErr w:type="spellStart"/>
      <w:r w:rsidRPr="3E72CAD3" w:rsidR="3E72CAD3">
        <w:rPr>
          <w:color w:val="000000" w:themeColor="text1" w:themeTint="FF" w:themeShade="FF"/>
        </w:rPr>
        <w:t>MacOS</w:t>
      </w:r>
      <w:proofErr w:type="spellEnd"/>
    </w:p>
    <w:p w:rsidRPr="000B0358" w:rsidR="000825A7" w:rsidP="00E32D81" w:rsidRDefault="000825A7" w14:paraId="1223B686" w14:noSpellErr="1" w14:textId="7635BDD1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Database</w:t>
      </w:r>
      <w:r w:rsidRPr="3E72CAD3" w:rsidR="3E72CAD3">
        <w:rPr>
          <w:b w:val="1"/>
          <w:bCs w:val="1"/>
          <w:color w:val="000000" w:themeColor="text1" w:themeTint="FF" w:themeShade="FF"/>
        </w:rPr>
        <w:t xml:space="preserve">: </w:t>
      </w:r>
      <w:r w:rsidRPr="3E72CAD3" w:rsidR="3E72CAD3">
        <w:rPr>
          <w:b w:val="1"/>
          <w:bCs w:val="1"/>
          <w:color w:val="000000" w:themeColor="text1" w:themeTint="FF" w:themeShade="FF"/>
        </w:rPr>
        <w:t xml:space="preserve">Oracle </w:t>
      </w:r>
      <w:r w:rsidRPr="3E72CAD3" w:rsidR="3E72CAD3">
        <w:rPr>
          <w:color w:val="000000" w:themeColor="text1" w:themeTint="FF" w:themeShade="FF"/>
        </w:rPr>
        <w:t>SQL</w:t>
      </w:r>
      <w:r w:rsidRPr="3E72CAD3" w:rsidR="3E72CAD3">
        <w:rPr>
          <w:color w:val="000000" w:themeColor="text1" w:themeTint="FF" w:themeShade="FF"/>
        </w:rPr>
        <w:t xml:space="preserve"> Developer</w:t>
      </w:r>
    </w:p>
    <w:p w:rsidRPr="000B0358" w:rsidR="004E6FD6" w:rsidP="007C4545" w:rsidRDefault="004E6FD6" w14:paraId="7F1DE8D9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Certifications</w:t>
      </w:r>
      <w:r w:rsidRPr="3E72CAD3" w:rsidR="3E72CAD3">
        <w:rPr>
          <w:color w:val="000000" w:themeColor="text1" w:themeTint="FF" w:themeShade="FF"/>
        </w:rPr>
        <w:t>: Microsoft Office</w:t>
      </w:r>
    </w:p>
    <w:p w:rsidRPr="000B0358" w:rsidR="004E6FD6" w:rsidP="007C4545" w:rsidRDefault="004E6FD6" w14:paraId="397AD98C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IDE</w:t>
      </w:r>
      <w:r w:rsidRPr="3E72CAD3" w:rsidR="3E72CAD3">
        <w:rPr>
          <w:color w:val="000000" w:themeColor="text1" w:themeTint="FF" w:themeShade="FF"/>
        </w:rPr>
        <w:t>: Visual Studio, XCODE, Netbeans</w:t>
      </w:r>
    </w:p>
    <w:p w:rsidRPr="000B0358" w:rsidR="007C4545" w:rsidP="0005330C" w:rsidRDefault="00E32D81" w14:paraId="38F8AE7F" w14:textId="77777777" w14:noSpellErr="1">
      <w:pPr>
        <w:pStyle w:val="ListBullet"/>
        <w:rPr>
          <w:rFonts w:ascii="Cambria," w:hAnsi="Cambria," w:eastAsia="Cambria," w:cs="Cambria," w:asciiTheme="majorAscii" w:hAnsiTheme="majorAscii" w:eastAsiaTheme="majorAscii" w:cstheme="majorAscii"/>
          <w:color w:val="000000" w:themeColor="text1"/>
          <w:sz w:val="24"/>
          <w:szCs w:val="24"/>
        </w:rPr>
      </w:pPr>
      <w:r w:rsidRPr="3E72CAD3" w:rsidR="3E72CAD3">
        <w:rPr>
          <w:b w:val="1"/>
          <w:bCs w:val="1"/>
          <w:color w:val="000000" w:themeColor="text1" w:themeTint="FF" w:themeShade="FF"/>
        </w:rPr>
        <w:t>Concepts</w:t>
      </w:r>
      <w:r w:rsidRPr="3E72CAD3" w:rsidR="3E72CAD3">
        <w:rPr>
          <w:b w:val="1"/>
          <w:bCs w:val="1"/>
          <w:color w:val="000000" w:themeColor="text1" w:themeTint="FF" w:themeShade="FF"/>
        </w:rPr>
        <w:t>:</w:t>
      </w:r>
      <w:r w:rsidRPr="3E72CAD3" w:rsidR="3E72CAD3">
        <w:rPr>
          <w:color w:val="000000" w:themeColor="text1" w:themeTint="FF" w:themeShade="FF"/>
        </w:rPr>
        <w:t xml:space="preserve"> Object Oriented Programming (OOP), Time Complexity, Sorting Algorithms, Binary Search Trees, Collaborative Problem-Solving</w:t>
      </w:r>
    </w:p>
    <w:p w:rsidRPr="000B0358" w:rsidR="005D0D3A" w:rsidP="00E32D81" w:rsidRDefault="00E73C31" w14:paraId="374B016C" w14:textId="77777777" w14:noSpellErr="1">
      <w:pPr>
        <w:pStyle w:val="ListBullet"/>
        <w:numPr>
          <w:numId w:val="0"/>
        </w:numPr>
        <w:ind w:left="144" w:hanging="144"/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Student Organizations</w:t>
      </w:r>
    </w:p>
    <w:p w:rsidRPr="000B0358" w:rsidR="005D0D3A" w:rsidP="007C4545" w:rsidRDefault="00E73C31" w14:paraId="53826A6B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 xml:space="preserve">Cougar CS: Active Member </w:t>
      </w:r>
    </w:p>
    <w:p w:rsidRPr="000B0358" w:rsidR="00E73C31" w:rsidP="007C4545" w:rsidRDefault="00E73C31" w14:paraId="4D397113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Institute of Electrical and Electronics Engineers (IEEE): Active Member</w:t>
      </w:r>
    </w:p>
    <w:p w:rsidRPr="000B0358" w:rsidR="00CF0676" w:rsidP="007C4545" w:rsidRDefault="00E73C31" w14:paraId="2FB3B674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S</w:t>
      </w:r>
      <w:r w:rsidRPr="3E72CAD3" w:rsidR="3E72CAD3">
        <w:rPr>
          <w:color w:val="000000" w:themeColor="text1" w:themeTint="FF" w:themeShade="FF"/>
        </w:rPr>
        <w:t>ociety of Hispanic Professional Engineers: Active Member</w:t>
      </w:r>
    </w:p>
    <w:p w:rsidRPr="000B0358" w:rsidR="007C4545" w:rsidP="007C4545" w:rsidRDefault="00E32D81" w14:paraId="1C6B3DBC" w14:textId="77777777" w14:noSpellErr="1">
      <w:pPr>
        <w:pStyle w:val="ListBullet"/>
        <w:numPr>
          <w:numId w:val="0"/>
        </w:numPr>
        <w:ind w:left="144" w:hanging="144"/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Scholarships &amp; 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Recognitions</w:t>
      </w:r>
    </w:p>
    <w:p w:rsidRPr="000B0358" w:rsidR="00CF0676" w:rsidP="007C4545" w:rsidRDefault="00E32D81" w14:paraId="592C149C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S-STEM Scholarship Recipient</w:t>
      </w:r>
    </w:p>
    <w:p w:rsidRPr="000B0358" w:rsidR="00CF0676" w:rsidP="007C4545" w:rsidRDefault="00E32D81" w14:paraId="0B1F912C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Top 10% Scholarship Recipient</w:t>
      </w:r>
    </w:p>
    <w:p w:rsidRPr="000B0358" w:rsidR="0036285B" w:rsidP="0036285B" w:rsidRDefault="00E32D81" w14:paraId="5510F90F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Published Photographer for “The Cougar”</w:t>
      </w:r>
    </w:p>
    <w:p w:rsidRPr="000B0358" w:rsidR="005D0D3A" w:rsidP="007C4545" w:rsidRDefault="008A7D12" w14:paraId="072F9782" w14:textId="77777777" w14:noSpellErr="1">
      <w:pPr>
        <w:pStyle w:val="ListBullet"/>
        <w:numPr>
          <w:numId w:val="0"/>
        </w:numPr>
        <w:ind w:left="144" w:hanging="144"/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Experience</w:t>
      </w:r>
    </w:p>
    <w:p w:rsidRPr="000B0358" w:rsidR="005D0D3A" w:rsidP="007C4545" w:rsidRDefault="000825A7" w14:paraId="47D40EA6" w14:textId="03D240BE" w14:noSpellErr="1">
      <w:pPr>
        <w:pStyle w:val="Subsection"/>
        <w:spacing w:before="100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 xml:space="preserve">Audio/Visual </w:t>
      </w:r>
      <w:r w:rsidRPr="3E72CAD3" w:rsidR="3E72CAD3">
        <w:rPr>
          <w:color w:val="000000" w:themeColor="text1" w:themeTint="FF" w:themeShade="FF"/>
        </w:rPr>
        <w:t>TECHNICIAN</w:t>
      </w:r>
      <w:r w:rsidRPr="3E72CAD3" w:rsidR="3E72CAD3">
        <w:rPr>
          <w:color w:val="000000" w:themeColor="text1" w:themeTint="FF" w:themeShade="FF"/>
        </w:rPr>
        <w:t>/ Shift Leader</w:t>
      </w:r>
      <w:r w:rsidRPr="3E72CAD3" w:rsidR="3E72CAD3">
        <w:rPr>
          <w:color w:val="000000" w:themeColor="text1" w:themeTint="FF" w:themeShade="FF"/>
        </w:rPr>
        <w:t> | </w:t>
      </w:r>
      <w:r w:rsidRPr="3E72CAD3" w:rsidR="3E72CAD3">
        <w:rPr>
          <w:color w:val="000000" w:themeColor="text1" w:themeTint="FF" w:themeShade="FF"/>
        </w:rPr>
        <w:t>Student Centers AV</w:t>
      </w:r>
      <w:r w:rsidRPr="3E72CAD3" w:rsidR="3E72CAD3">
        <w:rPr>
          <w:color w:val="000000" w:themeColor="text1" w:themeTint="FF" w:themeShade="FF"/>
        </w:rPr>
        <w:t> | </w:t>
      </w:r>
      <w:r w:rsidRPr="3E72CAD3" w:rsidR="3E72CAD3">
        <w:rPr>
          <w:color w:val="000000" w:themeColor="text1" w:themeTint="FF" w:themeShade="FF"/>
        </w:rPr>
        <w:t>March 2015- Present</w:t>
      </w:r>
    </w:p>
    <w:p w:rsidR="3E72CAD3" w:rsidP="3E72CAD3" w:rsidRDefault="3E72CAD3" w14:noSpellErr="1" w14:paraId="688FE1CF" w14:textId="39110D2F">
      <w:pPr>
        <w:pStyle w:val="ListBullet"/>
        <w:rPr>
          <w:color w:val="000000" w:themeColor="text1" w:themeTint="FF" w:themeShade="FF"/>
        </w:rPr>
      </w:pPr>
      <w:r w:rsidRPr="3E72CAD3" w:rsidR="3E72CAD3">
        <w:rPr>
          <w:rFonts w:ascii="Cambria" w:hAnsi="Cambria" w:eastAsia="Cambria" w:cs="Cambria"/>
          <w:b w:val="1"/>
          <w:bCs w:val="1"/>
        </w:rPr>
        <w:t>Employee of the Month, August 2016</w:t>
      </w:r>
    </w:p>
    <w:p w:rsidR="3E72CAD3" w:rsidP="3E72CAD3" w:rsidRDefault="3E72CAD3" w14:noSpellErr="1" w14:paraId="72671AAE" w14:textId="408E027D">
      <w:pPr>
        <w:pStyle w:val="ListBullet"/>
        <w:rPr>
          <w:color w:val="000000" w:themeColor="text1" w:themeTint="FF" w:themeShade="FF"/>
        </w:rPr>
      </w:pPr>
      <w:r w:rsidRPr="3E72CAD3" w:rsidR="3E72CAD3">
        <w:rPr>
          <w:color w:val="000000" w:themeColor="text1" w:themeTint="FF" w:themeShade="FF"/>
        </w:rPr>
        <w:t>Recruit, select, and train new employees</w:t>
      </w:r>
    </w:p>
    <w:p w:rsidRPr="000B0358" w:rsidR="000825A7" w:rsidP="007C4545" w:rsidRDefault="000825A7" w14:paraId="75ED5BFC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Generate and prepare spreadsheets in order to keep track of inventory</w:t>
      </w:r>
    </w:p>
    <w:p w:rsidRPr="000B0358" w:rsidR="000825A7" w:rsidP="007C4545" w:rsidRDefault="000825A7" w14:paraId="2DEEB980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Oversee customer inquiries, complaints, billing questions, payment and  service requests</w:t>
      </w:r>
    </w:p>
    <w:p w:rsidRPr="000B0358" w:rsidR="000825A7" w:rsidP="007C4545" w:rsidRDefault="000825A7" w14:paraId="3A4F2D28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 xml:space="preserve">Supervise a team of technicians and ensure duties are completed to satisfy clients within strict time frames </w:t>
      </w:r>
    </w:p>
    <w:p w:rsidRPr="000B0358" w:rsidR="004E6FD6" w:rsidP="007C4545" w:rsidRDefault="000825A7" w14:paraId="0A842037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 xml:space="preserve">Worked with: </w:t>
      </w:r>
      <w:r w:rsidRPr="3E72CAD3" w:rsidR="3E72CAD3">
        <w:rPr>
          <w:color w:val="000000" w:themeColor="text1" w:themeTint="FF" w:themeShade="FF"/>
        </w:rPr>
        <w:t>Crestron</w:t>
      </w:r>
      <w:r w:rsidRPr="3E72CAD3" w:rsidR="3E72CAD3">
        <w:rPr>
          <w:color w:val="000000" w:themeColor="text1" w:themeTint="FF" w:themeShade="FF"/>
        </w:rPr>
        <w:t>,</w:t>
      </w:r>
      <w:r w:rsidRPr="3E72CAD3" w:rsidR="3E72CAD3">
        <w:rPr>
          <w:color w:val="000000" w:themeColor="text1" w:themeTint="FF" w:themeShade="FF"/>
        </w:rPr>
        <w:t xml:space="preserve"> MIDAS, ETC, Roland, Cinema DLP</w:t>
      </w:r>
      <w:bookmarkStart w:name="_GoBack" w:id="0"/>
      <w:bookmarkEnd w:id="0"/>
    </w:p>
    <w:p w:rsidRPr="000B0358" w:rsidR="004E6FD6" w:rsidP="007C4545" w:rsidRDefault="004E6FD6" w14:paraId="09D498CE" w14:noSpellErr="1" w14:textId="058B06B4">
      <w:pPr>
        <w:pStyle w:val="Subsection"/>
        <w:spacing w:before="100"/>
        <w:rPr>
          <w:color w:val="000000" w:themeColor="text1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M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ANAGER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 | 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N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UANCES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PHOTO &amp; VIDEO | 2013- Present</w:t>
      </w:r>
    </w:p>
    <w:p w:rsidRPr="000B0358" w:rsidR="004E6FD6" w:rsidP="007C4545" w:rsidRDefault="004E6FD6" w14:paraId="035DAC07" w14:noSpellErr="1" w14:textId="7EC08E25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Managed photo and video crew at various venues and events</w:t>
      </w:r>
    </w:p>
    <w:p w:rsidRPr="000B0358" w:rsidR="00E32D81" w:rsidP="00E32D81" w:rsidRDefault="004E6FD6" w14:paraId="3B9D2EC2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Oversee customer inquiries, complaints, billing questions</w:t>
      </w:r>
      <w:r w:rsidRPr="3E72CAD3" w:rsidR="3E72CAD3">
        <w:rPr>
          <w:color w:val="000000" w:themeColor="text1" w:themeTint="FF" w:themeShade="FF"/>
        </w:rPr>
        <w:t>, payment and  service requests</w:t>
      </w:r>
    </w:p>
    <w:p w:rsidRPr="000B0358" w:rsidR="00E32D81" w:rsidP="00E32D81" w:rsidRDefault="00E32D81" w14:paraId="18179462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Edited Photos and Videos for faster turnaround times</w:t>
      </w:r>
    </w:p>
    <w:p w:rsidRPr="000B0358" w:rsidR="00E32D81" w:rsidP="00E32D81" w:rsidRDefault="00E32D81" w14:paraId="5BA42727" w14:textId="17A0E9A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 xml:space="preserve">Software </w:t>
      </w:r>
      <w:proofErr w:type="spellStart"/>
      <w:r w:rsidRPr="3E72CAD3" w:rsidR="3E72CAD3">
        <w:rPr>
          <w:color w:val="000000" w:themeColor="text1" w:themeTint="FF" w:themeShade="FF"/>
        </w:rPr>
        <w:t xml:space="preserve">used: </w:t>
      </w:r>
      <w:r w:rsidRPr="3E72CAD3" w:rsidR="3E72CAD3">
        <w:rPr>
          <w:color w:val="000000" w:themeColor="text1" w:themeTint="FF" w:themeShade="FF"/>
        </w:rPr>
        <w:t xml:space="preserve"> </w:t>
      </w:r>
      <w:r w:rsidRPr="3E72CAD3" w:rsidR="3E72CAD3">
        <w:rPr>
          <w:color w:val="000000" w:themeColor="text1" w:themeTint="FF" w:themeShade="FF"/>
        </w:rPr>
        <w:t>LightRoom</w:t>
      </w:r>
      <w:proofErr w:type="spellEnd"/>
      <w:r w:rsidRPr="3E72CAD3" w:rsidR="3E72CAD3">
        <w:rPr>
          <w:color w:val="000000" w:themeColor="text1" w:themeTint="FF" w:themeShade="FF"/>
        </w:rPr>
        <w:t xml:space="preserve">, </w:t>
      </w:r>
      <w:proofErr w:type="spellStart"/>
      <w:r w:rsidRPr="3E72CAD3" w:rsidR="3E72CAD3">
        <w:rPr>
          <w:color w:val="000000" w:themeColor="text1" w:themeTint="FF" w:themeShade="FF"/>
        </w:rPr>
        <w:t>Premerie</w:t>
      </w:r>
      <w:proofErr w:type="spellEnd"/>
      <w:r w:rsidRPr="3E72CAD3" w:rsidR="3E72CAD3">
        <w:rPr>
          <w:color w:val="000000" w:themeColor="text1" w:themeTint="FF" w:themeShade="FF"/>
        </w:rPr>
        <w:t xml:space="preserve"> Pro, Final Cut, </w:t>
      </w:r>
      <w:r w:rsidRPr="3E72CAD3" w:rsidR="3E72CAD3">
        <w:rPr>
          <w:color w:val="000000" w:themeColor="text1" w:themeTint="FF" w:themeShade="FF"/>
        </w:rPr>
        <w:t>Logic Pro X</w:t>
      </w:r>
    </w:p>
    <w:p w:rsidRPr="000B0358" w:rsidR="0036285B" w:rsidP="0036285B" w:rsidRDefault="0036285B" w14:paraId="437EDBCF" w14:noSpellErr="1" w14:textId="24849945">
      <w:pPr>
        <w:pStyle w:val="Subsection"/>
        <w:spacing w:before="100"/>
        <w:rPr>
          <w:color w:val="000000" w:themeColor="text1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Ambassador | College of 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N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tural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Science and 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M</w:t>
      </w: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athematics| 2016- Present</w:t>
      </w:r>
    </w:p>
    <w:p w:rsidRPr="000B0358" w:rsidR="0036285B" w:rsidP="0036285B" w:rsidRDefault="0036285B" w14:paraId="74C36977" w14:textId="77777777" w14:noSpellErr="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 xml:space="preserve">Volunteered for social events related to the college </w:t>
      </w:r>
    </w:p>
    <w:p w:rsidRPr="000B0358" w:rsidR="0036285B" w:rsidP="0036285B" w:rsidRDefault="0036285B" w14:paraId="07B1EF33" w14:noSpellErr="1" w14:textId="7ECEA2A1">
      <w:pPr>
        <w:pStyle w:val="ListBullet"/>
        <w:rPr>
          <w:color w:val="000000" w:themeColor="text1"/>
        </w:rPr>
      </w:pPr>
      <w:r w:rsidRPr="3E72CAD3" w:rsidR="3E72CAD3">
        <w:rPr>
          <w:color w:val="000000" w:themeColor="text1" w:themeTint="FF" w:themeShade="FF"/>
        </w:rPr>
        <w:t>Met with 3</w:t>
      </w:r>
      <w:r w:rsidRPr="3E72CAD3" w:rsidR="3E72CAD3">
        <w:rPr>
          <w:color w:val="000000" w:themeColor="text1" w:themeTint="FF" w:themeShade="FF"/>
          <w:vertAlign w:val="superscript"/>
        </w:rPr>
        <w:t>rd</w:t>
      </w:r>
      <w:r w:rsidRPr="3E72CAD3" w:rsidR="3E72CAD3">
        <w:rPr>
          <w:color w:val="000000" w:themeColor="text1" w:themeTint="FF" w:themeShade="FF"/>
        </w:rPr>
        <w:t xml:space="preserve"> party evaluators on issues </w:t>
      </w:r>
      <w:r w:rsidRPr="3E72CAD3" w:rsidR="3E72CAD3">
        <w:rPr>
          <w:color w:val="000000" w:themeColor="text1" w:themeTint="FF" w:themeShade="FF"/>
        </w:rPr>
        <w:t>relat</w:t>
      </w:r>
      <w:r w:rsidRPr="3E72CAD3" w:rsidR="3E72CAD3">
        <w:rPr>
          <w:color w:val="000000" w:themeColor="text1" w:themeTint="FF" w:themeShade="FF"/>
        </w:rPr>
        <w:t>ing</w:t>
      </w:r>
      <w:r w:rsidRPr="3E72CAD3" w:rsidR="3E72CAD3">
        <w:rPr>
          <w:color w:val="000000" w:themeColor="text1" w:themeTint="FF" w:themeShade="FF"/>
        </w:rPr>
        <w:t xml:space="preserve"> </w:t>
      </w:r>
      <w:r w:rsidRPr="3E72CAD3" w:rsidR="3E72CAD3">
        <w:rPr>
          <w:color w:val="000000" w:themeColor="text1" w:themeTint="FF" w:themeShade="FF"/>
        </w:rPr>
        <w:t xml:space="preserve"> to </w:t>
      </w:r>
      <w:r w:rsidRPr="3E72CAD3" w:rsidR="3E72CAD3">
        <w:rPr>
          <w:color w:val="000000" w:themeColor="text1" w:themeTint="FF" w:themeShade="FF"/>
        </w:rPr>
        <w:t>the</w:t>
      </w:r>
      <w:r w:rsidRPr="3E72CAD3" w:rsidR="3E72CAD3">
        <w:rPr>
          <w:color w:val="000000" w:themeColor="text1" w:themeTint="FF" w:themeShade="FF"/>
        </w:rPr>
        <w:t xml:space="preserve"> </w:t>
      </w:r>
      <w:r w:rsidRPr="3E72CAD3" w:rsidR="3E72CAD3">
        <w:rPr>
          <w:color w:val="000000" w:themeColor="text1" w:themeTint="FF" w:themeShade="FF"/>
        </w:rPr>
        <w:t>improve</w:t>
      </w:r>
      <w:r w:rsidRPr="3E72CAD3" w:rsidR="3E72CAD3">
        <w:rPr>
          <w:color w:val="000000" w:themeColor="text1" w:themeTint="FF" w:themeShade="FF"/>
        </w:rPr>
        <w:t>ment of Undergraduate Advising</w:t>
      </w:r>
      <w:r w:rsidRPr="3E72CAD3" w:rsidR="3E72CAD3">
        <w:rPr>
          <w:color w:val="000000" w:themeColor="text1" w:themeTint="FF" w:themeShade="FF"/>
        </w:rPr>
        <w:t xml:space="preserve"> </w:t>
      </w:r>
    </w:p>
    <w:p w:rsidRPr="000B0358" w:rsidR="0036285B" w:rsidP="3E72CAD3" w:rsidRDefault="0036285B" w14:paraId="50321978" w14:noSpellErr="1" w14:textId="5E636AA9">
      <w:pPr>
        <w:pStyle w:val="ListBullet"/>
        <w:numPr>
          <w:numId w:val="0"/>
        </w:numPr>
        <w:ind w:left="0"/>
        <w:rPr>
          <w:color w:val="000000" w:themeColor="text1"/>
        </w:rPr>
      </w:pPr>
      <w:r w:rsidRPr="3E72CAD3" w:rsidR="3E72CAD3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STEM Peer Mentor | University of Houston | Fall 2016 – Present</w:t>
      </w:r>
    </w:p>
    <w:p w:rsidRPr="000B0358" w:rsidR="0036285B" w:rsidP="3E72CAD3" w:rsidRDefault="0036285B" w14:noSpellErr="1" w14:paraId="2991688D" w14:textId="7D6BF920">
      <w:pPr>
        <w:pStyle w:val="ListBullet"/>
        <w:rPr/>
      </w:pPr>
      <w:r w:rsidRPr="3E72CAD3" w:rsidR="3E72CAD3">
        <w:rPr>
          <w:b w:val="0"/>
          <w:bCs w:val="0"/>
          <w:color w:val="000000" w:themeColor="text1" w:themeTint="FF" w:themeShade="FF"/>
        </w:rPr>
        <w:t xml:space="preserve">Assigned two peers to help guide, advise and motivate them in their undergraduate </w:t>
      </w:r>
      <w:r w:rsidRPr="3E72CAD3" w:rsidR="3E72CAD3">
        <w:rPr>
          <w:b w:val="0"/>
          <w:bCs w:val="0"/>
          <w:color w:val="000000" w:themeColor="text1" w:themeTint="FF" w:themeShade="FF"/>
        </w:rPr>
        <w:t>caree</w:t>
      </w:r>
      <w:r w:rsidRPr="3E72CAD3" w:rsidR="3E72CAD3">
        <w:rPr>
          <w:b w:val="0"/>
          <w:bCs w:val="0"/>
          <w:color w:val="000000" w:themeColor="text1" w:themeTint="FF" w:themeShade="FF"/>
        </w:rPr>
        <w:t>r via email and text</w:t>
      </w:r>
    </w:p>
    <w:p w:rsidRPr="000B0358" w:rsidR="0036285B" w:rsidP="3E72CAD3" w:rsidRDefault="0036285B" w14:paraId="2D07F54D" w14:noSpellErr="1" w14:textId="6AA20D8E">
      <w:pPr>
        <w:pStyle w:val="ListBullet"/>
        <w:rPr/>
      </w:pPr>
      <w:r w:rsidRPr="3E72CAD3" w:rsidR="3E72CAD3">
        <w:rPr>
          <w:b w:val="0"/>
          <w:bCs w:val="0"/>
          <w:color w:val="000000" w:themeColor="text1" w:themeTint="FF" w:themeShade="FF"/>
        </w:rPr>
        <w:t xml:space="preserve">Logged time in which communication was held </w:t>
      </w:r>
    </w:p>
    <w:p w:rsidRPr="000B0358" w:rsidR="0036285B" w:rsidP="17E039A8" w:rsidRDefault="0036285B" w14:paraId="255A433F" w14:noSpellErr="1" w14:textId="146DA94D">
      <w:pPr>
        <w:pStyle w:val="ListBullet"/>
        <w:rPr/>
      </w:pPr>
      <w:r w:rsidRPr="17E039A8" w:rsidR="17E039A8">
        <w:rPr>
          <w:b w:val="0"/>
          <w:bCs w:val="0"/>
          <w:color w:val="000000" w:themeColor="text1" w:themeTint="FF" w:themeShade="FF"/>
        </w:rPr>
        <w:t>Rem</w:t>
      </w:r>
      <w:r w:rsidRPr="17E039A8" w:rsidR="17E039A8">
        <w:rPr>
          <w:b w:val="0"/>
          <w:bCs w:val="0"/>
          <w:color w:val="000000" w:themeColor="text1" w:themeTint="FF" w:themeShade="FF"/>
        </w:rPr>
        <w:t>inded</w:t>
      </w:r>
      <w:r w:rsidRPr="17E039A8" w:rsidR="17E039A8">
        <w:rPr>
          <w:b w:val="0"/>
          <w:bCs w:val="0"/>
          <w:color w:val="000000" w:themeColor="text1" w:themeTint="FF" w:themeShade="FF"/>
        </w:rPr>
        <w:t xml:space="preserve"> students about their upcoming assignments and assisted in preparing them for upcoming exams</w:t>
      </w:r>
    </w:p>
    <w:sectPr w:rsidRPr="000B0358" w:rsidR="0036285B" w:rsidSect="000825A7">
      <w:footerReference w:type="default" r:id="rId9"/>
      <w:pgSz w:w="12240" w:h="15840" w:orient="portrait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7A" w:rsidRDefault="00BA5C7A" w14:paraId="0B330481" w14:textId="77777777">
      <w:pPr>
        <w:spacing w:after="0"/>
      </w:pPr>
      <w:r>
        <w:separator/>
      </w:r>
    </w:p>
  </w:endnote>
  <w:endnote w:type="continuationSeparator" w:id="0">
    <w:p w:rsidR="00BA5C7A" w:rsidRDefault="00BA5C7A" w14:paraId="2B3378A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D3A" w:rsidRDefault="008A7D12" w14:paraId="323967DA" w14:textId="77777777" w14:noSpellErr="1">
    <w:pPr>
      <w:pStyle w:val="Footer"/>
    </w:pPr>
    <w:r w:rsidR="3E72CAD3">
      <w:rPr/>
      <w:t xml:space="preserve">Page </w:t>
    </w:r>
    <w:r w:rsidRPr="3E72CAD3">
      <w:rPr>
        <w:noProof/>
      </w:rPr>
      <w:fldChar w:fldCharType="begin"/>
    </w:r>
    <w:r w:rsidRPr="3E72CAD3">
      <w:rPr>
        <w:noProof/>
      </w:rPr>
      <w:instrText xml:space="preserve"> PAGE   \* MERGEFORMAT </w:instrText>
    </w:r>
    <w:r w:rsidRPr="3E72CAD3">
      <w:rPr>
        <w:noProof/>
      </w:rPr>
      <w:fldChar w:fldCharType="separate"/>
    </w:r>
    <w:r w:rsidRPr="3E72CAD3" w:rsidR="3E72CAD3">
      <w:rPr>
        <w:noProof/>
      </w:rPr>
      <w:t>2</w:t>
    </w:r>
    <w:r w:rsidRPr="3E72CAD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7A" w:rsidRDefault="00BA5C7A" w14:paraId="7654CDC9" w14:textId="77777777">
      <w:pPr>
        <w:spacing w:after="0"/>
      </w:pPr>
      <w:r>
        <w:separator/>
      </w:r>
    </w:p>
  </w:footnote>
  <w:footnote w:type="continuationSeparator" w:id="0">
    <w:p w:rsidR="00BA5C7A" w:rsidRDefault="00BA5C7A" w14:paraId="539E7E9D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>
    <w:nsid w:val="035F0D3E"/>
    <w:multiLevelType w:val="hybridMultilevel"/>
    <w:tmpl w:val="6B9827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3E66C9"/>
    <w:multiLevelType w:val="hybridMultilevel"/>
    <w:tmpl w:val="FCD2B4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BD6A82"/>
    <w:multiLevelType w:val="hybridMultilevel"/>
    <w:tmpl w:val="AB206A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0C"/>
    <w:rsid w:val="0008180C"/>
    <w:rsid w:val="000825A7"/>
    <w:rsid w:val="000B0358"/>
    <w:rsid w:val="002504DD"/>
    <w:rsid w:val="0036285B"/>
    <w:rsid w:val="004E6FD6"/>
    <w:rsid w:val="005D0D3A"/>
    <w:rsid w:val="007C4545"/>
    <w:rsid w:val="008A7D12"/>
    <w:rsid w:val="00BA0978"/>
    <w:rsid w:val="00BA5C7A"/>
    <w:rsid w:val="00CF0676"/>
    <w:rsid w:val="00E32D81"/>
    <w:rsid w:val="00E73C31"/>
    <w:rsid w:val="17E039A8"/>
    <w:rsid w:val="3E72C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0E3B"/>
  <w15:chartTrackingRefBased/>
  <w15:docId w15:val="{CF53E020-CC6F-49A7-BE2E-29E9D32A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color="F07F09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F07F09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F07F09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500" w:after="100"/>
    </w:pPr>
    <w:rPr>
      <w:rFonts w:asciiTheme="majorHAnsi" w:hAnsiTheme="majorHAnsi" w:eastAsiaTheme="majorEastAsia" w:cstheme="majorBidi"/>
      <w:b/>
      <w:bCs/>
      <w:color w:val="F07F09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styleId="Subsection" w:customStyle="1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F07F09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F07F09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oter" Target="footer1.xml" Id="rId9" /><Relationship Type="http://schemas.openxmlformats.org/officeDocument/2006/relationships/fontTable" Target="fontTable.xml" Id="rId1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porti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AE89803AB640E3BDA5999D6D372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AB90-6D33-4066-B457-6C1400815E97}"/>
      </w:docPartPr>
      <w:docPartBody>
        <w:p w:rsidR="00B55240" w:rsidRDefault="00C500FF">
          <w:pPr>
            <w:pStyle w:val="FAAE89803AB640E3BDA5999D6D372649"/>
          </w:pPr>
          <w:r>
            <w:t>[Your Name]</w:t>
          </w:r>
        </w:p>
      </w:docPartBody>
    </w:docPart>
    <w:docPart>
      <w:docPartPr>
        <w:name w:val="B6C82EB0EE504EE5B55D948879E2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20C7-37B3-4465-9AF1-C5D11FC49238}"/>
      </w:docPartPr>
      <w:docPartBody>
        <w:p w:rsidR="00B55240" w:rsidRDefault="00C500FF">
          <w:pPr>
            <w:pStyle w:val="B6C82EB0EE504EE5B55D948879E2D605"/>
          </w:pPr>
          <w:r>
            <w:t>[Address, City, ST  ZIP Code]</w:t>
          </w:r>
        </w:p>
      </w:docPartBody>
    </w:docPart>
    <w:docPart>
      <w:docPartPr>
        <w:name w:val="7E5C620F96C347C6B0D235F9A3CC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0A468-4E76-4F35-8A76-30082CA1535C}"/>
      </w:docPartPr>
      <w:docPartBody>
        <w:p w:rsidR="00B55240" w:rsidRDefault="00C500FF">
          <w:pPr>
            <w:pStyle w:val="7E5C620F96C347C6B0D235F9A3CCEB86"/>
          </w:pPr>
          <w:r>
            <w:t>[Telephone]</w:t>
          </w:r>
        </w:p>
      </w:docPartBody>
    </w:docPart>
    <w:docPart>
      <w:docPartPr>
        <w:name w:val="7F52D3691FBA400C8F935E702D644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A36F4-3DB1-4288-9EDA-685B55898A0D}"/>
      </w:docPartPr>
      <w:docPartBody>
        <w:p w:rsidR="00B55240" w:rsidRDefault="00C500FF">
          <w:pPr>
            <w:pStyle w:val="7F52D3691FBA400C8F935E702D644DF2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FF"/>
    <w:rsid w:val="00A773AE"/>
    <w:rsid w:val="00B55240"/>
    <w:rsid w:val="00C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AE89803AB640E3BDA5999D6D372649">
    <w:name w:val="FAAE89803AB640E3BDA5999D6D372649"/>
  </w:style>
  <w:style w:type="paragraph" w:customStyle="1" w:styleId="B6C82EB0EE504EE5B55D948879E2D605">
    <w:name w:val="B6C82EB0EE504EE5B55D948879E2D605"/>
  </w:style>
  <w:style w:type="paragraph" w:customStyle="1" w:styleId="7E5C620F96C347C6B0D235F9A3CCEB86">
    <w:name w:val="7E5C620F96C347C6B0D235F9A3CCEB86"/>
  </w:style>
  <w:style w:type="paragraph" w:customStyle="1" w:styleId="7F52D3691FBA400C8F935E702D644DF2">
    <w:name w:val="7F52D3691FBA400C8F935E702D644DF2"/>
  </w:style>
  <w:style w:type="paragraph" w:customStyle="1" w:styleId="724BDADDD44F41D2885368A8BDC377E4">
    <w:name w:val="724BDADDD44F41D2885368A8BDC377E4"/>
  </w:style>
  <w:style w:type="paragraph" w:customStyle="1" w:styleId="80870F79B6F24CF8BA670E85BF741AA4">
    <w:name w:val="80870F79B6F24CF8BA670E85BF741AA4"/>
  </w:style>
  <w:style w:type="paragraph" w:customStyle="1" w:styleId="5D787F75FAE844B19D4C38908B195DA2">
    <w:name w:val="5D787F75FAE844B19D4C38908B195DA2"/>
  </w:style>
  <w:style w:type="paragraph" w:customStyle="1" w:styleId="0166C908429C44D39C554FEFFEB4749C">
    <w:name w:val="0166C908429C44D39C554FEFFEB4749C"/>
  </w:style>
  <w:style w:type="paragraph" w:customStyle="1" w:styleId="B388548C41E545C4AAB86B2BFE047466">
    <w:name w:val="B388548C41E545C4AAB86B2BFE047466"/>
  </w:style>
  <w:style w:type="character" w:styleId="PlaceholderText">
    <w:name w:val="Placeholder Text"/>
    <w:basedOn w:val="DefaultParagraphFont"/>
    <w:uiPriority w:val="99"/>
    <w:semiHidden/>
    <w:rsid w:val="00C500FF"/>
    <w:rPr>
      <w:color w:val="808080"/>
    </w:rPr>
  </w:style>
  <w:style w:type="paragraph" w:customStyle="1" w:styleId="EDC5484C2B504F2D83E96E712FD983B9">
    <w:name w:val="EDC5484C2B504F2D83E96E712FD983B9"/>
  </w:style>
  <w:style w:type="paragraph" w:customStyle="1" w:styleId="227CCD1138B34C0299E944AF3AE5CF68">
    <w:name w:val="227CCD1138B34C0299E944AF3AE5CF6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861D5CFDBB64674A793E298C8EB4BE7">
    <w:name w:val="4861D5CFDBB64674A793E298C8EB4BE7"/>
  </w:style>
  <w:style w:type="paragraph" w:customStyle="1" w:styleId="70857AC27E744450B8A27B7DA6274237">
    <w:name w:val="70857AC27E744450B8A27B7DA6274237"/>
  </w:style>
  <w:style w:type="paragraph" w:customStyle="1" w:styleId="6F714B7C2B9843559D08CD83FD29FFF7">
    <w:name w:val="6F714B7C2B9843559D08CD83FD29FFF7"/>
  </w:style>
  <w:style w:type="paragraph" w:customStyle="1" w:styleId="3EED549A93584E9AAAC5C4251D906194">
    <w:name w:val="3EED549A93584E9AAAC5C4251D906194"/>
  </w:style>
  <w:style w:type="paragraph" w:customStyle="1" w:styleId="A95DDC4D77C14621A8C7E16BA2040AC2">
    <w:name w:val="A95DDC4D77C14621A8C7E16BA2040AC2"/>
  </w:style>
  <w:style w:type="paragraph" w:customStyle="1" w:styleId="E2AD2CB3BB0146489C74771977AA0F6C">
    <w:name w:val="E2AD2CB3BB0146489C74771977AA0F6C"/>
  </w:style>
  <w:style w:type="paragraph" w:customStyle="1" w:styleId="F84BA990DDB14642A10491B43EFCB851">
    <w:name w:val="F84BA990DDB14642A10491B43EFCB851"/>
  </w:style>
  <w:style w:type="paragraph" w:customStyle="1" w:styleId="9EE9C81CDC604681A92A8BEB3F97C7C1">
    <w:name w:val="9EE9C81CDC604681A92A8BEB3F97C7C1"/>
    <w:rsid w:val="00C500FF"/>
  </w:style>
  <w:style w:type="paragraph" w:customStyle="1" w:styleId="912566075A7E4A3A82234B535EBF2E43">
    <w:name w:val="912566075A7E4A3A82234B535EBF2E43"/>
    <w:rsid w:val="00C500FF"/>
  </w:style>
  <w:style w:type="paragraph" w:customStyle="1" w:styleId="165249DE03574E9792A1FF96F375C335">
    <w:name w:val="165249DE03574E9792A1FF96F375C335"/>
    <w:rsid w:val="00C50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15659 North Brentwood St., Channelview, TX 77530</CompanyAddress>
  <CompanyPhone>713-906-4237</CompanyPhone>
  <CompanyFax/>
  <CompanyEmail>kdportillo@uh.edu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C:\Users\kdportil\AppData\Roaming\Microsoft\Templates\Resume (color).dotx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Portillo, Kevin D</dc:creator>
  <keywords/>
  <lastModifiedBy>Kevin Portillo</lastModifiedBy>
  <revision>7</revision>
  <lastPrinted>2016-08-01T21:09:00.0000000Z</lastPrinted>
  <dcterms:created xsi:type="dcterms:W3CDTF">2016-08-01T19:42:00.0000000Z</dcterms:created>
  <dcterms:modified xsi:type="dcterms:W3CDTF">2016-09-21T16:30:02.2984843Z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