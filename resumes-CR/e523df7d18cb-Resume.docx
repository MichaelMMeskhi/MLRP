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Layout table for basic resume"/>
      </w:tblPr>
      <w:tblGrid>
        <w:gridCol w:w="1996"/>
        <w:gridCol w:w="7724"/>
      </w:tblGrid>
      <w:tr w:rsidR="00186DFE" w:rsidRPr="00186DFE" w:rsidTr="00A517F3">
        <w:trPr>
          <w:trHeight w:val="810"/>
        </w:trPr>
        <w:tc>
          <w:tcPr>
            <w:tcW w:w="1800" w:type="dxa"/>
          </w:tcPr>
          <w:p w:rsidR="00B35F27" w:rsidRPr="00186DFE" w:rsidRDefault="00B35F27" w:rsidP="00186DFE">
            <w:pPr>
              <w:shd w:val="clear" w:color="auto" w:fill="FFFFFF" w:themeFill="background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920" w:type="dxa"/>
            <w:tcMar>
              <w:bottom w:w="576" w:type="dxa"/>
            </w:tcMar>
          </w:tcPr>
          <w:p w:rsidR="00B35F27" w:rsidRPr="00186DFE" w:rsidRDefault="00A007E5" w:rsidP="00186DFE">
            <w:pPr>
              <w:pStyle w:val="Name"/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auto"/>
                <w:sz w:val="44"/>
                <w:szCs w:val="44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4"/>
                  <w:szCs w:val="44"/>
                  <w:u w:val="single"/>
                </w:rPr>
                <w:alias w:val="Your Name"/>
                <w:tag w:val=""/>
                <w:id w:val="-936988443"/>
                <w:placeholder>
                  <w:docPart w:val="7D869199D7BA4DCB8907CC7B124A9DD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7F1614" w:rsidRPr="00186DFE">
                  <w:rPr>
                    <w:rFonts w:ascii="Times New Roman" w:hAnsi="Times New Roman" w:cs="Times New Roman"/>
                    <w:color w:val="auto"/>
                    <w:sz w:val="44"/>
                    <w:szCs w:val="44"/>
                    <w:u w:val="single"/>
                  </w:rPr>
                  <w:t>snipta Mallick</w:t>
                </w:r>
              </w:sdtContent>
            </w:sdt>
          </w:p>
          <w:p w:rsidR="004D4603" w:rsidRPr="00186DFE" w:rsidRDefault="00A517F3" w:rsidP="00186DF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  <w:r w:rsidRPr="00186DFE">
              <w:rPr>
                <w:rFonts w:ascii="Times New Roman" w:hAnsi="Times New Roman" w:cs="Times New Roman"/>
                <w:color w:val="auto"/>
                <w:sz w:val="24"/>
                <w:szCs w:val="20"/>
              </w:rPr>
              <w:t>SniptaMallick@my.unt.edu</w:t>
            </w:r>
          </w:p>
          <w:p w:rsidR="00B35F27" w:rsidRPr="00186DFE" w:rsidRDefault="007F1614" w:rsidP="00186DFE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86DFE">
              <w:rPr>
                <w:rFonts w:ascii="Times New Roman" w:hAnsi="Times New Roman" w:cs="Times New Roman"/>
                <w:color w:val="auto"/>
                <w:sz w:val="24"/>
                <w:szCs w:val="20"/>
              </w:rPr>
              <w:t>214-236-7790</w:t>
            </w:r>
          </w:p>
        </w:tc>
      </w:tr>
      <w:tr w:rsidR="00186DFE" w:rsidRPr="00186DFE" w:rsidTr="00A517F3">
        <w:trPr>
          <w:trHeight w:val="1224"/>
        </w:trPr>
        <w:tc>
          <w:tcPr>
            <w:tcW w:w="1800" w:type="dxa"/>
          </w:tcPr>
          <w:p w:rsidR="00A71EE5" w:rsidRPr="00186DFE" w:rsidRDefault="007F1614" w:rsidP="00186DFE">
            <w:pPr>
              <w:pStyle w:val="Heading1"/>
              <w:shd w:val="clear" w:color="auto" w:fill="FFFFFF" w:themeFill="background1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86DF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Education</w:t>
            </w:r>
          </w:p>
          <w:p w:rsidR="00A71EE5" w:rsidRPr="00186DFE" w:rsidRDefault="00A71EE5" w:rsidP="00186DFE">
            <w:pPr>
              <w:shd w:val="clear" w:color="auto" w:fill="FFFFFF" w:themeFill="background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B35F27" w:rsidRPr="00186DFE" w:rsidRDefault="00B35F27" w:rsidP="00186DFE">
            <w:pPr>
              <w:shd w:val="clear" w:color="auto" w:fill="FFFFFF" w:themeFill="background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920" w:type="dxa"/>
          </w:tcPr>
          <w:p w:rsidR="00B35F27" w:rsidRPr="00186DFE" w:rsidRDefault="004D4603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  <w:u w:val="single"/>
              </w:rPr>
              <w:t xml:space="preserve">Williams High School/Plano ISD Health and Sciences Academy             </w:t>
            </w:r>
            <w:r w:rsidR="00A517F3" w:rsidRPr="00186DFE">
              <w:rPr>
                <w:sz w:val="20"/>
                <w:szCs w:val="20"/>
                <w:u w:val="single"/>
              </w:rPr>
              <w:t xml:space="preserve">             </w:t>
            </w:r>
            <w:r w:rsidRPr="00186DFE">
              <w:rPr>
                <w:sz w:val="20"/>
                <w:szCs w:val="20"/>
                <w:u w:val="single"/>
              </w:rPr>
              <w:t>2014-2016</w:t>
            </w:r>
          </w:p>
          <w:p w:rsidR="004D4603" w:rsidRPr="00186DFE" w:rsidRDefault="004D4603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</w:rPr>
            </w:pPr>
            <w:r w:rsidRPr="00186DFE">
              <w:rPr>
                <w:sz w:val="20"/>
                <w:szCs w:val="20"/>
              </w:rPr>
              <w:t>GPA: 4.31/5.0</w:t>
            </w:r>
          </w:p>
          <w:p w:rsidR="004D4603" w:rsidRPr="00186DFE" w:rsidRDefault="004D4603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</w:rPr>
            </w:pPr>
            <w:r w:rsidRPr="00186DFE">
              <w:rPr>
                <w:sz w:val="20"/>
                <w:szCs w:val="20"/>
              </w:rPr>
              <w:t>Rank: 11 out of 629</w:t>
            </w:r>
          </w:p>
          <w:p w:rsidR="004D4603" w:rsidRPr="00186DFE" w:rsidRDefault="004D4603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4D4603" w:rsidRPr="00186DFE" w:rsidRDefault="004D4603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  <w:u w:val="single"/>
              </w:rPr>
              <w:t xml:space="preserve">Texas Academy of Math and Science                                                        </w:t>
            </w:r>
            <w:r w:rsidR="00A517F3" w:rsidRPr="00186DFE">
              <w:rPr>
                <w:sz w:val="20"/>
                <w:szCs w:val="20"/>
                <w:u w:val="single"/>
              </w:rPr>
              <w:t xml:space="preserve">             </w:t>
            </w:r>
            <w:r w:rsidRPr="00186DFE">
              <w:rPr>
                <w:sz w:val="20"/>
                <w:szCs w:val="20"/>
                <w:u w:val="single"/>
              </w:rPr>
              <w:t>2016-2018</w:t>
            </w:r>
          </w:p>
          <w:p w:rsidR="004D4603" w:rsidRPr="00186DFE" w:rsidRDefault="004D4603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</w:p>
          <w:p w:rsidR="004D4603" w:rsidRPr="00186DFE" w:rsidRDefault="004D4603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</w:p>
        </w:tc>
      </w:tr>
      <w:tr w:rsidR="00186DFE" w:rsidRPr="00186DFE" w:rsidTr="00A517F3">
        <w:trPr>
          <w:trHeight w:val="3204"/>
        </w:trPr>
        <w:tc>
          <w:tcPr>
            <w:tcW w:w="1800" w:type="dxa"/>
          </w:tcPr>
          <w:p w:rsidR="00B35F27" w:rsidRPr="00186DFE" w:rsidRDefault="007F1614" w:rsidP="00186DFE">
            <w:pPr>
              <w:pStyle w:val="Heading1"/>
              <w:shd w:val="clear" w:color="auto" w:fill="FFFFFF" w:themeFill="background1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86DF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Leadership</w:t>
            </w:r>
          </w:p>
        </w:tc>
        <w:tc>
          <w:tcPr>
            <w:tcW w:w="7920" w:type="dxa"/>
          </w:tcPr>
          <w:p w:rsidR="007F1614" w:rsidRPr="00186DFE" w:rsidRDefault="007F161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  <w:u w:val="single"/>
              </w:rPr>
              <w:t xml:space="preserve">National Honor Society President </w:t>
            </w:r>
            <w:r w:rsidR="004D4603" w:rsidRPr="00186DFE">
              <w:rPr>
                <w:sz w:val="20"/>
                <w:szCs w:val="20"/>
                <w:u w:val="single"/>
              </w:rPr>
              <w:t xml:space="preserve">                                                             </w:t>
            </w:r>
            <w:r w:rsidR="00A517F3" w:rsidRPr="00186DFE">
              <w:rPr>
                <w:sz w:val="20"/>
                <w:szCs w:val="20"/>
                <w:u w:val="single"/>
              </w:rPr>
              <w:t xml:space="preserve">             </w:t>
            </w:r>
            <w:r w:rsidRPr="00186DFE">
              <w:rPr>
                <w:sz w:val="20"/>
                <w:szCs w:val="20"/>
                <w:u w:val="single"/>
              </w:rPr>
              <w:t>2015-2016</w:t>
            </w:r>
          </w:p>
          <w:p w:rsidR="004D4603" w:rsidRPr="00186DFE" w:rsidRDefault="004D4603" w:rsidP="00186DFE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</w:rPr>
              <w:t>Responsible for coordinating and leading mee</w:t>
            </w:r>
            <w:r w:rsidR="00A71EE5" w:rsidRPr="00186DFE">
              <w:rPr>
                <w:sz w:val="20"/>
                <w:szCs w:val="20"/>
              </w:rPr>
              <w:t xml:space="preserve">tings and volunteering projects such as the Linden Park Nursing Home Project and the Honduras Fundraising Project. </w:t>
            </w:r>
          </w:p>
          <w:p w:rsidR="007F1614" w:rsidRPr="00186DFE" w:rsidRDefault="007F161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  <w:u w:val="single"/>
              </w:rPr>
              <w:t xml:space="preserve">Williams High School Marching Band Drum Major </w:t>
            </w:r>
            <w:r w:rsidR="004D4603" w:rsidRPr="00186DFE">
              <w:rPr>
                <w:sz w:val="20"/>
                <w:szCs w:val="20"/>
                <w:u w:val="single"/>
              </w:rPr>
              <w:t xml:space="preserve">                                </w:t>
            </w:r>
            <w:r w:rsidR="00A517F3" w:rsidRPr="00186DFE">
              <w:rPr>
                <w:sz w:val="20"/>
                <w:szCs w:val="20"/>
                <w:u w:val="single"/>
              </w:rPr>
              <w:t xml:space="preserve">             </w:t>
            </w:r>
            <w:r w:rsidRPr="00186DFE">
              <w:rPr>
                <w:sz w:val="20"/>
                <w:szCs w:val="20"/>
                <w:u w:val="single"/>
              </w:rPr>
              <w:t>2015-2016</w:t>
            </w:r>
          </w:p>
          <w:p w:rsidR="004D4603" w:rsidRPr="00186DFE" w:rsidRDefault="004D4603" w:rsidP="00186DFE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</w:rPr>
              <w:t xml:space="preserve">Lead field conductor of marching band and coordinated band events such as football games and post-concert receptions. </w:t>
            </w:r>
          </w:p>
          <w:p w:rsidR="007F1614" w:rsidRPr="00186DFE" w:rsidRDefault="007F161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  <w:u w:val="single"/>
              </w:rPr>
              <w:t xml:space="preserve">Diversity Committee Lead </w:t>
            </w:r>
            <w:r w:rsidR="004D4603" w:rsidRPr="00186DFE">
              <w:rPr>
                <w:sz w:val="20"/>
                <w:szCs w:val="20"/>
                <w:u w:val="single"/>
              </w:rPr>
              <w:t xml:space="preserve">                                                                        </w:t>
            </w:r>
            <w:r w:rsidR="00A517F3" w:rsidRPr="00186DFE">
              <w:rPr>
                <w:sz w:val="20"/>
                <w:szCs w:val="20"/>
                <w:u w:val="single"/>
              </w:rPr>
              <w:t xml:space="preserve">              </w:t>
            </w:r>
            <w:r w:rsidRPr="00186DFE">
              <w:rPr>
                <w:sz w:val="20"/>
                <w:szCs w:val="20"/>
                <w:u w:val="single"/>
              </w:rPr>
              <w:t>2015-2016</w:t>
            </w:r>
          </w:p>
          <w:p w:rsidR="004D4603" w:rsidRPr="00186DFE" w:rsidRDefault="004D4603" w:rsidP="00186DFE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</w:rPr>
              <w:t>Responsible for leading a student-led International Day Assembly through holding meetings with faculty</w:t>
            </w:r>
            <w:r w:rsidR="00A71EE5" w:rsidRPr="00186DFE">
              <w:rPr>
                <w:sz w:val="20"/>
                <w:szCs w:val="20"/>
              </w:rPr>
              <w:t xml:space="preserve"> and students</w:t>
            </w:r>
            <w:r w:rsidRPr="00186DFE">
              <w:rPr>
                <w:sz w:val="20"/>
                <w:szCs w:val="20"/>
              </w:rPr>
              <w:t>, organizing rehearsal dates, and hosting the assembly.</w:t>
            </w:r>
          </w:p>
          <w:p w:rsidR="007F1614" w:rsidRPr="00186DFE" w:rsidRDefault="00207F7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  <w:u w:val="single"/>
              </w:rPr>
              <w:t>Teaching I</w:t>
            </w:r>
            <w:r w:rsidR="007F1614" w:rsidRPr="00186DFE">
              <w:rPr>
                <w:sz w:val="20"/>
                <w:szCs w:val="20"/>
                <w:u w:val="single"/>
              </w:rPr>
              <w:t xml:space="preserve">t Forward Service Learning Director </w:t>
            </w:r>
            <w:r w:rsidR="004D4603" w:rsidRPr="00186DFE">
              <w:rPr>
                <w:sz w:val="20"/>
                <w:szCs w:val="20"/>
                <w:u w:val="single"/>
              </w:rPr>
              <w:t xml:space="preserve">                                       </w:t>
            </w:r>
            <w:r w:rsidR="00A517F3" w:rsidRPr="00186DFE">
              <w:rPr>
                <w:sz w:val="20"/>
                <w:szCs w:val="20"/>
                <w:u w:val="single"/>
              </w:rPr>
              <w:t xml:space="preserve">              </w:t>
            </w:r>
            <w:r w:rsidR="009501BC" w:rsidRPr="00186DFE">
              <w:rPr>
                <w:sz w:val="20"/>
                <w:szCs w:val="20"/>
                <w:u w:val="single"/>
              </w:rPr>
              <w:t>2015-2016</w:t>
            </w:r>
          </w:p>
          <w:p w:rsidR="004D4603" w:rsidRPr="00186DFE" w:rsidRDefault="00A71EE5" w:rsidP="00186DFE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</w:rPr>
              <w:t xml:space="preserve">Developer for a student-led committee under the Health and Sciences Academy that held informational sessions concerning anatomy and physiology for the Health Sciences students at Williams. </w:t>
            </w:r>
          </w:p>
          <w:p w:rsidR="00B35F27" w:rsidRPr="00186DFE" w:rsidRDefault="00B35F27" w:rsidP="00186DFE">
            <w:pPr>
              <w:shd w:val="clear" w:color="auto" w:fill="FFFFFF" w:themeFill="background1"/>
              <w:spacing w:after="180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</w:tc>
      </w:tr>
      <w:tr w:rsidR="00186DFE" w:rsidRPr="00186DFE" w:rsidTr="009862CA">
        <w:trPr>
          <w:trHeight w:val="80"/>
        </w:trPr>
        <w:tc>
          <w:tcPr>
            <w:tcW w:w="1800" w:type="dxa"/>
          </w:tcPr>
          <w:p w:rsidR="00B35F27" w:rsidRPr="00186DFE" w:rsidRDefault="007F1614" w:rsidP="00186DFE">
            <w:pPr>
              <w:pStyle w:val="Heading1"/>
              <w:shd w:val="clear" w:color="auto" w:fill="FFFFFF" w:themeFill="background1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86DF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Organizations</w:t>
            </w:r>
          </w:p>
        </w:tc>
        <w:tc>
          <w:tcPr>
            <w:tcW w:w="7920" w:type="dxa"/>
          </w:tcPr>
          <w:p w:rsidR="009862CA" w:rsidRDefault="009862CA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TAMS Medical Society                                                                                                      2016</w:t>
            </w:r>
          </w:p>
          <w:p w:rsidR="009862CA" w:rsidRDefault="009862CA" w:rsidP="009862CA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right"/>
              <w:textAlignment w:val="baseline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TAMS Computer Science Organization                                                                             2016</w:t>
            </w:r>
          </w:p>
          <w:p w:rsidR="009862CA" w:rsidRDefault="009862CA" w:rsidP="009862CA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right"/>
              <w:textAlignment w:val="baseline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TAMS Ambassadors                                                                                                           2016</w:t>
            </w:r>
          </w:p>
          <w:p w:rsidR="007F1614" w:rsidRPr="00186DFE" w:rsidRDefault="007F161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  <w:u w:val="single"/>
              </w:rPr>
              <w:t xml:space="preserve">Learning About Science and Engineering Research </w:t>
            </w:r>
            <w:r w:rsidR="00A71EE5" w:rsidRPr="00186DFE">
              <w:rPr>
                <w:sz w:val="20"/>
                <w:szCs w:val="20"/>
                <w:u w:val="single"/>
              </w:rPr>
              <w:t xml:space="preserve">                                 </w:t>
            </w:r>
            <w:r w:rsidR="00A517F3" w:rsidRPr="00186DFE">
              <w:rPr>
                <w:sz w:val="20"/>
                <w:szCs w:val="20"/>
                <w:u w:val="single"/>
              </w:rPr>
              <w:t xml:space="preserve">             </w:t>
            </w:r>
            <w:r w:rsidR="009862CA">
              <w:rPr>
                <w:sz w:val="20"/>
                <w:szCs w:val="20"/>
                <w:u w:val="single"/>
              </w:rPr>
              <w:t xml:space="preserve">  </w:t>
            </w:r>
            <w:r w:rsidRPr="00186DFE">
              <w:rPr>
                <w:sz w:val="20"/>
                <w:szCs w:val="20"/>
                <w:u w:val="single"/>
              </w:rPr>
              <w:t>2014-2016</w:t>
            </w:r>
          </w:p>
          <w:p w:rsidR="00A71EE5" w:rsidRPr="00186DFE" w:rsidRDefault="00A71EE5" w:rsidP="00186DFE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</w:rPr>
              <w:t>Science res</w:t>
            </w:r>
            <w:r w:rsidR="00BA4C8F" w:rsidRPr="00186DFE">
              <w:rPr>
                <w:sz w:val="20"/>
                <w:szCs w:val="20"/>
              </w:rPr>
              <w:t>earch organization that prepares</w:t>
            </w:r>
            <w:r w:rsidRPr="00186DFE">
              <w:rPr>
                <w:sz w:val="20"/>
                <w:szCs w:val="20"/>
              </w:rPr>
              <w:t xml:space="preserve"> students to compete in Science Fair. </w:t>
            </w:r>
          </w:p>
          <w:p w:rsidR="007F1614" w:rsidRPr="00186DFE" w:rsidRDefault="007F1614" w:rsidP="00186DFE">
            <w:pPr>
              <w:shd w:val="clear" w:color="auto" w:fill="FFFFFF" w:themeFill="background1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</w:pP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 xml:space="preserve">Science Fair </w:t>
            </w:r>
            <w:r w:rsidR="00A71EE5"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 xml:space="preserve">                                                                                               </w:t>
            </w:r>
            <w:r w:rsidR="00A517F3"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 xml:space="preserve">             </w:t>
            </w:r>
            <w:r w:rsidR="009862C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 xml:space="preserve">  </w:t>
            </w:r>
            <w:r w:rsidR="00A71EE5"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>2011</w:t>
            </w: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>-2016</w:t>
            </w:r>
          </w:p>
          <w:p w:rsidR="00A71EE5" w:rsidRPr="00186DFE" w:rsidRDefault="00A71EE5" w:rsidP="00186DFE">
            <w:pPr>
              <w:shd w:val="clear" w:color="auto" w:fill="FFFFFF" w:themeFill="background1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</w:pP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 xml:space="preserve">Plano Youth Leadership                                                                             </w:t>
            </w:r>
            <w:r w:rsidR="00A517F3"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 xml:space="preserve">             </w:t>
            </w:r>
            <w:r w:rsidR="009862C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 xml:space="preserve">  </w:t>
            </w: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 xml:space="preserve">2015-2016 </w:t>
            </w:r>
          </w:p>
          <w:p w:rsidR="00A71EE5" w:rsidRPr="00186DFE" w:rsidRDefault="00BA4C8F" w:rsidP="00186DFE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</w:pP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Leadership program that allowed sophomore students to not only become more involved in the community bu</w:t>
            </w:r>
            <w:r w:rsidR="00A517F3"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t also, grow as leaders</w:t>
            </w: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. </w:t>
            </w:r>
          </w:p>
          <w:p w:rsidR="007F1614" w:rsidRPr="00186DFE" w:rsidRDefault="007F161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  <w:u w:val="single"/>
              </w:rPr>
              <w:t xml:space="preserve">National Honor Society </w:t>
            </w:r>
            <w:r w:rsidR="00A71EE5" w:rsidRPr="00186DFE">
              <w:rPr>
                <w:sz w:val="20"/>
                <w:szCs w:val="20"/>
                <w:u w:val="single"/>
              </w:rPr>
              <w:t xml:space="preserve">                                                                             </w:t>
            </w:r>
            <w:r w:rsidR="00A517F3" w:rsidRPr="00186DFE">
              <w:rPr>
                <w:sz w:val="20"/>
                <w:szCs w:val="20"/>
                <w:u w:val="single"/>
              </w:rPr>
              <w:t xml:space="preserve">             </w:t>
            </w:r>
            <w:r w:rsidR="009862CA">
              <w:rPr>
                <w:sz w:val="20"/>
                <w:szCs w:val="20"/>
                <w:u w:val="single"/>
              </w:rPr>
              <w:t xml:space="preserve">  </w:t>
            </w:r>
            <w:r w:rsidR="00A71EE5" w:rsidRPr="00186DFE">
              <w:rPr>
                <w:sz w:val="20"/>
                <w:szCs w:val="20"/>
                <w:u w:val="single"/>
              </w:rPr>
              <w:t>2012</w:t>
            </w:r>
            <w:r w:rsidRPr="00186DFE">
              <w:rPr>
                <w:sz w:val="20"/>
                <w:szCs w:val="20"/>
                <w:u w:val="single"/>
              </w:rPr>
              <w:t>-2016</w:t>
            </w:r>
          </w:p>
          <w:p w:rsidR="007F1614" w:rsidRPr="00186DFE" w:rsidRDefault="007F161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  <w:u w:val="single"/>
              </w:rPr>
              <w:t>Student Based</w:t>
            </w:r>
            <w:r w:rsidR="00A71EE5" w:rsidRPr="00186DFE">
              <w:rPr>
                <w:sz w:val="20"/>
                <w:szCs w:val="20"/>
                <w:u w:val="single"/>
              </w:rPr>
              <w:t xml:space="preserve"> School</w:t>
            </w:r>
            <w:r w:rsidRPr="00186DFE">
              <w:rPr>
                <w:sz w:val="20"/>
                <w:szCs w:val="20"/>
                <w:u w:val="single"/>
              </w:rPr>
              <w:t xml:space="preserve"> Improvement Committee </w:t>
            </w:r>
            <w:r w:rsidR="00A71EE5" w:rsidRPr="00186DFE">
              <w:rPr>
                <w:sz w:val="20"/>
                <w:szCs w:val="20"/>
                <w:u w:val="single"/>
              </w:rPr>
              <w:t xml:space="preserve">                                      </w:t>
            </w:r>
            <w:r w:rsidR="00A517F3" w:rsidRPr="00186DFE">
              <w:rPr>
                <w:sz w:val="20"/>
                <w:szCs w:val="20"/>
                <w:u w:val="single"/>
              </w:rPr>
              <w:t xml:space="preserve">              </w:t>
            </w:r>
            <w:r w:rsidR="009862CA">
              <w:rPr>
                <w:sz w:val="20"/>
                <w:szCs w:val="20"/>
                <w:u w:val="single"/>
              </w:rPr>
              <w:t xml:space="preserve"> </w:t>
            </w:r>
            <w:r w:rsidRPr="00186DFE">
              <w:rPr>
                <w:sz w:val="20"/>
                <w:szCs w:val="20"/>
                <w:u w:val="single"/>
              </w:rPr>
              <w:t>2014-2016</w:t>
            </w:r>
          </w:p>
          <w:p w:rsidR="00BA4C8F" w:rsidRPr="00186DFE" w:rsidRDefault="00BA4C8F" w:rsidP="00186DFE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</w:rPr>
              <w:t xml:space="preserve">Committee dedicated towards facilitating communication between faculty and students at Williams. </w:t>
            </w:r>
          </w:p>
          <w:p w:rsidR="007F1614" w:rsidRPr="00186DFE" w:rsidRDefault="007F161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  <w:u w:val="single"/>
              </w:rPr>
              <w:t xml:space="preserve">Williams High School Wind Ensemble/Marching Band </w:t>
            </w:r>
            <w:r w:rsidR="00A71EE5" w:rsidRPr="00186DFE">
              <w:rPr>
                <w:sz w:val="20"/>
                <w:szCs w:val="20"/>
                <w:u w:val="single"/>
              </w:rPr>
              <w:t xml:space="preserve">                          </w:t>
            </w:r>
            <w:r w:rsidR="00A517F3" w:rsidRPr="00186DFE">
              <w:rPr>
                <w:sz w:val="20"/>
                <w:szCs w:val="20"/>
                <w:u w:val="single"/>
              </w:rPr>
              <w:t xml:space="preserve">              </w:t>
            </w:r>
            <w:r w:rsidR="009862CA">
              <w:rPr>
                <w:sz w:val="20"/>
                <w:szCs w:val="20"/>
                <w:u w:val="single"/>
              </w:rPr>
              <w:t xml:space="preserve"> </w:t>
            </w:r>
            <w:r w:rsidRPr="00186DFE">
              <w:rPr>
                <w:sz w:val="20"/>
                <w:szCs w:val="20"/>
                <w:u w:val="single"/>
              </w:rPr>
              <w:t>2014-2016</w:t>
            </w:r>
          </w:p>
          <w:p w:rsidR="007F1614" w:rsidRPr="00186DFE" w:rsidRDefault="007F161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  <w:u w:val="single"/>
              </w:rPr>
              <w:t xml:space="preserve">Debate </w:t>
            </w:r>
            <w:r w:rsidR="00A71EE5" w:rsidRPr="00186DFE">
              <w:rPr>
                <w:sz w:val="20"/>
                <w:szCs w:val="20"/>
                <w:u w:val="single"/>
              </w:rPr>
              <w:t xml:space="preserve">                                                                                                       </w:t>
            </w:r>
            <w:r w:rsidR="00A517F3" w:rsidRPr="00186DFE">
              <w:rPr>
                <w:sz w:val="20"/>
                <w:szCs w:val="20"/>
                <w:u w:val="single"/>
              </w:rPr>
              <w:t xml:space="preserve">              </w:t>
            </w:r>
            <w:r w:rsidR="009862CA">
              <w:rPr>
                <w:sz w:val="20"/>
                <w:szCs w:val="20"/>
                <w:u w:val="single"/>
              </w:rPr>
              <w:t xml:space="preserve">  </w:t>
            </w:r>
            <w:r w:rsidRPr="00186DFE">
              <w:rPr>
                <w:sz w:val="20"/>
                <w:szCs w:val="20"/>
                <w:u w:val="single"/>
              </w:rPr>
              <w:t xml:space="preserve">2011-2016 </w:t>
            </w:r>
          </w:p>
          <w:p w:rsidR="00A71EE5" w:rsidRPr="00186DFE" w:rsidRDefault="00A71EE5" w:rsidP="00186DFE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</w:rPr>
              <w:t xml:space="preserve">Competitor in Public Forum Debate, Lincoln-Douglas Debate, Congressional Debate, Foreign and Domestic Extemporaneous Speaking, and Original Oratory. </w:t>
            </w:r>
          </w:p>
          <w:p w:rsidR="007F1614" w:rsidRPr="00186DFE" w:rsidRDefault="007F161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  <w:u w:val="single"/>
              </w:rPr>
              <w:t xml:space="preserve">Health Occupations Students of America </w:t>
            </w:r>
            <w:r w:rsidR="00A71EE5" w:rsidRPr="00186DFE">
              <w:rPr>
                <w:sz w:val="20"/>
                <w:szCs w:val="20"/>
                <w:u w:val="single"/>
              </w:rPr>
              <w:t xml:space="preserve">                                                 </w:t>
            </w:r>
            <w:r w:rsidR="00A517F3" w:rsidRPr="00186DFE">
              <w:rPr>
                <w:sz w:val="20"/>
                <w:szCs w:val="20"/>
                <w:u w:val="single"/>
              </w:rPr>
              <w:t xml:space="preserve">              </w:t>
            </w:r>
            <w:r w:rsidR="009862CA">
              <w:rPr>
                <w:sz w:val="20"/>
                <w:szCs w:val="20"/>
                <w:u w:val="single"/>
              </w:rPr>
              <w:t xml:space="preserve"> </w:t>
            </w:r>
            <w:r w:rsidRPr="00186DFE">
              <w:rPr>
                <w:sz w:val="20"/>
                <w:szCs w:val="20"/>
                <w:u w:val="single"/>
              </w:rPr>
              <w:t>2014-2016</w:t>
            </w:r>
          </w:p>
          <w:p w:rsidR="007F1614" w:rsidRPr="00186DFE" w:rsidRDefault="00A71EE5" w:rsidP="00186DFE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sz w:val="20"/>
                <w:szCs w:val="20"/>
                <w:u w:val="single"/>
              </w:rPr>
            </w:pPr>
            <w:r w:rsidRPr="00186DFE">
              <w:rPr>
                <w:sz w:val="20"/>
                <w:szCs w:val="20"/>
              </w:rPr>
              <w:t xml:space="preserve">Participated and placed in Medical Terminology Competition. </w:t>
            </w:r>
          </w:p>
          <w:p w:rsidR="00BA4C8F" w:rsidRPr="00186DFE" w:rsidRDefault="00BA4C8F" w:rsidP="00186DFE">
            <w:pPr>
              <w:shd w:val="clear" w:color="auto" w:fill="FFFFFF" w:themeFill="background1"/>
              <w:spacing w:after="180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</w:tc>
        <w:bookmarkStart w:id="0" w:name="_GoBack"/>
        <w:bookmarkEnd w:id="0"/>
      </w:tr>
      <w:tr w:rsidR="00186DFE" w:rsidRPr="00186DFE" w:rsidTr="00A517F3">
        <w:tc>
          <w:tcPr>
            <w:tcW w:w="1800" w:type="dxa"/>
          </w:tcPr>
          <w:p w:rsidR="00B35F27" w:rsidRPr="00186DFE" w:rsidRDefault="007F1614" w:rsidP="00186DFE">
            <w:pPr>
              <w:pStyle w:val="Heading1"/>
              <w:shd w:val="clear" w:color="auto" w:fill="FFFFFF" w:themeFill="background1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86DF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Volunteering</w:t>
            </w:r>
          </w:p>
        </w:tc>
        <w:tc>
          <w:tcPr>
            <w:tcW w:w="7920" w:type="dxa"/>
          </w:tcPr>
          <w:p w:rsidR="007F1614" w:rsidRPr="00186DFE" w:rsidRDefault="007F1614" w:rsidP="00186DFE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</w:pP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>Bowman Midd</w:t>
            </w:r>
            <w:r w:rsidR="009501BC"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 xml:space="preserve">le School </w:t>
            </w:r>
            <w:r w:rsidR="00BA4C8F"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 xml:space="preserve">Speech and Debate Aid                                                    </w:t>
            </w: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>2014-2016</w:t>
            </w:r>
          </w:p>
          <w:p w:rsidR="007F1614" w:rsidRPr="00186DFE" w:rsidRDefault="007F1614" w:rsidP="00186DFE">
            <w:pPr>
              <w:numPr>
                <w:ilvl w:val="0"/>
                <w:numId w:val="10"/>
              </w:numPr>
              <w:shd w:val="clear" w:color="auto" w:fill="FFFFFF" w:themeFill="background1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Taught fundamentals of Debate and Oratory to students from 6th-8th grade </w:t>
            </w:r>
          </w:p>
          <w:p w:rsidR="007F1614" w:rsidRPr="00186DFE" w:rsidRDefault="007F1614" w:rsidP="00186DFE">
            <w:pPr>
              <w:numPr>
                <w:ilvl w:val="0"/>
                <w:numId w:val="10"/>
              </w:numPr>
              <w:shd w:val="clear" w:color="auto" w:fill="FFFFFF" w:themeFill="background1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Contributed over 500+ hours and helped run Debate Tournaments </w:t>
            </w:r>
          </w:p>
          <w:p w:rsidR="00BA4C8F" w:rsidRPr="00186DFE" w:rsidRDefault="00BA4C8F" w:rsidP="00186DFE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</w:pP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>Teaching It Forward-Service Learning Project with Collin College                 Jan-May 2016</w:t>
            </w:r>
          </w:p>
          <w:p w:rsidR="00186DFE" w:rsidRPr="00186DFE" w:rsidRDefault="00BA4C8F" w:rsidP="00186DFE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</w:pP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>Honduras Fundraising Project                                                                           Apr-May 2016</w:t>
            </w:r>
          </w:p>
          <w:p w:rsidR="00BA4C8F" w:rsidRPr="00186DFE" w:rsidRDefault="00186DFE" w:rsidP="00186DFE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</w:pP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School-wide National Honor Society Project that focused on raising money and collecting toiletries and school supplies to donate to impoverished children in Honduras. </w:t>
            </w:r>
          </w:p>
          <w:p w:rsidR="00207F74" w:rsidRPr="00186DFE" w:rsidRDefault="00207F74" w:rsidP="00186DFE">
            <w:pPr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</w:pP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>Student Volunteer at Texas Health Presbyterian</w:t>
            </w:r>
            <w:r w:rsidR="00BA4C8F"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 xml:space="preserve">                                                </w:t>
            </w: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eastAsia="en-US"/>
              </w:rPr>
              <w:t xml:space="preserve">Jun-Aug 2015 </w:t>
            </w:r>
          </w:p>
          <w:p w:rsidR="00207F74" w:rsidRPr="00186DFE" w:rsidRDefault="00207F74" w:rsidP="00186DFE">
            <w:pPr>
              <w:numPr>
                <w:ilvl w:val="0"/>
                <w:numId w:val="15"/>
              </w:numPr>
              <w:shd w:val="clear" w:color="auto" w:fill="FFFFFF" w:themeFill="background1"/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Volunteered in the Cardiovascular Center</w:t>
            </w:r>
            <w:r w:rsidR="00D67E1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.</w:t>
            </w:r>
          </w:p>
          <w:p w:rsidR="00B35F27" w:rsidRPr="00186DFE" w:rsidRDefault="00207F74" w:rsidP="00186DFE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186D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Interacted with Physicians and aided Hospital Visitors in the Main Hall of Hospital</w:t>
            </w:r>
            <w:r w:rsidR="00D67E1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.</w:t>
            </w:r>
          </w:p>
        </w:tc>
      </w:tr>
      <w:tr w:rsidR="00186DFE" w:rsidRPr="00186DFE" w:rsidTr="00A517F3">
        <w:tc>
          <w:tcPr>
            <w:tcW w:w="1800" w:type="dxa"/>
          </w:tcPr>
          <w:p w:rsidR="00B35F27" w:rsidRPr="00186DFE" w:rsidRDefault="007F1614" w:rsidP="00186DFE">
            <w:pPr>
              <w:pStyle w:val="Heading1"/>
              <w:shd w:val="clear" w:color="auto" w:fill="FFFFFF" w:themeFill="background1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86DF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Awards</w:t>
            </w:r>
          </w:p>
        </w:tc>
        <w:tc>
          <w:tcPr>
            <w:tcW w:w="7920" w:type="dxa"/>
          </w:tcPr>
          <w:p w:rsidR="00207F74" w:rsidRPr="00186DFE" w:rsidRDefault="007F161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186DFE">
              <w:rPr>
                <w:sz w:val="20"/>
                <w:szCs w:val="20"/>
              </w:rPr>
              <w:t>Williams</w:t>
            </w:r>
            <w:r w:rsidR="00207F74" w:rsidRPr="00186DFE">
              <w:rPr>
                <w:sz w:val="20"/>
                <w:szCs w:val="20"/>
              </w:rPr>
              <w:t xml:space="preserve"> H</w:t>
            </w:r>
            <w:r w:rsidR="00BA4C8F" w:rsidRPr="00186DFE">
              <w:rPr>
                <w:sz w:val="20"/>
                <w:szCs w:val="20"/>
              </w:rPr>
              <w:t xml:space="preserve">igh School Wall of Honor Award                                                             </w:t>
            </w:r>
            <w:r w:rsidRPr="00186DFE">
              <w:rPr>
                <w:sz w:val="20"/>
                <w:szCs w:val="20"/>
              </w:rPr>
              <w:t>May 2016</w:t>
            </w:r>
          </w:p>
          <w:p w:rsidR="00207F74" w:rsidRPr="00186DFE" w:rsidRDefault="00207F7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186DFE">
              <w:rPr>
                <w:sz w:val="20"/>
                <w:szCs w:val="20"/>
              </w:rPr>
              <w:t>ExxonMobil</w:t>
            </w:r>
            <w:r w:rsidR="007F1614" w:rsidRPr="00186DFE">
              <w:rPr>
                <w:sz w:val="20"/>
                <w:szCs w:val="20"/>
              </w:rPr>
              <w:t xml:space="preserve"> State Science </w:t>
            </w:r>
            <w:r w:rsidRPr="00186DFE">
              <w:rPr>
                <w:sz w:val="20"/>
                <w:szCs w:val="20"/>
              </w:rPr>
              <w:t>a</w:t>
            </w:r>
            <w:r w:rsidR="00BA4C8F" w:rsidRPr="00186DFE">
              <w:rPr>
                <w:sz w:val="20"/>
                <w:szCs w:val="20"/>
              </w:rPr>
              <w:t xml:space="preserve">nd Engineering Fair Competitor                                </w:t>
            </w:r>
            <w:r w:rsidR="009862CA">
              <w:rPr>
                <w:sz w:val="20"/>
                <w:szCs w:val="20"/>
              </w:rPr>
              <w:t xml:space="preserve">   </w:t>
            </w:r>
            <w:r w:rsidR="00BA4C8F" w:rsidRPr="00186DFE">
              <w:rPr>
                <w:sz w:val="20"/>
                <w:szCs w:val="20"/>
              </w:rPr>
              <w:t xml:space="preserve"> </w:t>
            </w:r>
            <w:r w:rsidRPr="00186DFE">
              <w:rPr>
                <w:sz w:val="20"/>
                <w:szCs w:val="20"/>
              </w:rPr>
              <w:t xml:space="preserve">April </w:t>
            </w:r>
            <w:r w:rsidR="007F1614" w:rsidRPr="00186DFE">
              <w:rPr>
                <w:sz w:val="20"/>
                <w:szCs w:val="20"/>
              </w:rPr>
              <w:t>2016</w:t>
            </w:r>
          </w:p>
          <w:p w:rsidR="00BA4C8F" w:rsidRPr="00186DFE" w:rsidRDefault="00BA4C8F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186DFE">
              <w:rPr>
                <w:sz w:val="20"/>
                <w:szCs w:val="20"/>
              </w:rPr>
              <w:t xml:space="preserve">Dallas Regional Science Fair Grand Prize Qualifier                                                  </w:t>
            </w:r>
            <w:r w:rsidR="009862CA">
              <w:rPr>
                <w:sz w:val="20"/>
                <w:szCs w:val="20"/>
              </w:rPr>
              <w:t xml:space="preserve">  </w:t>
            </w:r>
            <w:r w:rsidRPr="00186DFE">
              <w:rPr>
                <w:sz w:val="20"/>
                <w:szCs w:val="20"/>
              </w:rPr>
              <w:t xml:space="preserve"> Feb 2016</w:t>
            </w:r>
          </w:p>
          <w:p w:rsidR="007F1614" w:rsidRPr="00186DFE" w:rsidRDefault="007F161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186DFE">
              <w:rPr>
                <w:sz w:val="20"/>
                <w:szCs w:val="20"/>
              </w:rPr>
              <w:t>Dallas Regional Scie</w:t>
            </w:r>
            <w:r w:rsidR="00207F74" w:rsidRPr="00186DFE">
              <w:rPr>
                <w:sz w:val="20"/>
                <w:szCs w:val="20"/>
              </w:rPr>
              <w:t>n</w:t>
            </w:r>
            <w:r w:rsidR="00BA4C8F" w:rsidRPr="00186DFE">
              <w:rPr>
                <w:sz w:val="20"/>
                <w:szCs w:val="20"/>
              </w:rPr>
              <w:t xml:space="preserve">ce Fair 1st Place Biochemistry                                                </w:t>
            </w:r>
            <w:r w:rsidR="009862CA">
              <w:rPr>
                <w:sz w:val="20"/>
                <w:szCs w:val="20"/>
              </w:rPr>
              <w:t xml:space="preserve">    </w:t>
            </w:r>
            <w:r w:rsidRPr="00186DFE">
              <w:rPr>
                <w:sz w:val="20"/>
                <w:szCs w:val="20"/>
              </w:rPr>
              <w:t>Feb 2016</w:t>
            </w:r>
          </w:p>
          <w:p w:rsidR="007F1614" w:rsidRPr="00186DFE" w:rsidRDefault="007F161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186DFE">
              <w:rPr>
                <w:sz w:val="20"/>
                <w:szCs w:val="20"/>
              </w:rPr>
              <w:t xml:space="preserve">HOSA </w:t>
            </w:r>
            <w:r w:rsidR="00BA4C8F" w:rsidRPr="00186DFE">
              <w:rPr>
                <w:sz w:val="20"/>
                <w:szCs w:val="20"/>
              </w:rPr>
              <w:t>Medical Terminology Competition-</w:t>
            </w:r>
            <w:r w:rsidRPr="00186DFE">
              <w:rPr>
                <w:sz w:val="20"/>
                <w:szCs w:val="20"/>
              </w:rPr>
              <w:t xml:space="preserve">5th Place </w:t>
            </w:r>
            <w:r w:rsidRPr="00186DFE">
              <w:rPr>
                <w:rStyle w:val="apple-tab-span"/>
                <w:sz w:val="20"/>
                <w:szCs w:val="20"/>
              </w:rPr>
              <w:tab/>
            </w:r>
            <w:r w:rsidR="00BA4C8F" w:rsidRPr="00186DFE">
              <w:rPr>
                <w:rStyle w:val="apple-tab-span"/>
                <w:sz w:val="20"/>
                <w:szCs w:val="20"/>
              </w:rPr>
              <w:t xml:space="preserve">                                             </w:t>
            </w:r>
            <w:r w:rsidR="009862CA">
              <w:rPr>
                <w:rStyle w:val="apple-tab-span"/>
                <w:sz w:val="20"/>
                <w:szCs w:val="20"/>
              </w:rPr>
              <w:t xml:space="preserve"> </w:t>
            </w:r>
            <w:r w:rsidR="00BA4C8F" w:rsidRPr="00186DFE">
              <w:rPr>
                <w:rStyle w:val="apple-tab-span"/>
                <w:sz w:val="20"/>
                <w:szCs w:val="20"/>
              </w:rPr>
              <w:t xml:space="preserve"> Feb 2016</w:t>
            </w:r>
          </w:p>
          <w:p w:rsidR="007F1614" w:rsidRPr="00186DFE" w:rsidRDefault="007F161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186DFE">
              <w:rPr>
                <w:sz w:val="20"/>
                <w:szCs w:val="20"/>
              </w:rPr>
              <w:t>Plano ISD District Sci</w:t>
            </w:r>
            <w:r w:rsidR="00207F74" w:rsidRPr="00186DFE">
              <w:rPr>
                <w:sz w:val="20"/>
                <w:szCs w:val="20"/>
              </w:rPr>
              <w:t>en</w:t>
            </w:r>
            <w:r w:rsidR="00BA4C8F" w:rsidRPr="00186DFE">
              <w:rPr>
                <w:sz w:val="20"/>
                <w:szCs w:val="20"/>
              </w:rPr>
              <w:t xml:space="preserve">ce Fair 2nd Place-Biochemistry                                             </w:t>
            </w:r>
            <w:r w:rsidRPr="00186DFE">
              <w:rPr>
                <w:sz w:val="20"/>
                <w:szCs w:val="20"/>
              </w:rPr>
              <w:t>Feb 2016</w:t>
            </w:r>
          </w:p>
          <w:p w:rsidR="007F1614" w:rsidRPr="00186DFE" w:rsidRDefault="007F161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186DFE">
              <w:rPr>
                <w:sz w:val="20"/>
                <w:szCs w:val="20"/>
              </w:rPr>
              <w:t>Texas Junior of Science and Humanit</w:t>
            </w:r>
            <w:r w:rsidR="00207F74" w:rsidRPr="00186DFE">
              <w:rPr>
                <w:sz w:val="20"/>
                <w:szCs w:val="20"/>
              </w:rPr>
              <w:t>i</w:t>
            </w:r>
            <w:r w:rsidR="00BA4C8F" w:rsidRPr="00186DFE">
              <w:rPr>
                <w:sz w:val="20"/>
                <w:szCs w:val="20"/>
              </w:rPr>
              <w:t xml:space="preserve">es Symposium Competitor                            </w:t>
            </w:r>
            <w:r w:rsidR="009862CA">
              <w:rPr>
                <w:sz w:val="20"/>
                <w:szCs w:val="20"/>
              </w:rPr>
              <w:t xml:space="preserve">    </w:t>
            </w:r>
            <w:r w:rsidR="00BA4C8F" w:rsidRPr="00186DFE">
              <w:rPr>
                <w:sz w:val="20"/>
                <w:szCs w:val="20"/>
              </w:rPr>
              <w:t xml:space="preserve"> </w:t>
            </w:r>
            <w:r w:rsidR="00207F74" w:rsidRPr="00186DFE">
              <w:rPr>
                <w:sz w:val="20"/>
                <w:szCs w:val="20"/>
              </w:rPr>
              <w:t xml:space="preserve">Jan </w:t>
            </w:r>
            <w:r w:rsidRPr="00186DFE">
              <w:rPr>
                <w:sz w:val="20"/>
                <w:szCs w:val="20"/>
              </w:rPr>
              <w:t>2016</w:t>
            </w:r>
          </w:p>
          <w:p w:rsidR="00BA4C8F" w:rsidRPr="00186DFE" w:rsidRDefault="00BA4C8F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20"/>
              </w:rPr>
            </w:pPr>
            <w:r w:rsidRPr="00186DFE">
              <w:rPr>
                <w:sz w:val="20"/>
              </w:rPr>
              <w:t>Original Oratory (OO) 4</w:t>
            </w:r>
            <w:r w:rsidRPr="00186DFE">
              <w:rPr>
                <w:sz w:val="20"/>
                <w:vertAlign w:val="superscript"/>
              </w:rPr>
              <w:t>th</w:t>
            </w:r>
            <w:r w:rsidRPr="00186DFE">
              <w:rPr>
                <w:sz w:val="20"/>
              </w:rPr>
              <w:t xml:space="preserve"> Place Coppell Tournament </w:t>
            </w:r>
            <w:r w:rsidRPr="00186DFE">
              <w:rPr>
                <w:rStyle w:val="apple-tab-span"/>
                <w:sz w:val="20"/>
              </w:rPr>
              <w:tab/>
            </w:r>
            <w:r w:rsidRPr="00186DFE">
              <w:rPr>
                <w:rStyle w:val="apple-tab-span"/>
                <w:sz w:val="20"/>
              </w:rPr>
              <w:tab/>
            </w:r>
            <w:r w:rsidRPr="00186DFE">
              <w:rPr>
                <w:rStyle w:val="apple-tab-span"/>
                <w:sz w:val="20"/>
              </w:rPr>
              <w:tab/>
            </w:r>
            <w:r w:rsidRPr="00186DFE">
              <w:rPr>
                <w:sz w:val="20"/>
              </w:rPr>
              <w:t>                  </w:t>
            </w:r>
            <w:r w:rsidR="009862CA">
              <w:rPr>
                <w:sz w:val="20"/>
              </w:rPr>
              <w:t xml:space="preserve">   </w:t>
            </w:r>
            <w:r w:rsidRPr="00186DFE">
              <w:rPr>
                <w:sz w:val="20"/>
              </w:rPr>
              <w:t>Jan 2016</w:t>
            </w:r>
          </w:p>
          <w:p w:rsidR="00BA4C8F" w:rsidRPr="00186DFE" w:rsidRDefault="00BA4C8F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20"/>
              </w:rPr>
            </w:pPr>
            <w:r w:rsidRPr="00186DFE">
              <w:rPr>
                <w:sz w:val="20"/>
              </w:rPr>
              <w:t>Lincoln Douglas (LD) Debate 1</w:t>
            </w:r>
            <w:r w:rsidRPr="00186DFE">
              <w:rPr>
                <w:sz w:val="20"/>
                <w:vertAlign w:val="superscript"/>
              </w:rPr>
              <w:t>st</w:t>
            </w:r>
            <w:r w:rsidRPr="00186DFE">
              <w:rPr>
                <w:sz w:val="20"/>
              </w:rPr>
              <w:t xml:space="preserve"> Place- Coppell Tournament </w:t>
            </w:r>
            <w:r w:rsidRPr="00186DFE">
              <w:rPr>
                <w:rStyle w:val="apple-tab-span"/>
                <w:sz w:val="20"/>
              </w:rPr>
              <w:tab/>
            </w:r>
            <w:r w:rsidRPr="00186DFE">
              <w:rPr>
                <w:rStyle w:val="apple-tab-span"/>
                <w:sz w:val="20"/>
              </w:rPr>
              <w:tab/>
            </w:r>
            <w:r w:rsidRPr="00186DFE">
              <w:rPr>
                <w:sz w:val="20"/>
              </w:rPr>
              <w:t xml:space="preserve">                 </w:t>
            </w:r>
            <w:r w:rsidR="009862CA">
              <w:rPr>
                <w:sz w:val="20"/>
              </w:rPr>
              <w:t xml:space="preserve">  </w:t>
            </w:r>
            <w:r w:rsidRPr="00186DFE">
              <w:rPr>
                <w:sz w:val="20"/>
              </w:rPr>
              <w:t> Jan 2016</w:t>
            </w:r>
          </w:p>
          <w:p w:rsidR="00207F74" w:rsidRPr="00186DFE" w:rsidRDefault="007F161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186DFE">
              <w:rPr>
                <w:sz w:val="20"/>
                <w:szCs w:val="20"/>
              </w:rPr>
              <w:t>Williams High School Science Fair: 1</w:t>
            </w:r>
            <w:r w:rsidRPr="00186DFE">
              <w:rPr>
                <w:sz w:val="20"/>
                <w:szCs w:val="20"/>
                <w:vertAlign w:val="superscript"/>
              </w:rPr>
              <w:t>st</w:t>
            </w:r>
            <w:r w:rsidRPr="00186DFE">
              <w:rPr>
                <w:sz w:val="20"/>
                <w:szCs w:val="20"/>
              </w:rPr>
              <w:t xml:space="preserve"> Place Biochemistry</w:t>
            </w:r>
            <w:r w:rsidR="00BA4C8F" w:rsidRPr="00186DFE">
              <w:rPr>
                <w:rStyle w:val="apple-tab-span"/>
                <w:sz w:val="20"/>
                <w:szCs w:val="20"/>
              </w:rPr>
              <w:t xml:space="preserve">                                      </w:t>
            </w:r>
            <w:r w:rsidR="009862CA">
              <w:rPr>
                <w:rStyle w:val="apple-tab-span"/>
                <w:sz w:val="20"/>
                <w:szCs w:val="20"/>
              </w:rPr>
              <w:t xml:space="preserve"> </w:t>
            </w:r>
            <w:r w:rsidRPr="00186DFE">
              <w:rPr>
                <w:sz w:val="20"/>
                <w:szCs w:val="20"/>
              </w:rPr>
              <w:t>Dec 2015</w:t>
            </w:r>
          </w:p>
          <w:p w:rsidR="007F1614" w:rsidRPr="00186DFE" w:rsidRDefault="007F161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186DFE">
              <w:rPr>
                <w:sz w:val="20"/>
                <w:szCs w:val="20"/>
              </w:rPr>
              <w:t>T</w:t>
            </w:r>
            <w:r w:rsidR="00BA4C8F" w:rsidRPr="00186DFE">
              <w:rPr>
                <w:sz w:val="20"/>
                <w:szCs w:val="20"/>
              </w:rPr>
              <w:t xml:space="preserve">exas Junior Academy of Science: </w:t>
            </w:r>
            <w:r w:rsidRPr="00186DFE">
              <w:rPr>
                <w:sz w:val="20"/>
                <w:szCs w:val="20"/>
              </w:rPr>
              <w:t>Biochemistry-2</w:t>
            </w:r>
            <w:r w:rsidRPr="00186DFE">
              <w:rPr>
                <w:sz w:val="20"/>
                <w:szCs w:val="20"/>
                <w:vertAlign w:val="superscript"/>
              </w:rPr>
              <w:t>nd</w:t>
            </w:r>
            <w:r w:rsidRPr="00186DFE">
              <w:rPr>
                <w:sz w:val="20"/>
                <w:szCs w:val="20"/>
              </w:rPr>
              <w:t xml:space="preserve"> Place</w:t>
            </w:r>
            <w:r w:rsidR="00BA4C8F" w:rsidRPr="00186DFE">
              <w:rPr>
                <w:rStyle w:val="apple-tab-span"/>
                <w:sz w:val="20"/>
                <w:szCs w:val="20"/>
              </w:rPr>
              <w:t xml:space="preserve">                                       </w:t>
            </w:r>
            <w:r w:rsidR="009862CA">
              <w:rPr>
                <w:rStyle w:val="apple-tab-span"/>
                <w:sz w:val="20"/>
                <w:szCs w:val="20"/>
              </w:rPr>
              <w:t xml:space="preserve">  </w:t>
            </w:r>
            <w:r w:rsidRPr="00186DFE">
              <w:rPr>
                <w:sz w:val="20"/>
                <w:szCs w:val="20"/>
              </w:rPr>
              <w:t>Oct 2015</w:t>
            </w:r>
          </w:p>
          <w:p w:rsidR="00760497" w:rsidRPr="00760497" w:rsidRDefault="00BA4C8F" w:rsidP="00760497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186DFE">
              <w:rPr>
                <w:sz w:val="20"/>
                <w:szCs w:val="20"/>
              </w:rPr>
              <w:t xml:space="preserve">Congressional Debate </w:t>
            </w:r>
            <w:proofErr w:type="spellStart"/>
            <w:r w:rsidRPr="00186DFE">
              <w:rPr>
                <w:sz w:val="20"/>
                <w:szCs w:val="20"/>
              </w:rPr>
              <w:t>Berkner</w:t>
            </w:r>
            <w:proofErr w:type="spellEnd"/>
            <w:r w:rsidRPr="00186DFE">
              <w:rPr>
                <w:sz w:val="20"/>
                <w:szCs w:val="20"/>
              </w:rPr>
              <w:t xml:space="preserve"> Tournament 2</w:t>
            </w:r>
            <w:r w:rsidRPr="00186DFE">
              <w:rPr>
                <w:sz w:val="20"/>
                <w:szCs w:val="20"/>
                <w:vertAlign w:val="superscript"/>
              </w:rPr>
              <w:t>nd</w:t>
            </w:r>
            <w:r w:rsidRPr="00186DFE">
              <w:rPr>
                <w:sz w:val="20"/>
                <w:szCs w:val="20"/>
              </w:rPr>
              <w:t xml:space="preserve"> Place </w:t>
            </w:r>
            <w:r w:rsidRPr="00186DFE">
              <w:rPr>
                <w:rStyle w:val="apple-tab-span"/>
                <w:sz w:val="20"/>
                <w:szCs w:val="20"/>
              </w:rPr>
              <w:tab/>
            </w:r>
            <w:r w:rsidRPr="00186DFE">
              <w:rPr>
                <w:rStyle w:val="apple-tab-span"/>
                <w:sz w:val="20"/>
                <w:szCs w:val="20"/>
              </w:rPr>
              <w:tab/>
            </w:r>
            <w:r w:rsidRPr="00186DFE">
              <w:rPr>
                <w:rStyle w:val="apple-tab-span"/>
                <w:sz w:val="20"/>
                <w:szCs w:val="20"/>
              </w:rPr>
              <w:tab/>
            </w:r>
            <w:r w:rsidRPr="00186DFE">
              <w:rPr>
                <w:sz w:val="20"/>
                <w:szCs w:val="20"/>
              </w:rPr>
              <w:t>                 </w:t>
            </w:r>
            <w:r w:rsidR="009862CA">
              <w:rPr>
                <w:sz w:val="20"/>
                <w:szCs w:val="20"/>
              </w:rPr>
              <w:t xml:space="preserve">   </w:t>
            </w:r>
            <w:r w:rsidRPr="00186DFE">
              <w:rPr>
                <w:sz w:val="20"/>
                <w:szCs w:val="20"/>
              </w:rPr>
              <w:t>Fall 2014</w:t>
            </w:r>
            <w:r w:rsidR="00760497">
              <w:rPr>
                <w:sz w:val="20"/>
                <w:szCs w:val="20"/>
              </w:rPr>
              <w:t xml:space="preserve"> </w:t>
            </w:r>
            <w:r w:rsidR="00760497" w:rsidRPr="00760497">
              <w:rPr>
                <w:color w:val="000000"/>
                <w:sz w:val="20"/>
                <w:szCs w:val="20"/>
              </w:rPr>
              <w:t>Honorable Mention in Dallas Regional Science Fair</w:t>
            </w:r>
            <w:r w:rsidR="00760497" w:rsidRPr="00760497">
              <w:rPr>
                <w:rStyle w:val="apple-tab-span"/>
                <w:color w:val="000000"/>
                <w:sz w:val="20"/>
                <w:szCs w:val="20"/>
              </w:rPr>
              <w:tab/>
            </w:r>
            <w:r w:rsidR="00760497" w:rsidRPr="00760497">
              <w:rPr>
                <w:rStyle w:val="apple-tab-span"/>
                <w:color w:val="000000"/>
                <w:sz w:val="20"/>
                <w:szCs w:val="20"/>
              </w:rPr>
              <w:tab/>
            </w:r>
            <w:r w:rsidR="00760497" w:rsidRPr="00760497">
              <w:rPr>
                <w:rStyle w:val="apple-tab-span"/>
                <w:color w:val="000000"/>
                <w:sz w:val="20"/>
                <w:szCs w:val="20"/>
              </w:rPr>
              <w:tab/>
            </w:r>
            <w:r w:rsidR="00760497" w:rsidRPr="00760497">
              <w:rPr>
                <w:rStyle w:val="apple-tab-span"/>
                <w:color w:val="000000"/>
                <w:sz w:val="20"/>
                <w:szCs w:val="20"/>
              </w:rPr>
              <w:tab/>
            </w:r>
            <w:r w:rsidR="00760497">
              <w:rPr>
                <w:color w:val="000000"/>
                <w:sz w:val="20"/>
                <w:szCs w:val="20"/>
              </w:rPr>
              <w:t xml:space="preserve">    Feb </w:t>
            </w:r>
            <w:r w:rsidR="00760497" w:rsidRPr="00760497">
              <w:rPr>
                <w:color w:val="000000"/>
                <w:sz w:val="20"/>
                <w:szCs w:val="20"/>
              </w:rPr>
              <w:t>201</w:t>
            </w:r>
            <w:r w:rsidR="00760497">
              <w:rPr>
                <w:color w:val="000000"/>
                <w:sz w:val="20"/>
                <w:szCs w:val="20"/>
              </w:rPr>
              <w:t xml:space="preserve">4 </w:t>
            </w:r>
            <w:r w:rsidR="00760497" w:rsidRPr="00760497">
              <w:rPr>
                <w:color w:val="000000"/>
                <w:sz w:val="20"/>
                <w:szCs w:val="20"/>
              </w:rPr>
              <w:t>First Place and Grand Prize in Williams High School Science Fair</w:t>
            </w:r>
            <w:r w:rsidR="00760497" w:rsidRPr="00760497">
              <w:rPr>
                <w:rStyle w:val="apple-tab-span"/>
                <w:color w:val="000000"/>
                <w:sz w:val="20"/>
                <w:szCs w:val="20"/>
              </w:rPr>
              <w:tab/>
            </w:r>
            <w:r w:rsidR="00760497" w:rsidRPr="00760497">
              <w:rPr>
                <w:rStyle w:val="apple-tab-span"/>
                <w:color w:val="000000"/>
                <w:sz w:val="20"/>
                <w:szCs w:val="20"/>
              </w:rPr>
              <w:tab/>
            </w:r>
            <w:r w:rsidR="00760497">
              <w:rPr>
                <w:color w:val="000000"/>
                <w:sz w:val="20"/>
                <w:szCs w:val="20"/>
              </w:rPr>
              <w:t xml:space="preserve">   Nov </w:t>
            </w:r>
            <w:r w:rsidR="00760497" w:rsidRPr="00760497">
              <w:rPr>
                <w:color w:val="000000"/>
                <w:sz w:val="20"/>
                <w:szCs w:val="20"/>
              </w:rPr>
              <w:t>2014</w:t>
            </w:r>
            <w:r w:rsidR="00760497">
              <w:rPr>
                <w:color w:val="000000"/>
                <w:sz w:val="20"/>
                <w:szCs w:val="20"/>
              </w:rPr>
              <w:t xml:space="preserve"> </w:t>
            </w:r>
            <w:r w:rsidR="00760497" w:rsidRPr="00760497">
              <w:rPr>
                <w:color w:val="000000"/>
                <w:sz w:val="20"/>
                <w:szCs w:val="20"/>
              </w:rPr>
              <w:t>ExxonMobil</w:t>
            </w:r>
            <w:r w:rsidR="00760497" w:rsidRPr="00760497">
              <w:rPr>
                <w:color w:val="000000"/>
                <w:sz w:val="20"/>
                <w:szCs w:val="20"/>
              </w:rPr>
              <w:t xml:space="preserve"> State Science Fair Competitor</w:t>
            </w:r>
            <w:r w:rsidR="00760497" w:rsidRPr="00760497">
              <w:rPr>
                <w:rStyle w:val="apple-tab-span"/>
                <w:color w:val="000000"/>
                <w:sz w:val="20"/>
                <w:szCs w:val="20"/>
              </w:rPr>
              <w:tab/>
            </w:r>
            <w:r w:rsidR="00760497" w:rsidRPr="00760497">
              <w:rPr>
                <w:rStyle w:val="apple-tab-span"/>
                <w:color w:val="000000"/>
                <w:sz w:val="20"/>
                <w:szCs w:val="20"/>
              </w:rPr>
              <w:tab/>
            </w:r>
            <w:r w:rsidR="00760497" w:rsidRPr="00760497">
              <w:rPr>
                <w:rStyle w:val="apple-tab-span"/>
                <w:color w:val="000000"/>
                <w:sz w:val="20"/>
                <w:szCs w:val="20"/>
              </w:rPr>
              <w:tab/>
            </w:r>
            <w:r w:rsidR="00760497" w:rsidRPr="00760497">
              <w:rPr>
                <w:rStyle w:val="apple-tab-span"/>
                <w:color w:val="000000"/>
                <w:sz w:val="20"/>
                <w:szCs w:val="20"/>
              </w:rPr>
              <w:tab/>
            </w:r>
            <w:r w:rsidR="00760497">
              <w:rPr>
                <w:rStyle w:val="apple-tab-span"/>
                <w:color w:val="000000"/>
                <w:sz w:val="20"/>
                <w:szCs w:val="20"/>
              </w:rPr>
              <w:t xml:space="preserve">              </w:t>
            </w:r>
            <w:r w:rsidR="00760497">
              <w:rPr>
                <w:color w:val="000000"/>
                <w:sz w:val="20"/>
                <w:szCs w:val="20"/>
              </w:rPr>
              <w:t xml:space="preserve">Spring </w:t>
            </w:r>
            <w:r w:rsidR="00760497" w:rsidRPr="00760497">
              <w:rPr>
                <w:color w:val="000000"/>
                <w:sz w:val="20"/>
                <w:szCs w:val="20"/>
              </w:rPr>
              <w:t xml:space="preserve">2014 </w:t>
            </w:r>
            <w:r w:rsidR="00760497" w:rsidRPr="00760497">
              <w:rPr>
                <w:rStyle w:val="apple-tab-span"/>
                <w:color w:val="000000"/>
                <w:sz w:val="20"/>
                <w:szCs w:val="20"/>
              </w:rPr>
              <w:tab/>
            </w:r>
          </w:p>
          <w:p w:rsidR="00760497" w:rsidRPr="00760497" w:rsidRDefault="00760497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</w:p>
          <w:p w:rsidR="00207F74" w:rsidRPr="00186DFE" w:rsidRDefault="00207F74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</w:p>
          <w:p w:rsidR="00B35F27" w:rsidRPr="00186DFE" w:rsidRDefault="00B35F27" w:rsidP="00186DFE">
            <w:pPr>
              <w:shd w:val="clear" w:color="auto" w:fill="FFFFFF" w:themeFill="background1"/>
              <w:spacing w:after="18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A4C8F" w:rsidRPr="00186DFE" w:rsidTr="00A517F3">
        <w:tc>
          <w:tcPr>
            <w:tcW w:w="1800" w:type="dxa"/>
          </w:tcPr>
          <w:p w:rsidR="00BA4C8F" w:rsidRPr="00186DFE" w:rsidRDefault="00BA4C8F" w:rsidP="00186DFE">
            <w:pPr>
              <w:pStyle w:val="Heading1"/>
              <w:shd w:val="clear" w:color="auto" w:fill="FFFFFF" w:themeFill="background1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920" w:type="dxa"/>
          </w:tcPr>
          <w:p w:rsidR="00BA4C8F" w:rsidRPr="00186DFE" w:rsidRDefault="00BA4C8F" w:rsidP="00186DFE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</w:p>
        </w:tc>
      </w:tr>
    </w:tbl>
    <w:p w:rsidR="00B35F27" w:rsidRPr="00186DFE" w:rsidRDefault="00B35F27" w:rsidP="00186DFE">
      <w:pPr>
        <w:shd w:val="clear" w:color="auto" w:fill="FFFFFF" w:themeFill="background1"/>
        <w:rPr>
          <w:rFonts w:ascii="Times New Roman" w:hAnsi="Times New Roman" w:cs="Times New Roman"/>
          <w:color w:val="auto"/>
          <w:sz w:val="20"/>
          <w:szCs w:val="20"/>
        </w:rPr>
      </w:pPr>
    </w:p>
    <w:p w:rsidR="009501BC" w:rsidRPr="00186DFE" w:rsidRDefault="009501BC" w:rsidP="00186DFE">
      <w:pPr>
        <w:shd w:val="clear" w:color="auto" w:fill="FFFFFF" w:themeFill="background1"/>
        <w:rPr>
          <w:rFonts w:ascii="Times New Roman" w:hAnsi="Times New Roman" w:cs="Times New Roman"/>
          <w:color w:val="auto"/>
          <w:sz w:val="20"/>
          <w:szCs w:val="20"/>
        </w:rPr>
      </w:pPr>
    </w:p>
    <w:sectPr w:rsidR="009501BC" w:rsidRPr="00186DFE">
      <w:footerReference w:type="default" r:id="rId8"/>
      <w:pgSz w:w="12240" w:h="15840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7E5" w:rsidRDefault="00A007E5">
      <w:pPr>
        <w:spacing w:after="0" w:line="240" w:lineRule="auto"/>
      </w:pPr>
      <w:r>
        <w:separator/>
      </w:r>
    </w:p>
  </w:endnote>
  <w:endnote w:type="continuationSeparator" w:id="0">
    <w:p w:rsidR="00A007E5" w:rsidRDefault="00A0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1BC" w:rsidRDefault="009501B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6049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7E5" w:rsidRDefault="00A007E5">
      <w:pPr>
        <w:spacing w:after="0" w:line="240" w:lineRule="auto"/>
      </w:pPr>
      <w:r>
        <w:separator/>
      </w:r>
    </w:p>
  </w:footnote>
  <w:footnote w:type="continuationSeparator" w:id="0">
    <w:p w:rsidR="00A007E5" w:rsidRDefault="00A00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B02"/>
    <w:multiLevelType w:val="multilevel"/>
    <w:tmpl w:val="16D0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46EF1"/>
    <w:multiLevelType w:val="hybridMultilevel"/>
    <w:tmpl w:val="4E6C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3DBE"/>
    <w:multiLevelType w:val="multilevel"/>
    <w:tmpl w:val="A06E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46901"/>
    <w:multiLevelType w:val="multilevel"/>
    <w:tmpl w:val="22AE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41273"/>
    <w:multiLevelType w:val="multilevel"/>
    <w:tmpl w:val="06289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8041C"/>
    <w:multiLevelType w:val="multilevel"/>
    <w:tmpl w:val="866E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C623A"/>
    <w:multiLevelType w:val="multilevel"/>
    <w:tmpl w:val="26FA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0648E"/>
    <w:multiLevelType w:val="multilevel"/>
    <w:tmpl w:val="F15A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D20BC"/>
    <w:multiLevelType w:val="multilevel"/>
    <w:tmpl w:val="1E80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27168"/>
    <w:multiLevelType w:val="multilevel"/>
    <w:tmpl w:val="D7B6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F71C3F"/>
    <w:multiLevelType w:val="multilevel"/>
    <w:tmpl w:val="AADC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903B8"/>
    <w:multiLevelType w:val="multilevel"/>
    <w:tmpl w:val="BF04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17A7A"/>
    <w:multiLevelType w:val="multilevel"/>
    <w:tmpl w:val="B70A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5057F"/>
    <w:multiLevelType w:val="multilevel"/>
    <w:tmpl w:val="14F2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4646A6"/>
    <w:multiLevelType w:val="multilevel"/>
    <w:tmpl w:val="271E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E4683D"/>
    <w:multiLevelType w:val="multilevel"/>
    <w:tmpl w:val="61FE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B91B94"/>
    <w:multiLevelType w:val="hybridMultilevel"/>
    <w:tmpl w:val="4044F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96185"/>
    <w:multiLevelType w:val="hybridMultilevel"/>
    <w:tmpl w:val="9454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12"/>
  </w:num>
  <w:num w:numId="7">
    <w:abstractNumId w:val="6"/>
  </w:num>
  <w:num w:numId="8">
    <w:abstractNumId w:val="10"/>
  </w:num>
  <w:num w:numId="9">
    <w:abstractNumId w:val="7"/>
  </w:num>
  <w:num w:numId="10">
    <w:abstractNumId w:val="15"/>
  </w:num>
  <w:num w:numId="11">
    <w:abstractNumId w:val="17"/>
  </w:num>
  <w:num w:numId="12">
    <w:abstractNumId w:val="11"/>
  </w:num>
  <w:num w:numId="13">
    <w:abstractNumId w:val="4"/>
  </w:num>
  <w:num w:numId="14">
    <w:abstractNumId w:val="16"/>
  </w:num>
  <w:num w:numId="15">
    <w:abstractNumId w:val="14"/>
  </w:num>
  <w:num w:numId="16">
    <w:abstractNumId w:val="1"/>
  </w:num>
  <w:num w:numId="17">
    <w:abstractNumId w:val="9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14"/>
    <w:rsid w:val="00186DFE"/>
    <w:rsid w:val="00207F74"/>
    <w:rsid w:val="003211B0"/>
    <w:rsid w:val="00386A40"/>
    <w:rsid w:val="003E6636"/>
    <w:rsid w:val="004D4603"/>
    <w:rsid w:val="006B7E51"/>
    <w:rsid w:val="00760497"/>
    <w:rsid w:val="007F1614"/>
    <w:rsid w:val="009501BC"/>
    <w:rsid w:val="009862CA"/>
    <w:rsid w:val="009B17D8"/>
    <w:rsid w:val="009F65E2"/>
    <w:rsid w:val="00A007E5"/>
    <w:rsid w:val="00A3717C"/>
    <w:rsid w:val="00A517F3"/>
    <w:rsid w:val="00A71EE5"/>
    <w:rsid w:val="00A93412"/>
    <w:rsid w:val="00B02A10"/>
    <w:rsid w:val="00B35F27"/>
    <w:rsid w:val="00BA4C8F"/>
    <w:rsid w:val="00BB0798"/>
    <w:rsid w:val="00C71542"/>
    <w:rsid w:val="00D34BFC"/>
    <w:rsid w:val="00D4185C"/>
    <w:rsid w:val="00D67E1D"/>
    <w:rsid w:val="00DA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7DCB"/>
  <w15:chartTrackingRefBased/>
  <w15:docId w15:val="{81BE6DE0-5D3E-44E4-B933-8973B86E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5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Emphasis">
    <w:name w:val="Emphasis"/>
    <w:basedOn w:val="DefaultParagraphFont"/>
    <w:uiPriority w:val="4"/>
    <w:unhideWhenUsed/>
    <w:qFormat/>
    <w:rPr>
      <w:b/>
      <w:iCs w:val="0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paragraph" w:styleId="NormalWeb">
    <w:name w:val="Normal (Web)"/>
    <w:basedOn w:val="Normal"/>
    <w:uiPriority w:val="99"/>
    <w:semiHidden/>
    <w:unhideWhenUsed/>
    <w:rsid w:val="007F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7F1614"/>
  </w:style>
  <w:style w:type="paragraph" w:styleId="ListParagraph">
    <w:name w:val="List Paragraph"/>
    <w:basedOn w:val="Normal"/>
    <w:uiPriority w:val="34"/>
    <w:unhideWhenUsed/>
    <w:qFormat/>
    <w:rsid w:val="007F1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igdha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869199D7BA4DCB8907CC7B124A9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FAF4D-83DE-466A-A148-FC2BC6F601AB}"/>
      </w:docPartPr>
      <w:docPartBody>
        <w:p w:rsidR="00744876" w:rsidRDefault="00017C77">
          <w:pPr>
            <w:pStyle w:val="7D869199D7BA4DCB8907CC7B124A9DD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77"/>
    <w:rsid w:val="00017C77"/>
    <w:rsid w:val="001A247A"/>
    <w:rsid w:val="00341B41"/>
    <w:rsid w:val="006B31B0"/>
    <w:rsid w:val="00744876"/>
    <w:rsid w:val="00807740"/>
    <w:rsid w:val="0090722E"/>
    <w:rsid w:val="00DA323A"/>
    <w:rsid w:val="00EA6356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869199D7BA4DCB8907CC7B124A9DD4">
    <w:name w:val="7D869199D7BA4DCB8907CC7B124A9DD4"/>
  </w:style>
  <w:style w:type="paragraph" w:customStyle="1" w:styleId="F838E9B036074E5C8D4FE51988712057">
    <w:name w:val="F838E9B036074E5C8D4FE51988712057"/>
  </w:style>
  <w:style w:type="paragraph" w:customStyle="1" w:styleId="7366B86F79DB4AA186560C9C61023B77">
    <w:name w:val="7366B86F79DB4AA186560C9C61023B77"/>
  </w:style>
  <w:style w:type="paragraph" w:customStyle="1" w:styleId="8B91528948044625BEE5F0A21C4515A5">
    <w:name w:val="8B91528948044625BEE5F0A21C4515A5"/>
  </w:style>
  <w:style w:type="paragraph" w:customStyle="1" w:styleId="0B5E6278C8634893804813005B3EF35E">
    <w:name w:val="0B5E6278C8634893804813005B3EF35E"/>
  </w:style>
  <w:style w:type="paragraph" w:customStyle="1" w:styleId="0665FB7FBF234E0093D4B7B88988DD6A">
    <w:name w:val="0665FB7FBF234E0093D4B7B88988DD6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444BE6FEB764F70ABACB266FF83C0D9">
    <w:name w:val="6444BE6FEB764F70ABACB266FF83C0D9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BFC6602F20A04849A2B73BA8A47446D7">
    <w:name w:val="BFC6602F20A04849A2B73BA8A47446D7"/>
  </w:style>
  <w:style w:type="paragraph" w:customStyle="1" w:styleId="E255F00597D94B129AB4E122C3716989">
    <w:name w:val="E255F00597D94B129AB4E122C3716989"/>
  </w:style>
  <w:style w:type="paragraph" w:customStyle="1" w:styleId="2530D988AF254FF7930C6778815CD47E">
    <w:name w:val="2530D988AF254FF7930C6778815CD47E"/>
  </w:style>
  <w:style w:type="paragraph" w:customStyle="1" w:styleId="053809BDC8E24627B5DF6FADAB3F523F">
    <w:name w:val="053809BDC8E24627B5DF6FADAB3F523F"/>
  </w:style>
  <w:style w:type="paragraph" w:customStyle="1" w:styleId="4F683628ADC040DDAF6437ADD588ADEA">
    <w:name w:val="4F683628ADC040DDAF6437ADD588ADEA"/>
  </w:style>
  <w:style w:type="paragraph" w:customStyle="1" w:styleId="A5447C6FCA19481986319024555F9372">
    <w:name w:val="A5447C6FCA19481986319024555F9372"/>
  </w:style>
  <w:style w:type="paragraph" w:customStyle="1" w:styleId="7AF6A569ACB44652B981A3C378407E1D">
    <w:name w:val="7AF6A569ACB44652B981A3C378407E1D"/>
  </w:style>
  <w:style w:type="paragraph" w:customStyle="1" w:styleId="E2F2AACD859E4D36B15E1973ABBDF9D7">
    <w:name w:val="E2F2AACD859E4D36B15E1973ABBDF9D7"/>
  </w:style>
  <w:style w:type="paragraph" w:customStyle="1" w:styleId="3A198B5E2E194B4C8CA36407588B8EC9">
    <w:name w:val="3A198B5E2E194B4C8CA36407588B8EC9"/>
  </w:style>
  <w:style w:type="paragraph" w:customStyle="1" w:styleId="EA14CFC647364B08B946988AD376183E">
    <w:name w:val="EA14CFC647364B08B946988AD376183E"/>
  </w:style>
  <w:style w:type="paragraph" w:customStyle="1" w:styleId="C78917A5E92D4C47B7FA35F13B493C4C">
    <w:name w:val="C78917A5E92D4C47B7FA35F13B493C4C"/>
  </w:style>
  <w:style w:type="paragraph" w:customStyle="1" w:styleId="A4AB0C7B615F4F38A09A368E8C53B936">
    <w:name w:val="A4AB0C7B615F4F38A09A368E8C53B936"/>
  </w:style>
  <w:style w:type="paragraph" w:customStyle="1" w:styleId="A857FDD349D848ED8D4ABEFDD1D993AB">
    <w:name w:val="A857FDD349D848ED8D4ABEFDD1D993AB"/>
  </w:style>
  <w:style w:type="paragraph" w:customStyle="1" w:styleId="D5638ADBE6414910BE9F10CCA8089723">
    <w:name w:val="D5638ADBE6414910BE9F10CCA8089723"/>
  </w:style>
  <w:style w:type="paragraph" w:customStyle="1" w:styleId="BA51EFDDE089497A84A9853E938947F6">
    <w:name w:val="BA51EFDDE089497A84A9853E938947F6"/>
  </w:style>
  <w:style w:type="paragraph" w:customStyle="1" w:styleId="9CA2C5FBD3724238910DBFC489FD700F">
    <w:name w:val="9CA2C5FBD3724238910DBFC489FD70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49</TotalTime>
  <Pages>1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snipta Mallick</dc:creator>
  <cp:keywords/>
  <dc:description/>
  <cp:lastModifiedBy>Mallick, Snipta</cp:lastModifiedBy>
  <cp:revision>13</cp:revision>
  <dcterms:created xsi:type="dcterms:W3CDTF">2016-08-28T20:52:00Z</dcterms:created>
  <dcterms:modified xsi:type="dcterms:W3CDTF">2016-09-11T04:52:00Z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