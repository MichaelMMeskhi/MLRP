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14:paraId="0104BF8F" w14:textId="77777777" w:rsidTr="00B50C46">
        <w:tc>
          <w:tcPr>
            <w:tcW w:w="2250" w:type="dxa"/>
          </w:tcPr>
          <w:p w14:paraId="52ECAD3D" w14:textId="77777777" w:rsidR="00927723" w:rsidRDefault="00927723" w:rsidP="007510EE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14:paraId="5CBEE5D5" w14:textId="77777777" w:rsidR="00F132C7" w:rsidRPr="00C14644" w:rsidRDefault="00C14644" w:rsidP="00F132C7">
            <w:pPr>
              <w:pStyle w:val="Title"/>
              <w:rPr>
                <w:b/>
                <w:color w:val="0070C0"/>
                <w:sz w:val="56"/>
              </w:rPr>
            </w:pPr>
            <w:r w:rsidRPr="00C14644">
              <w:rPr>
                <w:b/>
                <w:color w:val="0070C0"/>
                <w:sz w:val="56"/>
              </w:rPr>
              <w:t>Shreyas Amargol</w:t>
            </w:r>
          </w:p>
          <w:p w14:paraId="22841311" w14:textId="77777777" w:rsidR="00C14644" w:rsidRDefault="00C14644" w:rsidP="007510EE">
            <w:pPr>
              <w:pStyle w:val="NoSpacing"/>
              <w:rPr>
                <w:kern w:val="20"/>
              </w:rPr>
            </w:pPr>
            <w:r>
              <w:t>15304 Fernhill Dr. Austin TX 78717</w:t>
            </w:r>
          </w:p>
          <w:p w14:paraId="3FDC423A" w14:textId="77777777" w:rsidR="00C14644" w:rsidRDefault="00C14644" w:rsidP="007510EE">
            <w:pPr>
              <w:pStyle w:val="NoSpacing"/>
            </w:pPr>
            <w:r>
              <w:t>shreyasamargol@my.unt.edu  </w:t>
            </w:r>
          </w:p>
          <w:p w14:paraId="7FE576BF" w14:textId="77777777" w:rsidR="00927723" w:rsidRDefault="00C14644" w:rsidP="007510EE">
            <w:pPr>
              <w:pStyle w:val="NoSpacing"/>
            </w:pPr>
            <w:r>
              <w:t>512-665-7862</w:t>
            </w:r>
          </w:p>
          <w:p w14:paraId="210968C3" w14:textId="25EA776A" w:rsidR="00C14644" w:rsidRDefault="00815CB8" w:rsidP="007510EE">
            <w:pPr>
              <w:pStyle w:val="NoSpacing"/>
            </w:pPr>
            <w:r>
              <w:t xml:space="preserve">Texas Academy of Mathematics and Science </w:t>
            </w:r>
          </w:p>
        </w:tc>
      </w:tr>
      <w:tr w:rsidR="00927723" w14:paraId="084F894A" w14:textId="77777777" w:rsidTr="006B3D93">
        <w:tc>
          <w:tcPr>
            <w:tcW w:w="2250" w:type="dxa"/>
          </w:tcPr>
          <w:p w14:paraId="2E3585B3" w14:textId="77777777" w:rsidR="00927723" w:rsidRDefault="00927723" w:rsidP="007510EE">
            <w:pPr>
              <w:pStyle w:val="Heading1"/>
            </w:pPr>
            <w:r w:rsidRPr="00C14644">
              <w:rPr>
                <w:color w:val="0070C0"/>
              </w:rPr>
              <w:t>Objective</w:t>
            </w:r>
          </w:p>
        </w:tc>
        <w:tc>
          <w:tcPr>
            <w:tcW w:w="7470" w:type="dxa"/>
            <w:tcBorders>
              <w:bottom w:val="single" w:sz="4" w:space="0" w:color="FFFFFF"/>
            </w:tcBorders>
          </w:tcPr>
          <w:p w14:paraId="619E1319" w14:textId="53647CE0" w:rsidR="006B3D93" w:rsidRPr="006B3D93" w:rsidRDefault="006B3D93" w:rsidP="007510EE">
            <w:pPr>
              <w:rPr>
                <w:b/>
              </w:rPr>
            </w:pPr>
            <w:r>
              <w:rPr>
                <w:b/>
              </w:rPr>
              <w:t>Aspiring Mechanical Engineer</w:t>
            </w:r>
            <w:r w:rsidR="00117625">
              <w:rPr>
                <w:b/>
              </w:rPr>
              <w:t xml:space="preserve"> </w:t>
            </w:r>
            <w:r w:rsidR="001056D6">
              <w:rPr>
                <w:b/>
              </w:rPr>
              <w:t>with research/lab experience.</w:t>
            </w:r>
          </w:p>
        </w:tc>
      </w:tr>
      <w:tr w:rsidR="00927723" w14:paraId="2DEA858E" w14:textId="77777777" w:rsidTr="006B3D93">
        <w:tc>
          <w:tcPr>
            <w:tcW w:w="2250" w:type="dxa"/>
          </w:tcPr>
          <w:p w14:paraId="7326ED80" w14:textId="77777777" w:rsidR="00927723" w:rsidRDefault="00927723" w:rsidP="007510EE">
            <w:pPr>
              <w:pStyle w:val="Heading1"/>
            </w:pPr>
            <w:r w:rsidRPr="00C14644">
              <w:rPr>
                <w:color w:val="0070C0"/>
              </w:rPr>
              <w:t>Skills &amp; Abilities</w:t>
            </w:r>
          </w:p>
        </w:tc>
        <w:tc>
          <w:tcPr>
            <w:tcW w:w="7470" w:type="dxa"/>
            <w:tcBorders>
              <w:top w:val="single" w:sz="4" w:space="0" w:color="FFFFFF"/>
            </w:tcBorders>
          </w:tcPr>
          <w:p w14:paraId="2BD4B20D" w14:textId="6826D9DF" w:rsidR="00B546A1" w:rsidRDefault="00B546A1" w:rsidP="0082246E">
            <w:pPr>
              <w:spacing w:line="240" w:lineRule="auto"/>
              <w:rPr>
                <w:b/>
              </w:rPr>
            </w:pPr>
            <w:r>
              <w:rPr>
                <w:b/>
              </w:rPr>
              <w:t>Molecular Dynamics &amp; Tribology</w:t>
            </w:r>
          </w:p>
          <w:p w14:paraId="35812B4F" w14:textId="6302BA85" w:rsidR="00D2479C" w:rsidRDefault="00D2479C" w:rsidP="0082246E">
            <w:pPr>
              <w:spacing w:line="240" w:lineRule="auto"/>
              <w:rPr>
                <w:b/>
              </w:rPr>
            </w:pPr>
            <w:r>
              <w:rPr>
                <w:b/>
              </w:rPr>
              <w:t>C++</w:t>
            </w:r>
          </w:p>
          <w:p w14:paraId="377244B5" w14:textId="38872062" w:rsidR="0082246E" w:rsidRDefault="0082246E" w:rsidP="0082246E">
            <w:pPr>
              <w:spacing w:line="240" w:lineRule="auto"/>
              <w:rPr>
                <w:b/>
              </w:rPr>
            </w:pPr>
            <w:r>
              <w:rPr>
                <w:b/>
              </w:rPr>
              <w:t>Extensive</w:t>
            </w:r>
            <w:r w:rsidR="004D7D0D">
              <w:rPr>
                <w:b/>
              </w:rPr>
              <w:t xml:space="preserve"> knowledge about Carbon </w:t>
            </w:r>
            <w:r w:rsidR="00B546A1">
              <w:rPr>
                <w:b/>
              </w:rPr>
              <w:t>N</w:t>
            </w:r>
            <w:r w:rsidR="004D7D0D">
              <w:rPr>
                <w:b/>
              </w:rPr>
              <w:t>anomaterials</w:t>
            </w:r>
          </w:p>
          <w:p w14:paraId="272323E6" w14:textId="1EFA6A5E" w:rsidR="0082246E" w:rsidRDefault="004D7D0D" w:rsidP="0082246E">
            <w:pPr>
              <w:spacing w:line="240" w:lineRule="auto"/>
              <w:rPr>
                <w:b/>
              </w:rPr>
            </w:pPr>
            <w:r>
              <w:rPr>
                <w:b/>
              </w:rPr>
              <w:t>Extensive knowledge on</w:t>
            </w:r>
            <w:r w:rsidR="0082246E">
              <w:rPr>
                <w:b/>
              </w:rPr>
              <w:t xml:space="preserve"> </w:t>
            </w:r>
            <w:r w:rsidR="00B546A1">
              <w:rPr>
                <w:b/>
              </w:rPr>
              <w:t xml:space="preserve">electrochemistry and </w:t>
            </w:r>
            <w:r>
              <w:rPr>
                <w:b/>
              </w:rPr>
              <w:t xml:space="preserve">photovoltaics </w:t>
            </w:r>
            <w:r w:rsidR="0082246E">
              <w:rPr>
                <w:b/>
              </w:rPr>
              <w:t xml:space="preserve"> </w:t>
            </w:r>
          </w:p>
          <w:p w14:paraId="309D8343" w14:textId="11ED72CF" w:rsidR="00B546A1" w:rsidRDefault="00B546A1" w:rsidP="0082246E">
            <w:pPr>
              <w:spacing w:line="240" w:lineRule="auto"/>
              <w:rPr>
                <w:b/>
              </w:rPr>
            </w:pPr>
            <w:r>
              <w:rPr>
                <w:b/>
              </w:rPr>
              <w:t>Problem solving skills</w:t>
            </w:r>
          </w:p>
          <w:p w14:paraId="5D5A1D6E" w14:textId="5FC46F16" w:rsidR="00815CB8" w:rsidRDefault="00815CB8" w:rsidP="0082246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Strong </w:t>
            </w:r>
            <w:r w:rsidR="001056D6">
              <w:rPr>
                <w:b/>
              </w:rPr>
              <w:t>c</w:t>
            </w:r>
            <w:r>
              <w:rPr>
                <w:b/>
              </w:rPr>
              <w:t>ollaboration and leadership skills</w:t>
            </w:r>
          </w:p>
          <w:p w14:paraId="0A24EE19" w14:textId="77777777" w:rsidR="0082246E" w:rsidRDefault="0082246E" w:rsidP="0082246E">
            <w:pPr>
              <w:spacing w:line="24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E409CE" wp14:editId="0D592491">
                  <wp:extent cx="4560570" cy="4210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570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EE9C2" w14:textId="77777777" w:rsidR="0082246E" w:rsidRPr="006B3D93" w:rsidRDefault="0082246E" w:rsidP="0082246E">
            <w:pPr>
              <w:spacing w:line="240" w:lineRule="auto"/>
              <w:rPr>
                <w:b/>
              </w:rPr>
            </w:pPr>
          </w:p>
        </w:tc>
      </w:tr>
      <w:tr w:rsidR="00927723" w14:paraId="3B6E9ACC" w14:textId="77777777" w:rsidTr="00B50C46">
        <w:tc>
          <w:tcPr>
            <w:tcW w:w="2250" w:type="dxa"/>
          </w:tcPr>
          <w:p w14:paraId="19125668" w14:textId="77777777" w:rsidR="00927723" w:rsidRDefault="00927723" w:rsidP="007510EE">
            <w:pPr>
              <w:pStyle w:val="Heading1"/>
            </w:pPr>
            <w:r w:rsidRPr="00C14644">
              <w:rPr>
                <w:color w:val="0070C0"/>
              </w:rPr>
              <w:t>Education</w:t>
            </w:r>
          </w:p>
        </w:tc>
        <w:tc>
          <w:tcPr>
            <w:tcW w:w="7470" w:type="dxa"/>
          </w:tcPr>
          <w:p w14:paraId="6F8981A3" w14:textId="77777777" w:rsidR="00927723" w:rsidRDefault="00C14644" w:rsidP="007510EE">
            <w:pPr>
              <w:pStyle w:val="Heading2"/>
            </w:pPr>
            <w:r>
              <w:rPr>
                <w:rStyle w:val="Strong"/>
              </w:rPr>
              <w:t>University Of north texas</w:t>
            </w:r>
            <w:r w:rsidR="006B3D93">
              <w:rPr>
                <w:rStyle w:val="Strong"/>
              </w:rPr>
              <w:t xml:space="preserve"> (2016 – present)</w:t>
            </w:r>
          </w:p>
          <w:p w14:paraId="093F2A5A" w14:textId="77777777" w:rsidR="00927723" w:rsidRDefault="00C14644" w:rsidP="00C14644">
            <w:pPr>
              <w:pStyle w:val="Heading3"/>
            </w:pPr>
            <w:r>
              <w:t>Texas Academy of mathematics and science (TAMS)</w:t>
            </w:r>
          </w:p>
          <w:p w14:paraId="574873F8" w14:textId="77777777" w:rsidR="006B3D93" w:rsidRDefault="006B3D93" w:rsidP="006B3D93">
            <w:pPr>
              <w:pStyle w:val="Heading2"/>
            </w:pPr>
            <w:r>
              <w:rPr>
                <w:rStyle w:val="Strong"/>
              </w:rPr>
              <w:t>McNeil High school (2014 and 2015 school year)</w:t>
            </w:r>
          </w:p>
          <w:p w14:paraId="1195D08E" w14:textId="5F96D189" w:rsidR="006B3D93" w:rsidRPr="006B3D93" w:rsidRDefault="006D31B0" w:rsidP="006B3D93">
            <w:r>
              <w:t>Top 2</w:t>
            </w:r>
            <w:r w:rsidR="006B3D93">
              <w:t>% of class</w:t>
            </w:r>
          </w:p>
        </w:tc>
      </w:tr>
      <w:tr w:rsidR="00D653E4" w14:paraId="7B11197A" w14:textId="77777777" w:rsidTr="00B50C46">
        <w:tc>
          <w:tcPr>
            <w:tcW w:w="2250" w:type="dxa"/>
          </w:tcPr>
          <w:p w14:paraId="1D355B54" w14:textId="77777777" w:rsidR="00D653E4" w:rsidRDefault="00D653E4" w:rsidP="00D653E4">
            <w:pPr>
              <w:pStyle w:val="Heading1"/>
            </w:pPr>
            <w:r>
              <w:rPr>
                <w:color w:val="0070C0"/>
              </w:rPr>
              <w:t>Clubs &amp; Activities</w:t>
            </w:r>
          </w:p>
        </w:tc>
        <w:tc>
          <w:tcPr>
            <w:tcW w:w="7470" w:type="dxa"/>
          </w:tcPr>
          <w:p w14:paraId="57FE3F27" w14:textId="019AF785" w:rsidR="006D31B0" w:rsidRDefault="006D31B0" w:rsidP="006D31B0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 xml:space="preserve">Research over Molecular dynamics </w:t>
            </w:r>
            <w:r w:rsidR="003B78AA">
              <w:rPr>
                <w:rStyle w:val="Strong"/>
              </w:rPr>
              <w:t>&amp;</w:t>
            </w:r>
            <w:bookmarkStart w:id="0" w:name="_GoBack"/>
            <w:bookmarkEnd w:id="0"/>
            <w:r>
              <w:rPr>
                <w:rStyle w:val="Strong"/>
              </w:rPr>
              <w:t xml:space="preserve"> tribology</w:t>
            </w:r>
          </w:p>
          <w:p w14:paraId="248EA15B" w14:textId="23337954" w:rsidR="006D31B0" w:rsidRPr="006D31B0" w:rsidRDefault="006D31B0" w:rsidP="006D31B0">
            <w:r>
              <w:t>Under Dr. Wito</w:t>
            </w:r>
            <w:r w:rsidR="0056655D">
              <w:t>ld Brostow and Dr. Ricardo Simo</w:t>
            </w:r>
            <w:r>
              <w:t>es</w:t>
            </w:r>
          </w:p>
          <w:p w14:paraId="22FD697A" w14:textId="066CEFD4" w:rsidR="001008B9" w:rsidRDefault="00815CB8" w:rsidP="001008B9">
            <w:pPr>
              <w:pStyle w:val="Heading2"/>
              <w:rPr>
                <w:rStyle w:val="Strong"/>
              </w:rPr>
            </w:pPr>
            <w:r>
              <w:rPr>
                <w:rStyle w:val="Strong"/>
              </w:rPr>
              <w:t>TAMe math and science competition</w:t>
            </w:r>
          </w:p>
          <w:p w14:paraId="6EC43D7E" w14:textId="77777777" w:rsidR="001008B9" w:rsidRPr="001008B9" w:rsidRDefault="001008B9" w:rsidP="001008B9">
            <w:r>
              <w:t>1</w:t>
            </w:r>
            <w:r w:rsidRPr="001008B9">
              <w:rPr>
                <w:vertAlign w:val="superscript"/>
              </w:rPr>
              <w:t>st</w:t>
            </w:r>
            <w:r>
              <w:t xml:space="preserve"> place science 5</w:t>
            </w:r>
            <w:r w:rsidRPr="001008B9">
              <w:rPr>
                <w:vertAlign w:val="superscript"/>
              </w:rPr>
              <w:t>th</w:t>
            </w:r>
            <w:r>
              <w:t xml:space="preserve"> place math (state competition)</w:t>
            </w:r>
          </w:p>
          <w:p w14:paraId="7977F23F" w14:textId="77777777" w:rsidR="001008B9" w:rsidRDefault="001008B9" w:rsidP="001008B9">
            <w:pPr>
              <w:pStyle w:val="Heading2"/>
            </w:pPr>
            <w:r>
              <w:rPr>
                <w:rStyle w:val="Strong"/>
              </w:rPr>
              <w:t>Tennis - 6 years</w:t>
            </w:r>
          </w:p>
          <w:p w14:paraId="09955540" w14:textId="77777777" w:rsidR="001008B9" w:rsidRDefault="001008B9" w:rsidP="001008B9">
            <w:r>
              <w:t>3 Time tournament finalist</w:t>
            </w:r>
          </w:p>
          <w:p w14:paraId="40F41D31" w14:textId="77777777" w:rsidR="001008B9" w:rsidRDefault="001008B9" w:rsidP="001008B9">
            <w:pPr>
              <w:pStyle w:val="Heading2"/>
            </w:pPr>
            <w:r>
              <w:rPr>
                <w:rStyle w:val="Strong"/>
              </w:rPr>
              <w:t>Autodesk Inventor</w:t>
            </w:r>
          </w:p>
          <w:p w14:paraId="7010A954" w14:textId="77777777" w:rsidR="00011D51" w:rsidRDefault="001008B9" w:rsidP="00D653E4">
            <w:r>
              <w:t>CAD certification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47"/>
              <w:gridCol w:w="2348"/>
              <w:gridCol w:w="2348"/>
            </w:tblGrid>
            <w:tr w:rsidR="00011D51" w14:paraId="52B8BE3E" w14:textId="77777777" w:rsidTr="00011D51">
              <w:trPr>
                <w:trHeight w:val="239"/>
              </w:trPr>
              <w:tc>
                <w:tcPr>
                  <w:tcW w:w="2347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FFFFFF" w:themeFill="background1"/>
                </w:tcPr>
                <w:p w14:paraId="4A3CF520" w14:textId="77777777" w:rsidR="00011D51" w:rsidRDefault="00011D51" w:rsidP="00011D51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JETS (Engineering Club)</w:t>
                  </w:r>
                </w:p>
              </w:tc>
              <w:tc>
                <w:tcPr>
                  <w:tcW w:w="2348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1F949EF9" w14:textId="77777777" w:rsidR="00011D51" w:rsidRDefault="00011D51" w:rsidP="00011D51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DECA (starting 2015)</w:t>
                  </w:r>
                </w:p>
              </w:tc>
              <w:tc>
                <w:tcPr>
                  <w:tcW w:w="2348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23A381D6" w14:textId="77777777" w:rsidR="00011D51" w:rsidRDefault="00011D51" w:rsidP="00011D51">
                  <w:pPr>
                    <w:jc w:val="center"/>
                    <w:rPr>
                      <w:b/>
                      <w:sz w:val="16"/>
                    </w:rPr>
                  </w:pPr>
                  <w:r w:rsidRPr="00011D51">
                    <w:rPr>
                      <w:b/>
                      <w:sz w:val="14"/>
                    </w:rPr>
                    <w:t>Student council (starting 2015)</w:t>
                  </w:r>
                </w:p>
              </w:tc>
            </w:tr>
            <w:tr w:rsidR="00011D51" w14:paraId="444FEA6C" w14:textId="77777777" w:rsidTr="00011D51">
              <w:trPr>
                <w:trHeight w:val="249"/>
              </w:trPr>
              <w:tc>
                <w:tcPr>
                  <w:tcW w:w="2347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14671FA7" w14:textId="77777777" w:rsidR="00011D51" w:rsidRDefault="00011D51" w:rsidP="00011D51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Robotics</w:t>
                  </w:r>
                </w:p>
              </w:tc>
              <w:tc>
                <w:tcPr>
                  <w:tcW w:w="2348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5335F5F3" w14:textId="77777777" w:rsidR="00011D51" w:rsidRPr="00011D51" w:rsidRDefault="00011D51" w:rsidP="00011D51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Math Honors Society</w:t>
                  </w:r>
                </w:p>
              </w:tc>
              <w:tc>
                <w:tcPr>
                  <w:tcW w:w="2348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58295287" w14:textId="77777777" w:rsidR="00011D51" w:rsidRDefault="00011D51" w:rsidP="00011D51">
                  <w:pPr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HOSA (2014 only)</w:t>
                  </w:r>
                </w:p>
              </w:tc>
            </w:tr>
          </w:tbl>
          <w:p w14:paraId="48E101DB" w14:textId="77777777" w:rsidR="00011D51" w:rsidRPr="00011D51" w:rsidRDefault="00011D51" w:rsidP="00D653E4">
            <w:pPr>
              <w:rPr>
                <w:b/>
                <w:sz w:val="16"/>
              </w:rPr>
            </w:pPr>
          </w:p>
        </w:tc>
      </w:tr>
      <w:tr w:rsidR="00D653E4" w14:paraId="169E8EC9" w14:textId="77777777" w:rsidTr="00B50C46">
        <w:tc>
          <w:tcPr>
            <w:tcW w:w="2250" w:type="dxa"/>
          </w:tcPr>
          <w:p w14:paraId="5A0B653D" w14:textId="77777777" w:rsidR="00D653E4" w:rsidRDefault="00D653E4" w:rsidP="00D653E4">
            <w:pPr>
              <w:pStyle w:val="Heading1"/>
            </w:pPr>
            <w:r w:rsidRPr="00C14644">
              <w:rPr>
                <w:color w:val="0070C0"/>
              </w:rPr>
              <w:lastRenderedPageBreak/>
              <w:t>Leadership</w:t>
            </w:r>
            <w:r>
              <w:rPr>
                <w:color w:val="0070C0"/>
              </w:rPr>
              <w:t xml:space="preserve"> &amp; Volunteering</w:t>
            </w:r>
            <w:r w:rsidR="001008B9">
              <w:rPr>
                <w:color w:val="0070C0"/>
              </w:rPr>
              <w:t xml:space="preserve"> experiences</w:t>
            </w:r>
          </w:p>
        </w:tc>
        <w:tc>
          <w:tcPr>
            <w:tcW w:w="7470" w:type="dxa"/>
          </w:tcPr>
          <w:p w14:paraId="0237C22F" w14:textId="77777777" w:rsidR="00D653E4" w:rsidRDefault="00D653E4" w:rsidP="00D653E4">
            <w:pPr>
              <w:pStyle w:val="Heading2"/>
            </w:pPr>
            <w:r>
              <w:rPr>
                <w:rStyle w:val="Strong"/>
              </w:rPr>
              <w:t>Camp Invention Leadership Intern</w:t>
            </w:r>
            <w:r>
              <w:t xml:space="preserve"> </w:t>
            </w:r>
          </w:p>
          <w:p w14:paraId="30214391" w14:textId="77777777" w:rsidR="00D653E4" w:rsidRDefault="00D653E4" w:rsidP="00D653E4">
            <w:r>
              <w:t>Summer camp to get young children Interested in engineering. I led a group of other interns engaged in guiding kids through science experiments and projects.</w:t>
            </w:r>
          </w:p>
          <w:p w14:paraId="0729D7E4" w14:textId="77777777" w:rsidR="00D653E4" w:rsidRDefault="00D653E4" w:rsidP="00D653E4">
            <w:pPr>
              <w:pStyle w:val="Heading2"/>
            </w:pPr>
            <w:r>
              <w:rPr>
                <w:rStyle w:val="Strong"/>
              </w:rPr>
              <w:t>Help Desk Volunteer</w:t>
            </w:r>
            <w:r>
              <w:t xml:space="preserve"> Round rock public library</w:t>
            </w:r>
          </w:p>
          <w:p w14:paraId="6B4BF182" w14:textId="77777777" w:rsidR="00D653E4" w:rsidRDefault="00D653E4" w:rsidP="00D653E4">
            <w:r>
              <w:t>Responsibilities include helping kids log reading hours, Teaching people how to use computers, and customer service</w:t>
            </w:r>
          </w:p>
          <w:p w14:paraId="5B7D0475" w14:textId="77777777" w:rsidR="00D653E4" w:rsidRDefault="00D653E4" w:rsidP="00D653E4">
            <w:pPr>
              <w:pStyle w:val="Heading2"/>
            </w:pPr>
            <w:r>
              <w:rPr>
                <w:rStyle w:val="Strong"/>
              </w:rPr>
              <w:t>Volunteer</w:t>
            </w:r>
            <w:r>
              <w:t xml:space="preserve"> Round rock area service center</w:t>
            </w:r>
          </w:p>
          <w:p w14:paraId="6620DCA3" w14:textId="77777777" w:rsidR="00D653E4" w:rsidRDefault="00D653E4" w:rsidP="00D653E4">
            <w:r>
              <w:t>Wide range of responsibilities depending upon need. Responsibilities include rebuilding and reconstructing donated tech, sorting and shelving food, and taking in donations.</w:t>
            </w:r>
          </w:p>
          <w:p w14:paraId="15BD34C8" w14:textId="77777777" w:rsidR="001008B9" w:rsidRDefault="001008B9" w:rsidP="00D653E4">
            <w:r w:rsidRPr="00011D51">
              <w:rPr>
                <w:sz w:val="18"/>
              </w:rPr>
              <w:t>*</w:t>
            </w:r>
            <w:r w:rsidR="00011D51" w:rsidRPr="00011D51">
              <w:rPr>
                <w:sz w:val="18"/>
              </w:rPr>
              <w:t>many other</w:t>
            </w:r>
            <w:r w:rsidRPr="00011D51">
              <w:rPr>
                <w:sz w:val="18"/>
              </w:rPr>
              <w:t xml:space="preserve"> volunteer and leadership experiences through clubs</w:t>
            </w:r>
            <w:r w:rsidR="00011D51" w:rsidRPr="00011D51">
              <w:rPr>
                <w:sz w:val="18"/>
              </w:rPr>
              <w:t xml:space="preserve"> &amp; school</w:t>
            </w:r>
          </w:p>
        </w:tc>
      </w:tr>
    </w:tbl>
    <w:p w14:paraId="5BD87C5A" w14:textId="77777777" w:rsidR="0082246E" w:rsidRDefault="0082246E"/>
    <w:sectPr w:rsidR="0082246E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8B4D2" w14:textId="77777777" w:rsidR="00B546A1" w:rsidRDefault="00B546A1" w:rsidP="00927723">
      <w:pPr>
        <w:spacing w:after="0" w:line="240" w:lineRule="auto"/>
      </w:pPr>
      <w:r>
        <w:separator/>
      </w:r>
    </w:p>
  </w:endnote>
  <w:endnote w:type="continuationSeparator" w:id="0">
    <w:p w14:paraId="05DDA69F" w14:textId="77777777" w:rsidR="00B546A1" w:rsidRDefault="00B546A1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6F394" w14:textId="57FA3BA3" w:rsidR="00B546A1" w:rsidRDefault="00B546A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B78A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B4C6E" w14:textId="77777777" w:rsidR="00B546A1" w:rsidRDefault="00B546A1" w:rsidP="00927723">
      <w:pPr>
        <w:spacing w:after="0" w:line="240" w:lineRule="auto"/>
      </w:pPr>
      <w:r>
        <w:separator/>
      </w:r>
    </w:p>
  </w:footnote>
  <w:footnote w:type="continuationSeparator" w:id="0">
    <w:p w14:paraId="50F005BB" w14:textId="77777777" w:rsidR="00B546A1" w:rsidRDefault="00B546A1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44"/>
    <w:rsid w:val="00011D51"/>
    <w:rsid w:val="001008B9"/>
    <w:rsid w:val="001056D6"/>
    <w:rsid w:val="00117625"/>
    <w:rsid w:val="00293B83"/>
    <w:rsid w:val="002E6FD9"/>
    <w:rsid w:val="003B78AA"/>
    <w:rsid w:val="004D7D0D"/>
    <w:rsid w:val="0056655D"/>
    <w:rsid w:val="006A3CE7"/>
    <w:rsid w:val="006B3D93"/>
    <w:rsid w:val="006D31B0"/>
    <w:rsid w:val="007510EE"/>
    <w:rsid w:val="00815CB8"/>
    <w:rsid w:val="0082246E"/>
    <w:rsid w:val="00927723"/>
    <w:rsid w:val="00B50C46"/>
    <w:rsid w:val="00B546A1"/>
    <w:rsid w:val="00C14644"/>
    <w:rsid w:val="00C85AEA"/>
    <w:rsid w:val="00D2479C"/>
    <w:rsid w:val="00D653E4"/>
    <w:rsid w:val="00DC39D5"/>
    <w:rsid w:val="00DD68E6"/>
    <w:rsid w:val="00F132C7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1D86"/>
  <w15:chartTrackingRefBased/>
  <w15:docId w15:val="{D3A4CC09-2426-4946-A743-C9976ADE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TableGrid">
    <w:name w:val="Table Grid"/>
    <w:basedOn w:val="TableNormal"/>
    <w:uiPriority w:val="39"/>
    <w:rsid w:val="00011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rg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3368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Amargol</dc:creator>
  <cp:keywords/>
  <dc:description/>
  <cp:lastModifiedBy>Shreyas Amargol</cp:lastModifiedBy>
  <cp:revision>27</cp:revision>
  <dcterms:created xsi:type="dcterms:W3CDTF">2016-09-08T21:44:00Z</dcterms:created>
  <dcterms:modified xsi:type="dcterms:W3CDTF">2016-09-16T02:10:00Z</dcterms:modified>
</cp:coreProperties>
</file>