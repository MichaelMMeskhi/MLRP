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793E72" w:rsidP="00141A4C">
      <w:pPr>
        <w:pStyle w:val="Title"/>
      </w:pPr>
      <w:r>
        <w:t>Junaid Qureshi</w:t>
      </w:r>
      <w:r>
        <w:tab/>
      </w:r>
    </w:p>
    <w:p w:rsidR="00141A4C" w:rsidRDefault="00793E72" w:rsidP="00141A4C">
      <w:r>
        <w:t>2835 Blue Mist Dr. Sugar Land TX 77498</w:t>
      </w:r>
      <w:r w:rsidR="00141A4C">
        <w:t> | </w:t>
      </w:r>
      <w:r>
        <w:t>832-600-0485</w:t>
      </w:r>
      <w:r w:rsidR="00141A4C">
        <w:t> | </w:t>
      </w:r>
      <w:r>
        <w:t>Junaid.qureshi1995@gmail.com</w:t>
      </w:r>
    </w:p>
    <w:p w:rsidR="006270A9" w:rsidRDefault="009E1B2B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00A968F32D542F88AB6AB8996DA8EB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793E72">
      <w:r>
        <w:t>To secure a position with a company that will utilize my computer based knowledge, communication and teamwork skills and further acquire new skills that will be valuable in my long term professional career.</w:t>
      </w:r>
    </w:p>
    <w:sdt>
      <w:sdtPr>
        <w:alias w:val="Education:"/>
        <w:tag w:val="Education:"/>
        <w:id w:val="807127995"/>
        <w:placeholder>
          <w:docPart w:val="7ED252A00C7040C6AA28539245A46F8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793E72">
      <w:pPr>
        <w:pStyle w:val="Heading2"/>
      </w:pPr>
      <w:r>
        <w:t>Bachelor of Science</w:t>
      </w:r>
      <w:r w:rsidR="009D5933">
        <w:t> | </w:t>
      </w:r>
      <w:r>
        <w:t>Expected graduation, 2018</w:t>
      </w:r>
      <w:r w:rsidR="009D5933">
        <w:t> | </w:t>
      </w:r>
      <w:r>
        <w:t>University of houston</w:t>
      </w:r>
    </w:p>
    <w:p w:rsidR="006270A9" w:rsidRDefault="009D5933" w:rsidP="00793E72">
      <w:pPr>
        <w:pStyle w:val="ListBullet"/>
        <w:numPr>
          <w:ilvl w:val="0"/>
          <w:numId w:val="24"/>
        </w:numPr>
      </w:pPr>
      <w:r>
        <w:t xml:space="preserve">Major: </w:t>
      </w:r>
      <w:r w:rsidR="00793E72">
        <w:t>Computer Science</w:t>
      </w:r>
      <w:r w:rsidR="00EC4591">
        <w:t xml:space="preserve">, GPA: 3.5 (Cumulative) </w:t>
      </w:r>
    </w:p>
    <w:p w:rsidR="00793E72" w:rsidRDefault="009D5933" w:rsidP="00793E72">
      <w:pPr>
        <w:pStyle w:val="ListBullet"/>
        <w:numPr>
          <w:ilvl w:val="0"/>
          <w:numId w:val="24"/>
        </w:numPr>
      </w:pPr>
      <w:r>
        <w:t xml:space="preserve">Minor: </w:t>
      </w:r>
      <w:r w:rsidR="00793E72">
        <w:t>Mathematics</w:t>
      </w:r>
    </w:p>
    <w:p w:rsidR="00793E72" w:rsidRDefault="009D5933" w:rsidP="00793E72">
      <w:pPr>
        <w:pStyle w:val="ListBullet"/>
        <w:numPr>
          <w:ilvl w:val="0"/>
          <w:numId w:val="24"/>
        </w:numPr>
      </w:pPr>
      <w:r>
        <w:t xml:space="preserve">Related coursework: </w:t>
      </w:r>
    </w:p>
    <w:p w:rsidR="00793E72" w:rsidRDefault="00793E72" w:rsidP="00EC4591">
      <w:pPr>
        <w:pStyle w:val="ListBullet"/>
        <w:numPr>
          <w:ilvl w:val="0"/>
          <w:numId w:val="25"/>
        </w:numPr>
        <w:spacing w:line="240" w:lineRule="auto"/>
      </w:pPr>
      <w:r>
        <w:t>Intro</w:t>
      </w:r>
      <w:r>
        <w:t xml:space="preserve">duction to programming 1 </w:t>
      </w:r>
    </w:p>
    <w:p w:rsidR="00793E72" w:rsidRDefault="00793E72" w:rsidP="00EC4591">
      <w:pPr>
        <w:pStyle w:val="ListBullet"/>
        <w:numPr>
          <w:ilvl w:val="0"/>
          <w:numId w:val="25"/>
        </w:numPr>
        <w:spacing w:line="240" w:lineRule="auto"/>
      </w:pPr>
      <w:r>
        <w:t>Intro</w:t>
      </w:r>
      <w:r>
        <w:t xml:space="preserve">duction to programming 2 </w:t>
      </w:r>
    </w:p>
    <w:p w:rsidR="00793E72" w:rsidRDefault="00793E72" w:rsidP="00EC4591">
      <w:pPr>
        <w:pStyle w:val="ListBullet"/>
        <w:numPr>
          <w:ilvl w:val="0"/>
          <w:numId w:val="25"/>
        </w:numPr>
        <w:spacing w:line="240" w:lineRule="auto"/>
      </w:pPr>
      <w:r>
        <w:t xml:space="preserve">Computer organization </w:t>
      </w:r>
    </w:p>
    <w:p w:rsidR="00793E72" w:rsidRDefault="00793E72" w:rsidP="00EC4591">
      <w:pPr>
        <w:pStyle w:val="ListBullet"/>
        <w:numPr>
          <w:ilvl w:val="0"/>
          <w:numId w:val="25"/>
        </w:numPr>
        <w:spacing w:line="240" w:lineRule="auto"/>
      </w:pPr>
      <w:r>
        <w:t>Computer ar</w:t>
      </w:r>
      <w:r>
        <w:t xml:space="preserve">chitecture </w:t>
      </w:r>
    </w:p>
    <w:p w:rsidR="00793E72" w:rsidRDefault="00793E72" w:rsidP="00EC4591">
      <w:pPr>
        <w:pStyle w:val="ListBullet"/>
        <w:numPr>
          <w:ilvl w:val="0"/>
          <w:numId w:val="25"/>
        </w:numPr>
        <w:spacing w:line="240" w:lineRule="auto"/>
      </w:pPr>
      <w:r>
        <w:t>Data st</w:t>
      </w:r>
      <w:r>
        <w:t xml:space="preserve">ructures 1 </w:t>
      </w:r>
    </w:p>
    <w:p w:rsidR="00793E72" w:rsidRDefault="00793E72" w:rsidP="00EC4591">
      <w:pPr>
        <w:pStyle w:val="ListBullet"/>
        <w:numPr>
          <w:ilvl w:val="0"/>
          <w:numId w:val="25"/>
        </w:numPr>
        <w:spacing w:line="240" w:lineRule="auto"/>
      </w:pPr>
      <w:r>
        <w:t xml:space="preserve">Introduction to game art and animation </w:t>
      </w:r>
    </w:p>
    <w:p w:rsidR="006270A9" w:rsidRDefault="00793E72" w:rsidP="00EC4591">
      <w:pPr>
        <w:pStyle w:val="ListBullet"/>
        <w:numPr>
          <w:ilvl w:val="0"/>
          <w:numId w:val="25"/>
        </w:numPr>
        <w:spacing w:line="240" w:lineRule="auto"/>
      </w:pPr>
      <w:r>
        <w:t xml:space="preserve">Discrete math </w:t>
      </w:r>
    </w:p>
    <w:p w:rsidR="00EC4591" w:rsidRDefault="00EC4591" w:rsidP="00EC4591">
      <w:pPr>
        <w:pStyle w:val="ListBullet"/>
        <w:numPr>
          <w:ilvl w:val="0"/>
          <w:numId w:val="25"/>
        </w:numPr>
        <w:spacing w:line="240" w:lineRule="auto"/>
      </w:pPr>
      <w:r>
        <w:t>Calculus 1 &amp; 2</w:t>
      </w:r>
    </w:p>
    <w:sdt>
      <w:sdtPr>
        <w:alias w:val="Skills &amp; Abilities:"/>
        <w:tag w:val="Skills &amp; Abilities:"/>
        <w:id w:val="458624136"/>
        <w:placeholder>
          <w:docPart w:val="CE1FED629AAB4886A9DC7BEC58C22CAD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EC4591" w:rsidRPr="00EC4591" w:rsidRDefault="00EC4591" w:rsidP="00EC4591">
      <w:pPr>
        <w:pStyle w:val="ListParagraph"/>
        <w:numPr>
          <w:ilvl w:val="0"/>
          <w:numId w:val="28"/>
        </w:numPr>
        <w:rPr>
          <w:rFonts w:asciiTheme="majorHAnsi" w:hAnsiTheme="majorHAnsi" w:cs="Arial"/>
          <w:sz w:val="22"/>
        </w:rPr>
      </w:pPr>
      <w:r w:rsidRPr="00EC4591">
        <w:rPr>
          <w:rFonts w:asciiTheme="majorHAnsi" w:hAnsiTheme="majorHAnsi" w:cs="Arial"/>
          <w:sz w:val="22"/>
        </w:rPr>
        <w:t xml:space="preserve">Proficient in C#, Java, C++ </w:t>
      </w:r>
    </w:p>
    <w:p w:rsidR="00EC4591" w:rsidRPr="00EC4591" w:rsidRDefault="00EC4591" w:rsidP="00EC4591">
      <w:pPr>
        <w:pStyle w:val="ListParagraph"/>
        <w:numPr>
          <w:ilvl w:val="0"/>
          <w:numId w:val="28"/>
        </w:numPr>
        <w:rPr>
          <w:rFonts w:asciiTheme="majorHAnsi" w:hAnsiTheme="majorHAnsi" w:cs="Arial"/>
          <w:sz w:val="22"/>
        </w:rPr>
      </w:pPr>
      <w:r w:rsidRPr="00EC4591">
        <w:rPr>
          <w:rFonts w:asciiTheme="majorHAnsi" w:hAnsiTheme="majorHAnsi" w:cs="Arial"/>
          <w:sz w:val="22"/>
        </w:rPr>
        <w:t>Minor Experience in Python, JavaScript</w:t>
      </w:r>
    </w:p>
    <w:p w:rsidR="00EC4591" w:rsidRPr="00EC4591" w:rsidRDefault="00EC4591" w:rsidP="00EC4591">
      <w:pPr>
        <w:pStyle w:val="ListParagraph"/>
        <w:numPr>
          <w:ilvl w:val="0"/>
          <w:numId w:val="28"/>
        </w:numPr>
        <w:rPr>
          <w:rFonts w:asciiTheme="majorHAnsi" w:hAnsiTheme="majorHAnsi" w:cs="Arial"/>
          <w:sz w:val="22"/>
        </w:rPr>
      </w:pPr>
      <w:r w:rsidRPr="00EC4591">
        <w:rPr>
          <w:rFonts w:asciiTheme="majorHAnsi" w:hAnsiTheme="majorHAnsi" w:cs="Arial"/>
          <w:sz w:val="22"/>
        </w:rPr>
        <w:t>Experienced with Visual Studio, Eclipse, Unity</w:t>
      </w:r>
    </w:p>
    <w:p w:rsidR="00EC4591" w:rsidRPr="00EC4591" w:rsidRDefault="00EC4591" w:rsidP="00EC4591">
      <w:pPr>
        <w:pStyle w:val="ListParagraph"/>
        <w:numPr>
          <w:ilvl w:val="0"/>
          <w:numId w:val="28"/>
        </w:numPr>
        <w:rPr>
          <w:rFonts w:asciiTheme="majorHAnsi" w:hAnsiTheme="majorHAnsi" w:cs="Arial"/>
          <w:sz w:val="22"/>
        </w:rPr>
      </w:pPr>
      <w:r w:rsidRPr="00EC4591">
        <w:rPr>
          <w:rFonts w:asciiTheme="majorHAnsi" w:hAnsiTheme="majorHAnsi" w:cs="Arial"/>
          <w:sz w:val="22"/>
        </w:rPr>
        <w:t>Microsoft Word, PowerPoint, Outlook, Excel, Access and Visio</w:t>
      </w:r>
    </w:p>
    <w:p w:rsidR="00EC4591" w:rsidRPr="00EC4591" w:rsidRDefault="00EC4591" w:rsidP="00EC4591">
      <w:pPr>
        <w:pStyle w:val="ListParagraph"/>
        <w:numPr>
          <w:ilvl w:val="0"/>
          <w:numId w:val="28"/>
        </w:numPr>
        <w:rPr>
          <w:rFonts w:asciiTheme="majorHAnsi" w:hAnsiTheme="majorHAnsi" w:cs="Arial"/>
          <w:sz w:val="22"/>
        </w:rPr>
      </w:pPr>
      <w:r w:rsidRPr="00EC4591">
        <w:rPr>
          <w:rFonts w:asciiTheme="majorHAnsi" w:hAnsiTheme="majorHAnsi" w:cs="Arial"/>
          <w:sz w:val="22"/>
        </w:rPr>
        <w:t>Capable of working and getting along with peers and team members</w:t>
      </w:r>
    </w:p>
    <w:p w:rsidR="00EC4591" w:rsidRPr="00EC4591" w:rsidRDefault="00EC4591" w:rsidP="00EC4591">
      <w:pPr>
        <w:pStyle w:val="ListParagraph"/>
        <w:numPr>
          <w:ilvl w:val="0"/>
          <w:numId w:val="28"/>
        </w:numPr>
        <w:rPr>
          <w:rFonts w:asciiTheme="majorHAnsi" w:hAnsiTheme="majorHAnsi" w:cs="Arial"/>
          <w:sz w:val="22"/>
        </w:rPr>
      </w:pPr>
      <w:r w:rsidRPr="00EC4591">
        <w:rPr>
          <w:rFonts w:asciiTheme="majorHAnsi" w:hAnsiTheme="majorHAnsi" w:cs="Arial"/>
          <w:sz w:val="22"/>
        </w:rPr>
        <w:t>Knowledgeable about the latest computer parts along with technological innovations</w:t>
      </w:r>
    </w:p>
    <w:sdt>
      <w:sdtPr>
        <w:alias w:val="Experience:"/>
        <w:tag w:val="Experience:"/>
        <w:id w:val="171684534"/>
        <w:placeholder>
          <w:docPart w:val="41052CA3A33B41E18CA4A82E5E65CD6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1B29CF" w:rsidRDefault="00EC4591" w:rsidP="00EC4591">
      <w:pPr>
        <w:pStyle w:val="ListBullet"/>
        <w:numPr>
          <w:ilvl w:val="0"/>
          <w:numId w:val="0"/>
        </w:numPr>
        <w:ind w:left="216" w:hanging="216"/>
      </w:pPr>
      <w:r>
        <w:t>Microcenter (July 2016 – Current)</w:t>
      </w:r>
    </w:p>
    <w:p w:rsidR="00EC4591" w:rsidRDefault="00EC4591" w:rsidP="00EC4591">
      <w:pPr>
        <w:pStyle w:val="ListBullet"/>
        <w:numPr>
          <w:ilvl w:val="0"/>
          <w:numId w:val="0"/>
        </w:numPr>
        <w:ind w:left="216" w:hanging="216"/>
      </w:pPr>
      <w:r>
        <w:t>Houston, Texas</w:t>
      </w:r>
    </w:p>
    <w:p w:rsidR="00DF12A7" w:rsidRDefault="00DF12A7" w:rsidP="00DF12A7">
      <w:pPr>
        <w:pStyle w:val="ListBullet"/>
        <w:numPr>
          <w:ilvl w:val="0"/>
          <w:numId w:val="29"/>
        </w:numPr>
      </w:pPr>
      <w:r>
        <w:t>Assist customer</w:t>
      </w:r>
      <w:r w:rsidR="00EC4591">
        <w:t xml:space="preserve"> </w:t>
      </w:r>
      <w:r>
        <w:t>based on their needs/questions by providing</w:t>
      </w:r>
      <w:r w:rsidR="00EC4591">
        <w:t xml:space="preserve"> credible product solutions</w:t>
      </w:r>
      <w:r>
        <w:t>.</w:t>
      </w:r>
    </w:p>
    <w:p w:rsidR="00DF12A7" w:rsidRDefault="00DF12A7" w:rsidP="00DF12A7">
      <w:pPr>
        <w:pStyle w:val="ListBullet"/>
        <w:numPr>
          <w:ilvl w:val="0"/>
          <w:numId w:val="29"/>
        </w:numPr>
      </w:pPr>
      <w:r>
        <w:t>Following up with customers via email in an effort to secure strong customer relationships.</w:t>
      </w:r>
    </w:p>
    <w:p w:rsidR="00DF12A7" w:rsidRDefault="00EC4591" w:rsidP="00DF12A7">
      <w:pPr>
        <w:pStyle w:val="ListBullet"/>
        <w:numPr>
          <w:ilvl w:val="0"/>
          <w:numId w:val="29"/>
        </w:numPr>
      </w:pPr>
      <w:r>
        <w:t xml:space="preserve"> Maintain product knowledge and participate in continued sales, vendor and product training.</w:t>
      </w:r>
    </w:p>
    <w:p w:rsidR="00EC4591" w:rsidRDefault="00EC4591" w:rsidP="00DF12A7">
      <w:pPr>
        <w:pStyle w:val="ListBullet"/>
        <w:numPr>
          <w:ilvl w:val="0"/>
          <w:numId w:val="29"/>
        </w:numPr>
      </w:pPr>
      <w:r>
        <w:t>Maintain the department by ensuring a clean work area, conducting cycle counts and stocking and replenishing product</w:t>
      </w:r>
      <w:r w:rsidR="00DF12A7">
        <w:t>.</w:t>
      </w:r>
    </w:p>
    <w:p w:rsidR="00DF12A7" w:rsidRDefault="00EC4591" w:rsidP="00DF12A7">
      <w:pPr>
        <w:pStyle w:val="ListBullet"/>
        <w:numPr>
          <w:ilvl w:val="0"/>
          <w:numId w:val="29"/>
        </w:numPr>
      </w:pPr>
      <w:r>
        <w:t xml:space="preserve">Perform </w:t>
      </w:r>
      <w:r w:rsidR="00DF12A7">
        <w:t>merchandising</w:t>
      </w:r>
      <w:r>
        <w:t xml:space="preserve"> activities such as processing freight, creating displays and end caps, completing markdowns and price changes and maintaining visual merchandising </w:t>
      </w:r>
      <w:r w:rsidR="00DF12A7">
        <w:t>standards</w:t>
      </w:r>
      <w:r>
        <w:t xml:space="preserve"> </w:t>
      </w:r>
    </w:p>
    <w:p w:rsidR="00EC4591" w:rsidRDefault="00EC4591" w:rsidP="008C2D8B">
      <w:pPr>
        <w:pStyle w:val="ListBullet"/>
        <w:numPr>
          <w:ilvl w:val="0"/>
          <w:numId w:val="29"/>
        </w:numPr>
      </w:pPr>
      <w:r>
        <w:t>Support store operations by maintaining loss prevention awareness and helping to prepare for physical inventory.</w:t>
      </w:r>
      <w:bookmarkStart w:id="0" w:name="_GoBack"/>
      <w:bookmarkEnd w:id="0"/>
    </w:p>
    <w:p w:rsidR="00EC4591" w:rsidRDefault="00EC4591" w:rsidP="00EC4591">
      <w:pPr>
        <w:pStyle w:val="ListBullet"/>
        <w:numPr>
          <w:ilvl w:val="0"/>
          <w:numId w:val="0"/>
        </w:numPr>
        <w:ind w:left="216" w:hanging="216"/>
      </w:pPr>
    </w:p>
    <w:p w:rsidR="00EC4591" w:rsidRPr="001B29CF" w:rsidRDefault="00EC4591" w:rsidP="00EC4591">
      <w:pPr>
        <w:pStyle w:val="ListBullet"/>
        <w:numPr>
          <w:ilvl w:val="0"/>
          <w:numId w:val="0"/>
        </w:numPr>
        <w:ind w:left="216"/>
      </w:pPr>
    </w:p>
    <w:sectPr w:rsidR="00EC4591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B2B" w:rsidRDefault="009E1B2B">
      <w:pPr>
        <w:spacing w:after="0"/>
      </w:pPr>
      <w:r>
        <w:separator/>
      </w:r>
    </w:p>
  </w:endnote>
  <w:endnote w:type="continuationSeparator" w:id="0">
    <w:p w:rsidR="009E1B2B" w:rsidRDefault="009E1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F12A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B2B" w:rsidRDefault="009E1B2B">
      <w:pPr>
        <w:spacing w:after="0"/>
      </w:pPr>
      <w:r>
        <w:separator/>
      </w:r>
    </w:p>
  </w:footnote>
  <w:footnote w:type="continuationSeparator" w:id="0">
    <w:p w:rsidR="009E1B2B" w:rsidRDefault="009E1B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6E457E"/>
    <w:multiLevelType w:val="hybridMultilevel"/>
    <w:tmpl w:val="8B4C4EB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535B83"/>
    <w:multiLevelType w:val="hybridMultilevel"/>
    <w:tmpl w:val="BB52A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0515B1"/>
    <w:multiLevelType w:val="hybridMultilevel"/>
    <w:tmpl w:val="B6B6E54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E16AC2"/>
    <w:multiLevelType w:val="hybridMultilevel"/>
    <w:tmpl w:val="D890A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C45486D"/>
    <w:multiLevelType w:val="multilevel"/>
    <w:tmpl w:val="60D6792A"/>
    <w:lvl w:ilvl="0">
      <w:start w:val="1"/>
      <w:numFmt w:val="bullet"/>
      <w:lvlText w:val="o"/>
      <w:lvlJc w:val="left"/>
      <w:pPr>
        <w:tabs>
          <w:tab w:val="num" w:pos="216"/>
        </w:tabs>
        <w:ind w:left="216" w:hanging="216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2"/>
  </w:num>
  <w:num w:numId="17">
    <w:abstractNumId w:val="17"/>
  </w:num>
  <w:num w:numId="18">
    <w:abstractNumId w:val="10"/>
  </w:num>
  <w:num w:numId="19">
    <w:abstractNumId w:val="24"/>
  </w:num>
  <w:num w:numId="20">
    <w:abstractNumId w:val="20"/>
  </w:num>
  <w:num w:numId="21">
    <w:abstractNumId w:val="11"/>
  </w:num>
  <w:num w:numId="22">
    <w:abstractNumId w:val="15"/>
  </w:num>
  <w:num w:numId="23">
    <w:abstractNumId w:val="23"/>
  </w:num>
  <w:num w:numId="24">
    <w:abstractNumId w:val="25"/>
  </w:num>
  <w:num w:numId="25">
    <w:abstractNumId w:val="18"/>
  </w:num>
  <w:num w:numId="26">
    <w:abstractNumId w:val="21"/>
  </w:num>
  <w:num w:numId="27">
    <w:abstractNumId w:val="22"/>
  </w:num>
  <w:num w:numId="28">
    <w:abstractNumId w:val="1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72"/>
    <w:rsid w:val="000A4F59"/>
    <w:rsid w:val="00141A4C"/>
    <w:rsid w:val="001B29CF"/>
    <w:rsid w:val="0028220F"/>
    <w:rsid w:val="00356C14"/>
    <w:rsid w:val="00617B26"/>
    <w:rsid w:val="006270A9"/>
    <w:rsid w:val="00675956"/>
    <w:rsid w:val="00681034"/>
    <w:rsid w:val="00793E72"/>
    <w:rsid w:val="00816216"/>
    <w:rsid w:val="0082563A"/>
    <w:rsid w:val="0087734B"/>
    <w:rsid w:val="008C2D8B"/>
    <w:rsid w:val="009D5933"/>
    <w:rsid w:val="009E1B2B"/>
    <w:rsid w:val="00BD768D"/>
    <w:rsid w:val="00C61F8E"/>
    <w:rsid w:val="00DF12A7"/>
    <w:rsid w:val="00E83E4B"/>
    <w:rsid w:val="00E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049C9-E301-40C6-8FAF-D6CA323C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C4591"/>
    <w:pPr>
      <w:spacing w:after="160"/>
      <w:ind w:left="1008" w:hanging="288"/>
      <w:contextualSpacing/>
    </w:pPr>
    <w:rPr>
      <w:rFonts w:eastAsiaTheme="minorHAnsi"/>
      <w:color w:val="auto"/>
      <w:sz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lar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0A968F32D542F88AB6AB8996DA8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300EB-FB76-466C-B26C-8877A58CE567}"/>
      </w:docPartPr>
      <w:docPartBody>
        <w:p w:rsidR="00000000" w:rsidRDefault="0068647B">
          <w:pPr>
            <w:pStyle w:val="000A968F32D542F88AB6AB8996DA8EB0"/>
          </w:pPr>
          <w:r>
            <w:t>Objective</w:t>
          </w:r>
        </w:p>
      </w:docPartBody>
    </w:docPart>
    <w:docPart>
      <w:docPartPr>
        <w:name w:val="7ED252A00C7040C6AA28539245A46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D3E82-B226-45B8-A18E-4383C96F5BA9}"/>
      </w:docPartPr>
      <w:docPartBody>
        <w:p w:rsidR="00000000" w:rsidRDefault="0068647B">
          <w:pPr>
            <w:pStyle w:val="7ED252A00C7040C6AA28539245A46F8B"/>
          </w:pPr>
          <w:r>
            <w:t>Education</w:t>
          </w:r>
        </w:p>
      </w:docPartBody>
    </w:docPart>
    <w:docPart>
      <w:docPartPr>
        <w:name w:val="CE1FED629AAB4886A9DC7BEC58C22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57582-B389-4811-AE84-8B84CB6997FA}"/>
      </w:docPartPr>
      <w:docPartBody>
        <w:p w:rsidR="00000000" w:rsidRDefault="0068647B">
          <w:pPr>
            <w:pStyle w:val="CE1FED629AAB4886A9DC7BEC58C22CAD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41052CA3A33B41E18CA4A82E5E65C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F5C75-8929-479E-AEAE-F42C05F3AA17}"/>
      </w:docPartPr>
      <w:docPartBody>
        <w:p w:rsidR="00000000" w:rsidRDefault="0068647B">
          <w:pPr>
            <w:pStyle w:val="41052CA3A33B41E18CA4A82E5E65CD6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7B"/>
    <w:rsid w:val="006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851E1B1EE04B0584201967D4321032">
    <w:name w:val="25851E1B1EE04B0584201967D4321032"/>
  </w:style>
  <w:style w:type="paragraph" w:customStyle="1" w:styleId="E5DBF8C87F0B4F9585B2A468AE731996">
    <w:name w:val="E5DBF8C87F0B4F9585B2A468AE731996"/>
  </w:style>
  <w:style w:type="paragraph" w:customStyle="1" w:styleId="417409EF06ED44FC94BF955A73A101CF">
    <w:name w:val="417409EF06ED44FC94BF955A73A101CF"/>
  </w:style>
  <w:style w:type="paragraph" w:customStyle="1" w:styleId="1666AF7908FA41D4A8BC0754BE83213C">
    <w:name w:val="1666AF7908FA41D4A8BC0754BE83213C"/>
  </w:style>
  <w:style w:type="paragraph" w:customStyle="1" w:styleId="000A968F32D542F88AB6AB8996DA8EB0">
    <w:name w:val="000A968F32D542F88AB6AB8996DA8EB0"/>
  </w:style>
  <w:style w:type="paragraph" w:customStyle="1" w:styleId="5565B79E975F44B49BA59F307202A576">
    <w:name w:val="5565B79E975F44B49BA59F307202A576"/>
  </w:style>
  <w:style w:type="paragraph" w:customStyle="1" w:styleId="7ED252A00C7040C6AA28539245A46F8B">
    <w:name w:val="7ED252A00C7040C6AA28539245A46F8B"/>
  </w:style>
  <w:style w:type="paragraph" w:customStyle="1" w:styleId="C4C2EB7C926A45F3822A1E90260F148E">
    <w:name w:val="C4C2EB7C926A45F3822A1E90260F148E"/>
  </w:style>
  <w:style w:type="paragraph" w:customStyle="1" w:styleId="831A18C5D54141EA8843B6D3673C898C">
    <w:name w:val="831A18C5D54141EA8843B6D3673C898C"/>
  </w:style>
  <w:style w:type="paragraph" w:customStyle="1" w:styleId="0363CF402D4D49B9A34B71171F4F4012">
    <w:name w:val="0363CF402D4D49B9A34B71171F4F4012"/>
  </w:style>
  <w:style w:type="paragraph" w:customStyle="1" w:styleId="4BC4CC233BBA4081A398D57787DB7863">
    <w:name w:val="4BC4CC233BBA4081A398D57787DB7863"/>
  </w:style>
  <w:style w:type="paragraph" w:customStyle="1" w:styleId="5A6BBF0D85AB454E8698F108269D60FF">
    <w:name w:val="5A6BBF0D85AB454E8698F108269D60FF"/>
  </w:style>
  <w:style w:type="paragraph" w:customStyle="1" w:styleId="789B31AD770B4874B90E67722391657B">
    <w:name w:val="789B31AD770B4874B90E67722391657B"/>
  </w:style>
  <w:style w:type="paragraph" w:customStyle="1" w:styleId="838B839032974F2482A2A1B4D972155C">
    <w:name w:val="838B839032974F2482A2A1B4D972155C"/>
  </w:style>
  <w:style w:type="paragraph" w:customStyle="1" w:styleId="9B875CA69C2341A68E9DEEA6700F1759">
    <w:name w:val="9B875CA69C2341A68E9DEEA6700F1759"/>
  </w:style>
  <w:style w:type="paragraph" w:customStyle="1" w:styleId="CE1FED629AAB4886A9DC7BEC58C22CAD">
    <w:name w:val="CE1FED629AAB4886A9DC7BEC58C22CAD"/>
  </w:style>
  <w:style w:type="paragraph" w:customStyle="1" w:styleId="B3FECFDFE013492E8D6E87EAE8A6E02F">
    <w:name w:val="B3FECFDFE013492E8D6E87EAE8A6E02F"/>
  </w:style>
  <w:style w:type="paragraph" w:customStyle="1" w:styleId="3E4E00F9065A4973A7AF603BC9456881">
    <w:name w:val="3E4E00F9065A4973A7AF603BC9456881"/>
  </w:style>
  <w:style w:type="paragraph" w:customStyle="1" w:styleId="C8835D225267464C9C20203DA37A518A">
    <w:name w:val="C8835D225267464C9C20203DA37A518A"/>
  </w:style>
  <w:style w:type="paragraph" w:customStyle="1" w:styleId="86AFBB963A4048D2ADC02A3B3BEEB64A">
    <w:name w:val="86AFBB963A4048D2ADC02A3B3BEEB64A"/>
  </w:style>
  <w:style w:type="paragraph" w:customStyle="1" w:styleId="13E18A862CB8475F95262AE32E62FEFD">
    <w:name w:val="13E18A862CB8475F95262AE32E62FEFD"/>
  </w:style>
  <w:style w:type="paragraph" w:customStyle="1" w:styleId="BA49EC82916F41228B21BBBAD8939EB6">
    <w:name w:val="BA49EC82916F41228B21BBBAD8939EB6"/>
  </w:style>
  <w:style w:type="paragraph" w:customStyle="1" w:styleId="F84599100603467BABDDA02AE6E2CDDF">
    <w:name w:val="F84599100603467BABDDA02AE6E2CDDF"/>
  </w:style>
  <w:style w:type="paragraph" w:customStyle="1" w:styleId="4D55414D2E18476EB189019FE9888D7C">
    <w:name w:val="4D55414D2E18476EB189019FE9888D7C"/>
  </w:style>
  <w:style w:type="paragraph" w:customStyle="1" w:styleId="41052CA3A33B41E18CA4A82E5E65CD68">
    <w:name w:val="41052CA3A33B41E18CA4A82E5E65CD68"/>
  </w:style>
  <w:style w:type="paragraph" w:customStyle="1" w:styleId="1F9503CA14464FC5BBC4D76D53A06BB7">
    <w:name w:val="1F9503CA14464FC5BBC4D76D53A06BB7"/>
  </w:style>
  <w:style w:type="paragraph" w:customStyle="1" w:styleId="E54B577CBF9847B1BC74A5A10C056391">
    <w:name w:val="E54B577CBF9847B1BC74A5A10C056391"/>
  </w:style>
  <w:style w:type="paragraph" w:customStyle="1" w:styleId="63E6F79A5AEB44E2B1B3284AF96A2BA5">
    <w:name w:val="63E6F79A5AEB44E2B1B3284AF96A2BA5"/>
  </w:style>
  <w:style w:type="paragraph" w:customStyle="1" w:styleId="E726B5FC1FDE4AB48527DCD151668EF2">
    <w:name w:val="E726B5FC1FDE4AB48527DCD151668EF2"/>
  </w:style>
  <w:style w:type="paragraph" w:customStyle="1" w:styleId="7AE43DF5FB884A3EB6CDC46E5F6CD23C">
    <w:name w:val="7AE43DF5FB884A3EB6CDC46E5F6CD23C"/>
  </w:style>
  <w:style w:type="paragraph" w:customStyle="1" w:styleId="C68B6DCE3D9E469FAB2F61C217AFBA0A">
    <w:name w:val="C68B6DCE3D9E469FAB2F61C217AFBA0A"/>
  </w:style>
  <w:style w:type="paragraph" w:customStyle="1" w:styleId="659CDD0D20F9435084A48DC18982DF2D">
    <w:name w:val="659CDD0D20F9435084A48DC18982DF2D"/>
  </w:style>
  <w:style w:type="paragraph" w:customStyle="1" w:styleId="F0120C0EB495444DBAC61E2CF78A31EE">
    <w:name w:val="F0120C0EB495444DBAC61E2CF78A3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8DEF9-9585-4762-BF17-FCA4DAD1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32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Lari, Hena</dc:creator>
  <cp:keywords/>
  <cp:lastModifiedBy>Lari, Hena</cp:lastModifiedBy>
  <cp:revision>3</cp:revision>
  <dcterms:created xsi:type="dcterms:W3CDTF">2016-09-16T03:20:00Z</dcterms:created>
  <dcterms:modified xsi:type="dcterms:W3CDTF">2016-09-16T03:55:00Z</dcterms:modified>
  <cp:version/>
</cp:coreProperties>
</file>