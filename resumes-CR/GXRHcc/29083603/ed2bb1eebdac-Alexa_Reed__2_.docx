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37" w:rsidRDefault="004C3ECA" w:rsidP="004C3EC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4" w:firstLine="14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                                                      </w:t>
      </w:r>
    </w:p>
    <w:p w:rsidR="00EE6253" w:rsidRDefault="00391137" w:rsidP="0039113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4" w:firstLine="14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                                                        </w:t>
      </w:r>
    </w:p>
    <w:p w:rsidR="00EE6253" w:rsidRDefault="00EE6253" w:rsidP="0039113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4" w:firstLine="14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</w:p>
    <w:p w:rsidR="00521DE4" w:rsidRPr="006E0D21" w:rsidRDefault="00E21A79" w:rsidP="006E0D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4" w:firstLine="14"/>
        <w:jc w:val="center"/>
        <w:outlineLvl w:val="0"/>
        <w:rPr>
          <w:rFonts w:ascii="Arial" w:hAnsi="Arial" w:cs="Arial"/>
          <w:b/>
          <w:bCs/>
          <w:iCs/>
          <w:kern w:val="28"/>
          <w:sz w:val="24"/>
          <w:szCs w:val="24"/>
        </w:rPr>
      </w:pPr>
      <w:r w:rsidRPr="006E0D21">
        <w:rPr>
          <w:rFonts w:ascii="Arial" w:hAnsi="Arial" w:cs="Arial"/>
          <w:b/>
          <w:bCs/>
          <w:iCs/>
          <w:kern w:val="28"/>
          <w:sz w:val="24"/>
          <w:szCs w:val="24"/>
        </w:rPr>
        <w:t>Alexa Reed</w:t>
      </w:r>
    </w:p>
    <w:p w:rsidR="00521DE4" w:rsidRPr="006E0D21" w:rsidRDefault="00710AED" w:rsidP="006E0D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4"/>
          <w:szCs w:val="24"/>
        </w:rPr>
      </w:pPr>
      <w:r w:rsidRPr="006E0D21">
        <w:rPr>
          <w:rFonts w:ascii="Arial" w:hAnsi="Arial" w:cs="Arial"/>
          <w:kern w:val="28"/>
          <w:sz w:val="24"/>
          <w:szCs w:val="24"/>
        </w:rPr>
        <w:t>Houston, TX</w:t>
      </w:r>
      <w:r w:rsidR="00521DE4" w:rsidRPr="006E0D21">
        <w:rPr>
          <w:rFonts w:ascii="Arial" w:hAnsi="Arial" w:cs="Arial"/>
          <w:kern w:val="28"/>
          <w:sz w:val="24"/>
          <w:szCs w:val="24"/>
        </w:rPr>
        <w:t xml:space="preserve"> </w:t>
      </w:r>
      <w:r w:rsidR="000B3DBF" w:rsidRPr="006E0D21">
        <w:rPr>
          <w:rFonts w:ascii="Arial" w:hAnsi="Arial" w:cs="Arial"/>
          <w:kern w:val="28"/>
          <w:sz w:val="24"/>
          <w:szCs w:val="24"/>
        </w:rPr>
        <w:t>77042</w:t>
      </w:r>
    </w:p>
    <w:p w:rsidR="00521DE4" w:rsidRPr="006E0D21" w:rsidRDefault="00710AED" w:rsidP="006E0D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4"/>
          <w:szCs w:val="24"/>
        </w:rPr>
      </w:pPr>
      <w:r w:rsidRPr="006E0D21">
        <w:rPr>
          <w:rFonts w:ascii="Arial" w:hAnsi="Arial" w:cs="Arial"/>
          <w:kern w:val="28"/>
          <w:sz w:val="24"/>
          <w:szCs w:val="24"/>
        </w:rPr>
        <w:t xml:space="preserve">Cell: </w:t>
      </w:r>
      <w:r w:rsidR="000B3DBF" w:rsidRPr="006E0D21">
        <w:rPr>
          <w:rFonts w:ascii="Arial" w:hAnsi="Arial" w:cs="Arial"/>
          <w:kern w:val="28"/>
          <w:sz w:val="24"/>
          <w:szCs w:val="24"/>
        </w:rPr>
        <w:t>4693237930</w:t>
      </w:r>
    </w:p>
    <w:p w:rsidR="00521DE4" w:rsidRPr="006E0D21" w:rsidRDefault="00521DE4" w:rsidP="006E0D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4"/>
          <w:szCs w:val="24"/>
        </w:rPr>
      </w:pPr>
      <w:r w:rsidRPr="006E0D21">
        <w:rPr>
          <w:rFonts w:ascii="Arial" w:hAnsi="Arial" w:cs="Arial"/>
          <w:kern w:val="28"/>
          <w:sz w:val="24"/>
          <w:szCs w:val="24"/>
        </w:rPr>
        <w:t>Em</w:t>
      </w:r>
      <w:r w:rsidR="00710AED" w:rsidRPr="006E0D21">
        <w:rPr>
          <w:rFonts w:ascii="Arial" w:hAnsi="Arial" w:cs="Arial"/>
          <w:kern w:val="28"/>
          <w:sz w:val="24"/>
          <w:szCs w:val="24"/>
        </w:rPr>
        <w:t xml:space="preserve">ail: </w:t>
      </w:r>
      <w:r w:rsidR="000B3DBF" w:rsidRPr="006E0D21">
        <w:rPr>
          <w:rFonts w:ascii="Arial" w:hAnsi="Arial" w:cs="Arial"/>
          <w:kern w:val="28"/>
          <w:sz w:val="24"/>
          <w:szCs w:val="24"/>
        </w:rPr>
        <w:t>blugurl1924@gmail</w:t>
      </w:r>
      <w:r w:rsidR="001E3C29">
        <w:rPr>
          <w:rFonts w:ascii="Arial" w:hAnsi="Arial" w:cs="Arial"/>
          <w:kern w:val="28"/>
          <w:sz w:val="24"/>
          <w:szCs w:val="24"/>
        </w:rPr>
        <w:t>.</w:t>
      </w:r>
      <w:r w:rsidR="000B3DBF" w:rsidRPr="006E0D21">
        <w:rPr>
          <w:rFonts w:ascii="Arial" w:hAnsi="Arial" w:cs="Arial"/>
          <w:kern w:val="28"/>
          <w:sz w:val="24"/>
          <w:szCs w:val="24"/>
        </w:rPr>
        <w:t>com</w:t>
      </w: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Pr="00EB4140" w:rsidRDefault="00787A50" w:rsidP="00787A50">
      <w:pPr>
        <w:pStyle w:val="Heading1"/>
        <w:spacing w:line="240" w:lineRule="exact"/>
        <w:rPr>
          <w:rFonts w:ascii="Arial" w:hAnsi="Arial" w:cs="Arial"/>
          <w:szCs w:val="24"/>
        </w:rPr>
      </w:pPr>
      <w:r w:rsidRPr="00EB4140">
        <w:rPr>
          <w:rFonts w:ascii="Arial" w:hAnsi="Arial" w:cs="Arial"/>
          <w:szCs w:val="24"/>
        </w:rPr>
        <w:t>Summary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Professional in sales and warehouse with five years' experience in customer and product service</w:t>
      </w:r>
      <w:r w:rsidRPr="00EB4140">
        <w:rPr>
          <w:rFonts w:ascii="Arial" w:hAnsi="Arial" w:cs="Arial"/>
          <w:sz w:val="24"/>
          <w:szCs w:val="24"/>
        </w:rPr>
        <w:br/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b/>
          <w:sz w:val="24"/>
          <w:szCs w:val="24"/>
        </w:rPr>
        <w:t>Relevant Technical Knowledge</w:t>
      </w:r>
    </w:p>
    <w:p w:rsidR="00787A50" w:rsidRPr="00EB4140" w:rsidRDefault="00ED4891" w:rsidP="00787A50">
      <w:pPr>
        <w:pStyle w:val="ListParagraph"/>
        <w:numPr>
          <w:ilvl w:val="0"/>
          <w:numId w:val="4"/>
        </w:numPr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 Systems: Windows 7</w:t>
      </w:r>
      <w:r w:rsidR="00787A50" w:rsidRPr="00EB41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Windows 8,</w:t>
      </w:r>
      <w:r w:rsidR="00787A50" w:rsidRPr="00EB4140">
        <w:rPr>
          <w:rFonts w:ascii="Arial" w:hAnsi="Arial" w:cs="Arial"/>
          <w:sz w:val="24"/>
          <w:szCs w:val="24"/>
        </w:rPr>
        <w:t xml:space="preserve"> Microsoft Office</w:t>
      </w:r>
    </w:p>
    <w:p w:rsidR="00787A50" w:rsidRPr="00EB4140" w:rsidRDefault="00787A50" w:rsidP="00787A50">
      <w:pPr>
        <w:pStyle w:val="ListParagraph"/>
        <w:numPr>
          <w:ilvl w:val="0"/>
          <w:numId w:val="4"/>
        </w:numPr>
        <w:spacing w:after="0"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Hand Held Scanners</w:t>
      </w:r>
      <w:r w:rsidRPr="00EB4140">
        <w:rPr>
          <w:rFonts w:ascii="Arial" w:hAnsi="Arial" w:cs="Arial"/>
          <w:sz w:val="24"/>
          <w:szCs w:val="24"/>
        </w:rPr>
        <w:br/>
      </w:r>
    </w:p>
    <w:p w:rsidR="00787A50" w:rsidRPr="00EB4140" w:rsidRDefault="00787A50" w:rsidP="00787A50">
      <w:pPr>
        <w:pStyle w:val="Heading1"/>
        <w:spacing w:line="240" w:lineRule="exact"/>
        <w:rPr>
          <w:rFonts w:ascii="Arial" w:hAnsi="Arial" w:cs="Arial"/>
          <w:szCs w:val="24"/>
        </w:rPr>
      </w:pPr>
      <w:r w:rsidRPr="00EB4140">
        <w:rPr>
          <w:rFonts w:ascii="Arial" w:hAnsi="Arial" w:cs="Arial"/>
          <w:szCs w:val="24"/>
        </w:rPr>
        <w:t>Experience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</w:p>
    <w:p w:rsidR="00787A50" w:rsidRPr="00EB4140" w:rsidRDefault="001E3C29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2010</w:t>
      </w:r>
      <w:r w:rsidR="00787A50" w:rsidRPr="00EB4140">
        <w:rPr>
          <w:rFonts w:ascii="Arial" w:hAnsi="Arial" w:cs="Arial"/>
          <w:sz w:val="24"/>
          <w:szCs w:val="24"/>
        </w:rPr>
        <w:t> – Present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Route Sales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Frito Lay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Responsible for selling and merchandising Frito-Lay's complete line of quality products to existing and new accounts while driving a Frito-Lay truck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Demonstrated effective oral communication skills with customers and employees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Turn in receipts and money received from deliveries along with daily sales reports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Order, check- in, sell, and verify the contents of inventory loads against manifest papers using scanner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Demonstrated working knowledge or skills in multiple assigned areas of responsibility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January 2008 – December 2010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Merchandiser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News Group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Answer customers' questions about merchandise and advice customers on merchandise selection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Take inventory or examine merchandise to identify items to be reordered or replenished using scanner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Stock shelves, racks, cases, bins, and tables with new or transferred merchandise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Create labels for product return and reorder using scanner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January 2007 – January 2008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Backroom Member, Trainer</w:t>
      </w:r>
    </w:p>
    <w:p w:rsidR="00787A50" w:rsidRPr="00EB4140" w:rsidRDefault="00787A50" w:rsidP="00787A50">
      <w:pPr>
        <w:pStyle w:val="Heading4"/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Target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Receive and count stock items and record data manually or using computer/hand-held scanner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Pack and unpack items to be stocked on shelves in stockrooms, warehouses, or storage yards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Store items in an orderly and accessible manner in warehouses, supply rooms, or other areas</w:t>
      </w:r>
    </w:p>
    <w:p w:rsidR="00787A50" w:rsidRPr="00EB4140" w:rsidRDefault="00787A50" w:rsidP="00787A50">
      <w:pPr>
        <w:pStyle w:val="Heading3"/>
        <w:numPr>
          <w:ilvl w:val="0"/>
          <w:numId w:val="3"/>
        </w:numPr>
        <w:spacing w:line="240" w:lineRule="exact"/>
        <w:rPr>
          <w:rFonts w:ascii="Arial" w:hAnsi="Arial" w:cs="Arial"/>
          <w:sz w:val="24"/>
          <w:szCs w:val="24"/>
        </w:rPr>
      </w:pPr>
      <w:r w:rsidRPr="00EB4140">
        <w:rPr>
          <w:rFonts w:ascii="Arial" w:hAnsi="Arial" w:cs="Arial"/>
          <w:sz w:val="24"/>
          <w:szCs w:val="24"/>
        </w:rPr>
        <w:t>Oversee backroom members and train new members in store procedures and policies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</w:p>
    <w:p w:rsidR="00787A50" w:rsidRDefault="00787A50" w:rsidP="00787A50">
      <w:pPr>
        <w:pStyle w:val="Heading1"/>
        <w:spacing w:line="240" w:lineRule="exact"/>
        <w:rPr>
          <w:rFonts w:ascii="Arial" w:hAnsi="Arial" w:cs="Arial"/>
          <w:szCs w:val="24"/>
        </w:rPr>
      </w:pP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B4140">
        <w:rPr>
          <w:rFonts w:ascii="Arial" w:hAnsi="Arial" w:cs="Arial"/>
          <w:sz w:val="24"/>
          <w:szCs w:val="24"/>
        </w:rPr>
        <w:lastRenderedPageBreak/>
        <w:br/>
      </w:r>
    </w:p>
    <w:p w:rsidR="00787A50" w:rsidRDefault="00787A50" w:rsidP="00787A50">
      <w:pPr>
        <w:pStyle w:val="Heading1"/>
        <w:spacing w:line="240" w:lineRule="exact"/>
        <w:rPr>
          <w:rFonts w:ascii="Arial" w:hAnsi="Arial" w:cs="Arial"/>
          <w:szCs w:val="24"/>
        </w:rPr>
      </w:pPr>
      <w:r w:rsidRPr="00EB4140">
        <w:rPr>
          <w:rFonts w:ascii="Arial" w:hAnsi="Arial" w:cs="Arial"/>
          <w:szCs w:val="24"/>
        </w:rPr>
        <w:t>EDUCATION</w:t>
      </w:r>
    </w:p>
    <w:p w:rsidR="00787A50" w:rsidRPr="00787A5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787A50">
        <w:rPr>
          <w:rFonts w:ascii="Arial" w:hAnsi="Arial" w:cs="Arial"/>
          <w:sz w:val="24"/>
          <w:szCs w:val="24"/>
        </w:rPr>
        <w:t>DCCCD College</w:t>
      </w:r>
    </w:p>
    <w:p w:rsidR="00787A50" w:rsidRPr="00787A5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787A50">
        <w:rPr>
          <w:rFonts w:ascii="Arial" w:hAnsi="Arial" w:cs="Arial"/>
          <w:sz w:val="24"/>
          <w:szCs w:val="24"/>
        </w:rPr>
        <w:t>Associates Degree in Applied Sciences, Mesquite, TX</w:t>
      </w:r>
    </w:p>
    <w:p w:rsidR="00787A50" w:rsidRPr="00787A50" w:rsidRDefault="001E3C29" w:rsidP="00787A50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TSU</w:t>
      </w:r>
      <w:r w:rsidR="00787A50" w:rsidRPr="00787A5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Computer Science,</w:t>
      </w:r>
      <w:r w:rsidR="00787A50" w:rsidRPr="00787A50">
        <w:rPr>
          <w:rFonts w:ascii="Arial" w:hAnsi="Arial" w:cs="Arial"/>
          <w:sz w:val="24"/>
          <w:szCs w:val="24"/>
        </w:rPr>
        <w:t xml:space="preserve"> Houston, TX</w:t>
      </w:r>
    </w:p>
    <w:p w:rsidR="00787A50" w:rsidRPr="00787A5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787A50">
        <w:rPr>
          <w:rFonts w:ascii="Arial" w:hAnsi="Arial" w:cs="Arial"/>
          <w:sz w:val="24"/>
          <w:szCs w:val="24"/>
        </w:rPr>
        <w:t xml:space="preserve">Major: </w:t>
      </w:r>
      <w:r w:rsidR="001E3C29">
        <w:rPr>
          <w:rFonts w:ascii="Arial" w:hAnsi="Arial" w:cs="Arial"/>
          <w:sz w:val="24"/>
          <w:szCs w:val="24"/>
        </w:rPr>
        <w:t>Computer Science, Emphasis in Network</w:t>
      </w:r>
    </w:p>
    <w:p w:rsidR="00787A50" w:rsidRPr="00EB4140" w:rsidRDefault="00787A50" w:rsidP="00787A50">
      <w:pPr>
        <w:spacing w:line="240" w:lineRule="exact"/>
        <w:rPr>
          <w:rFonts w:ascii="Arial" w:hAnsi="Arial" w:cs="Arial"/>
          <w:sz w:val="24"/>
          <w:szCs w:val="24"/>
        </w:rPr>
      </w:pPr>
      <w:r w:rsidRPr="00787A50">
        <w:rPr>
          <w:rFonts w:ascii="Arial" w:hAnsi="Arial" w:cs="Arial"/>
          <w:sz w:val="24"/>
          <w:szCs w:val="24"/>
        </w:rPr>
        <w:t>College Courses: Object Oriented Programming (C#), Professional Writing, Interpersonal Communication</w:t>
      </w:r>
      <w:r w:rsidRPr="00EB4140">
        <w:rPr>
          <w:rFonts w:ascii="Arial" w:hAnsi="Arial" w:cs="Arial"/>
          <w:sz w:val="24"/>
          <w:szCs w:val="24"/>
        </w:rPr>
        <w:t> </w:t>
      </w: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787A50" w:rsidRDefault="00787A50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4"/>
          <w:szCs w:val="24"/>
        </w:rPr>
      </w:pPr>
    </w:p>
    <w:p w:rsidR="00AF2856" w:rsidRPr="006E0D21" w:rsidRDefault="00AF2856" w:rsidP="00B7040E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4"/>
          <w:szCs w:val="24"/>
        </w:rPr>
      </w:pPr>
    </w:p>
    <w:p w:rsidR="00624A49" w:rsidRPr="006E0D21" w:rsidRDefault="00624A49" w:rsidP="00AF2856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4"/>
          <w:szCs w:val="24"/>
        </w:rPr>
      </w:pPr>
      <w:r w:rsidRPr="006E0D21">
        <w:rPr>
          <w:rFonts w:ascii="Arial" w:hAnsi="Arial" w:cs="Arial"/>
          <w:kern w:val="28"/>
          <w:sz w:val="24"/>
          <w:szCs w:val="24"/>
        </w:rPr>
        <w:t xml:space="preserve"> </w:t>
      </w:r>
    </w:p>
    <w:sectPr w:rsidR="00624A49" w:rsidRPr="006E0D21" w:rsidSect="00A34AE6">
      <w:pgSz w:w="12240" w:h="15840"/>
      <w:pgMar w:top="288" w:right="1440" w:bottom="28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B43A"/>
    <w:multiLevelType w:val="multilevel"/>
    <w:tmpl w:val="88022E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6A14C3"/>
    <w:multiLevelType w:val="hybridMultilevel"/>
    <w:tmpl w:val="401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671D7"/>
    <w:multiLevelType w:val="hybridMultilevel"/>
    <w:tmpl w:val="59BE2194"/>
    <w:lvl w:ilvl="0" w:tplc="85C4222C">
      <w:start w:val="1"/>
      <w:numFmt w:val="bullet"/>
      <w:pStyle w:val="SectionConten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04263"/>
    <w:multiLevelType w:val="hybridMultilevel"/>
    <w:tmpl w:val="487A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4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ED"/>
    <w:rsid w:val="00003A7D"/>
    <w:rsid w:val="00003E42"/>
    <w:rsid w:val="00010011"/>
    <w:rsid w:val="0003340D"/>
    <w:rsid w:val="00046C42"/>
    <w:rsid w:val="000477FF"/>
    <w:rsid w:val="00054052"/>
    <w:rsid w:val="00076C84"/>
    <w:rsid w:val="0008165B"/>
    <w:rsid w:val="00087F42"/>
    <w:rsid w:val="00095ABC"/>
    <w:rsid w:val="000B3DBF"/>
    <w:rsid w:val="000C2B0E"/>
    <w:rsid w:val="000E06E3"/>
    <w:rsid w:val="00101A48"/>
    <w:rsid w:val="00143568"/>
    <w:rsid w:val="00152C9F"/>
    <w:rsid w:val="0016338C"/>
    <w:rsid w:val="001772C9"/>
    <w:rsid w:val="00196ECD"/>
    <w:rsid w:val="001A1AB1"/>
    <w:rsid w:val="001B5A9D"/>
    <w:rsid w:val="001B76FE"/>
    <w:rsid w:val="001C0BE1"/>
    <w:rsid w:val="001D3279"/>
    <w:rsid w:val="001E3C29"/>
    <w:rsid w:val="001F462C"/>
    <w:rsid w:val="002054B1"/>
    <w:rsid w:val="0021063C"/>
    <w:rsid w:val="00217964"/>
    <w:rsid w:val="00221F4B"/>
    <w:rsid w:val="002235DC"/>
    <w:rsid w:val="00224B54"/>
    <w:rsid w:val="00227509"/>
    <w:rsid w:val="00237539"/>
    <w:rsid w:val="00250B90"/>
    <w:rsid w:val="0025139B"/>
    <w:rsid w:val="00267F36"/>
    <w:rsid w:val="00283DB7"/>
    <w:rsid w:val="00285E78"/>
    <w:rsid w:val="002A35ED"/>
    <w:rsid w:val="002E0634"/>
    <w:rsid w:val="00303DC5"/>
    <w:rsid w:val="00306F54"/>
    <w:rsid w:val="0031049C"/>
    <w:rsid w:val="0031722C"/>
    <w:rsid w:val="00353B57"/>
    <w:rsid w:val="0037130A"/>
    <w:rsid w:val="00391137"/>
    <w:rsid w:val="003B1664"/>
    <w:rsid w:val="003C04BA"/>
    <w:rsid w:val="003C151E"/>
    <w:rsid w:val="003C3423"/>
    <w:rsid w:val="003C3B40"/>
    <w:rsid w:val="003D248D"/>
    <w:rsid w:val="003E622C"/>
    <w:rsid w:val="0041085E"/>
    <w:rsid w:val="0043052D"/>
    <w:rsid w:val="00436402"/>
    <w:rsid w:val="00460D57"/>
    <w:rsid w:val="00462A51"/>
    <w:rsid w:val="004752C0"/>
    <w:rsid w:val="00476E7E"/>
    <w:rsid w:val="004C3ECA"/>
    <w:rsid w:val="004E1424"/>
    <w:rsid w:val="004E5DE6"/>
    <w:rsid w:val="00505DF8"/>
    <w:rsid w:val="00516953"/>
    <w:rsid w:val="00521DE4"/>
    <w:rsid w:val="0053302A"/>
    <w:rsid w:val="0057772A"/>
    <w:rsid w:val="00581682"/>
    <w:rsid w:val="005867B5"/>
    <w:rsid w:val="00594961"/>
    <w:rsid w:val="005D6F86"/>
    <w:rsid w:val="0060508B"/>
    <w:rsid w:val="00614F22"/>
    <w:rsid w:val="00615DFA"/>
    <w:rsid w:val="00624A49"/>
    <w:rsid w:val="00632995"/>
    <w:rsid w:val="00657066"/>
    <w:rsid w:val="00662CFC"/>
    <w:rsid w:val="006C252A"/>
    <w:rsid w:val="006E0D21"/>
    <w:rsid w:val="006E504E"/>
    <w:rsid w:val="0070004A"/>
    <w:rsid w:val="00710AED"/>
    <w:rsid w:val="00710E12"/>
    <w:rsid w:val="00722D17"/>
    <w:rsid w:val="00725B25"/>
    <w:rsid w:val="00730C4D"/>
    <w:rsid w:val="00745CED"/>
    <w:rsid w:val="0074794F"/>
    <w:rsid w:val="007652D1"/>
    <w:rsid w:val="00787A50"/>
    <w:rsid w:val="007939BA"/>
    <w:rsid w:val="00795E2A"/>
    <w:rsid w:val="007C5E5A"/>
    <w:rsid w:val="007C7602"/>
    <w:rsid w:val="007E2FA6"/>
    <w:rsid w:val="007F2453"/>
    <w:rsid w:val="007F72F6"/>
    <w:rsid w:val="00834235"/>
    <w:rsid w:val="0088502C"/>
    <w:rsid w:val="0088603A"/>
    <w:rsid w:val="008A62D9"/>
    <w:rsid w:val="008B204F"/>
    <w:rsid w:val="008B7ABA"/>
    <w:rsid w:val="008D2564"/>
    <w:rsid w:val="008D7020"/>
    <w:rsid w:val="008E2417"/>
    <w:rsid w:val="008F580F"/>
    <w:rsid w:val="00912BCB"/>
    <w:rsid w:val="009B61CF"/>
    <w:rsid w:val="009C1FAF"/>
    <w:rsid w:val="009C22C7"/>
    <w:rsid w:val="00A05EF7"/>
    <w:rsid w:val="00A1166E"/>
    <w:rsid w:val="00A234E4"/>
    <w:rsid w:val="00A27783"/>
    <w:rsid w:val="00A341CC"/>
    <w:rsid w:val="00A34AE6"/>
    <w:rsid w:val="00A52150"/>
    <w:rsid w:val="00A72F00"/>
    <w:rsid w:val="00A94031"/>
    <w:rsid w:val="00AC1DE3"/>
    <w:rsid w:val="00AC5304"/>
    <w:rsid w:val="00AE3945"/>
    <w:rsid w:val="00AF2856"/>
    <w:rsid w:val="00B24001"/>
    <w:rsid w:val="00B259D1"/>
    <w:rsid w:val="00B50005"/>
    <w:rsid w:val="00B7040E"/>
    <w:rsid w:val="00B95AB6"/>
    <w:rsid w:val="00BA4303"/>
    <w:rsid w:val="00BA62D4"/>
    <w:rsid w:val="00BB5688"/>
    <w:rsid w:val="00BD1DDA"/>
    <w:rsid w:val="00BE3984"/>
    <w:rsid w:val="00BF11C8"/>
    <w:rsid w:val="00C04A12"/>
    <w:rsid w:val="00C222C4"/>
    <w:rsid w:val="00C771AA"/>
    <w:rsid w:val="00C81DDB"/>
    <w:rsid w:val="00C85E74"/>
    <w:rsid w:val="00CA4508"/>
    <w:rsid w:val="00CC7B45"/>
    <w:rsid w:val="00D46528"/>
    <w:rsid w:val="00D61CCD"/>
    <w:rsid w:val="00D81FFF"/>
    <w:rsid w:val="00DC5586"/>
    <w:rsid w:val="00DD6540"/>
    <w:rsid w:val="00DD6B7D"/>
    <w:rsid w:val="00DE6683"/>
    <w:rsid w:val="00E002CA"/>
    <w:rsid w:val="00E21A79"/>
    <w:rsid w:val="00E47A18"/>
    <w:rsid w:val="00E61135"/>
    <w:rsid w:val="00E66D4E"/>
    <w:rsid w:val="00EA7CF4"/>
    <w:rsid w:val="00ED4891"/>
    <w:rsid w:val="00ED70DC"/>
    <w:rsid w:val="00EE6253"/>
    <w:rsid w:val="00F20D3C"/>
    <w:rsid w:val="00F243FB"/>
    <w:rsid w:val="00F36C92"/>
    <w:rsid w:val="00F57C12"/>
    <w:rsid w:val="00F75E0A"/>
    <w:rsid w:val="00F840E0"/>
    <w:rsid w:val="00F9335A"/>
    <w:rsid w:val="00F93B41"/>
    <w:rsid w:val="00FA489D"/>
    <w:rsid w:val="00FD3ACC"/>
    <w:rsid w:val="00FD41C6"/>
    <w:rsid w:val="00FD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A50"/>
    <w:pPr>
      <w:spacing w:after="0" w:line="240" w:lineRule="auto"/>
      <w:contextualSpacing/>
      <w:outlineLvl w:val="0"/>
    </w:pPr>
    <w:rPr>
      <w:rFonts w:ascii="Times New Roman" w:eastAsiaTheme="minorEastAsia" w:hAnsi="Times New Roman"/>
      <w:b/>
      <w:caps/>
      <w:sz w:val="24"/>
    </w:rPr>
  </w:style>
  <w:style w:type="paragraph" w:styleId="Heading3">
    <w:name w:val="heading 3"/>
    <w:basedOn w:val="Heading6"/>
    <w:next w:val="Normal"/>
    <w:link w:val="Heading3Char"/>
    <w:autoRedefine/>
    <w:uiPriority w:val="9"/>
    <w:unhideWhenUsed/>
    <w:qFormat/>
    <w:rsid w:val="00787A50"/>
    <w:pPr>
      <w:keepNext w:val="0"/>
      <w:keepLines w:val="0"/>
      <w:tabs>
        <w:tab w:val="num" w:pos="360"/>
      </w:tabs>
      <w:spacing w:before="0" w:line="240" w:lineRule="auto"/>
      <w:contextualSpacing/>
      <w:outlineLvl w:val="2"/>
    </w:pPr>
    <w:rPr>
      <w:rFonts w:ascii="Times New Roman" w:eastAsiaTheme="minorEastAsia" w:hAnsi="Times New Roman" w:cs="Times New Roman"/>
      <w:i w:val="0"/>
      <w:iCs w:val="0"/>
      <w:color w:val="auto"/>
    </w:rPr>
  </w:style>
  <w:style w:type="paragraph" w:styleId="Heading4">
    <w:name w:val="heading 4"/>
    <w:basedOn w:val="SectionContentBullets"/>
    <w:next w:val="Normal"/>
    <w:link w:val="Heading4Char"/>
    <w:autoRedefine/>
    <w:unhideWhenUsed/>
    <w:qFormat/>
    <w:rsid w:val="00787A50"/>
    <w:pPr>
      <w:numPr>
        <w:numId w:val="0"/>
      </w:numPr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C55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58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8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2A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A5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7A50"/>
    <w:rPr>
      <w:rFonts w:ascii="Times New Roman" w:eastAsiaTheme="minorEastAsia" w:hAnsi="Times New Roman" w:cs="Times New Roman"/>
      <w:b/>
      <w:cap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7A50"/>
    <w:rPr>
      <w:rFonts w:ascii="Times New Roman" w:eastAsiaTheme="minorEastAsia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787A50"/>
    <w:rPr>
      <w:rFonts w:ascii="Times New Roman" w:eastAsiaTheme="minorEastAsia" w:hAnsi="Times New Roman" w:cs="Times New Roman"/>
      <w:b/>
    </w:rPr>
  </w:style>
  <w:style w:type="paragraph" w:customStyle="1" w:styleId="SectionContentBullets">
    <w:name w:val="Section Content Bullets"/>
    <w:basedOn w:val="ListParagraph"/>
    <w:qFormat/>
    <w:rsid w:val="00787A50"/>
    <w:pPr>
      <w:numPr>
        <w:numId w:val="3"/>
      </w:numPr>
      <w:spacing w:after="0" w:line="240" w:lineRule="auto"/>
    </w:pPr>
    <w:rPr>
      <w:rFonts w:ascii="Times New Roman" w:eastAsiaTheme="minorEastAsia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5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A50"/>
    <w:pPr>
      <w:spacing w:after="0" w:line="240" w:lineRule="auto"/>
      <w:contextualSpacing/>
      <w:outlineLvl w:val="0"/>
    </w:pPr>
    <w:rPr>
      <w:rFonts w:ascii="Times New Roman" w:eastAsiaTheme="minorEastAsia" w:hAnsi="Times New Roman"/>
      <w:b/>
      <w:caps/>
      <w:sz w:val="24"/>
    </w:rPr>
  </w:style>
  <w:style w:type="paragraph" w:styleId="Heading3">
    <w:name w:val="heading 3"/>
    <w:basedOn w:val="Heading6"/>
    <w:next w:val="Normal"/>
    <w:link w:val="Heading3Char"/>
    <w:autoRedefine/>
    <w:uiPriority w:val="9"/>
    <w:unhideWhenUsed/>
    <w:qFormat/>
    <w:rsid w:val="00787A50"/>
    <w:pPr>
      <w:keepNext w:val="0"/>
      <w:keepLines w:val="0"/>
      <w:tabs>
        <w:tab w:val="num" w:pos="360"/>
      </w:tabs>
      <w:spacing w:before="0" w:line="240" w:lineRule="auto"/>
      <w:contextualSpacing/>
      <w:outlineLvl w:val="2"/>
    </w:pPr>
    <w:rPr>
      <w:rFonts w:ascii="Times New Roman" w:eastAsiaTheme="minorEastAsia" w:hAnsi="Times New Roman" w:cs="Times New Roman"/>
      <w:i w:val="0"/>
      <w:iCs w:val="0"/>
      <w:color w:val="auto"/>
    </w:rPr>
  </w:style>
  <w:style w:type="paragraph" w:styleId="Heading4">
    <w:name w:val="heading 4"/>
    <w:basedOn w:val="SectionContentBullets"/>
    <w:next w:val="Normal"/>
    <w:link w:val="Heading4Char"/>
    <w:autoRedefine/>
    <w:unhideWhenUsed/>
    <w:qFormat/>
    <w:rsid w:val="00787A50"/>
    <w:pPr>
      <w:numPr>
        <w:numId w:val="0"/>
      </w:numPr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C55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58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8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2A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A5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7A50"/>
    <w:rPr>
      <w:rFonts w:ascii="Times New Roman" w:eastAsiaTheme="minorEastAsia" w:hAnsi="Times New Roman" w:cs="Times New Roman"/>
      <w:b/>
      <w:cap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7A50"/>
    <w:rPr>
      <w:rFonts w:ascii="Times New Roman" w:eastAsiaTheme="minorEastAsia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787A50"/>
    <w:rPr>
      <w:rFonts w:ascii="Times New Roman" w:eastAsiaTheme="minorEastAsia" w:hAnsi="Times New Roman" w:cs="Times New Roman"/>
      <w:b/>
    </w:rPr>
  </w:style>
  <w:style w:type="paragraph" w:customStyle="1" w:styleId="SectionContentBullets">
    <w:name w:val="Section Content Bullets"/>
    <w:basedOn w:val="ListParagraph"/>
    <w:qFormat/>
    <w:rsid w:val="00787A50"/>
    <w:pPr>
      <w:numPr>
        <w:numId w:val="3"/>
      </w:numPr>
      <w:spacing w:after="0" w:line="240" w:lineRule="auto"/>
    </w:pPr>
    <w:rPr>
      <w:rFonts w:ascii="Times New Roman" w:eastAsiaTheme="minorEastAsia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5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Garza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2012-07-22T00:00:00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8DF7B-1B92-41D8-9D57-16C8ADB9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pROFESSIONAL WRITTING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Marco Garza</dc:creator>
  <cp:lastModifiedBy>Alexa Reed</cp:lastModifiedBy>
  <cp:revision>2</cp:revision>
  <cp:lastPrinted>2008-06-29T01:55:00Z</cp:lastPrinted>
  <dcterms:created xsi:type="dcterms:W3CDTF">2016-07-21T23:16:00Z</dcterms:created>
  <dcterms:modified xsi:type="dcterms:W3CDTF">2016-07-21T23:16:00Z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