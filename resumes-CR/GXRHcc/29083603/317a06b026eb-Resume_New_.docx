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8C" w:rsidRPr="00681975" w:rsidRDefault="00D6426F" w:rsidP="0081698D">
      <w:pPr>
        <w:spacing w:line="240" w:lineRule="auto"/>
        <w:contextualSpacing/>
        <w:jc w:val="right"/>
        <w:rPr>
          <w:rFonts w:ascii="Times New Roman" w:eastAsia="Yu Gothic Medium" w:hAnsi="Times New Roman" w:cs="Times New Roman"/>
          <w:sz w:val="44"/>
          <w:szCs w:val="44"/>
        </w:rPr>
      </w:pPr>
      <w:r w:rsidRPr="00681975">
        <w:rPr>
          <w:rFonts w:ascii="Times New Roman" w:eastAsia="Yu Gothic Medium" w:hAnsi="Times New Roman" w:cs="Times New Roman"/>
          <w:sz w:val="44"/>
          <w:szCs w:val="44"/>
        </w:rPr>
        <w:t>Nicholas James Knight</w:t>
      </w:r>
    </w:p>
    <w:p w:rsidR="00D6426F" w:rsidRPr="00681975" w:rsidRDefault="00D6426F" w:rsidP="0081698D">
      <w:pPr>
        <w:spacing w:line="240" w:lineRule="auto"/>
        <w:contextualSpacing/>
        <w:jc w:val="right"/>
        <w:rPr>
          <w:rFonts w:ascii="Times New Roman" w:eastAsia="Yu Gothic Medium" w:hAnsi="Times New Roman" w:cs="Times New Roman"/>
          <w:sz w:val="20"/>
          <w:szCs w:val="20"/>
        </w:rPr>
      </w:pPr>
      <w:r w:rsidRPr="00681975">
        <w:rPr>
          <w:rFonts w:ascii="Times New Roman" w:eastAsia="Yu Gothic Medium" w:hAnsi="Times New Roman" w:cs="Times New Roman"/>
          <w:sz w:val="20"/>
          <w:szCs w:val="20"/>
        </w:rPr>
        <w:t>Address: 40 Peterson Place, Mahwah NJ, 07430</w:t>
      </w:r>
    </w:p>
    <w:p w:rsidR="00D6426F" w:rsidRPr="00681975" w:rsidRDefault="00D6426F" w:rsidP="0081698D">
      <w:pPr>
        <w:spacing w:line="240" w:lineRule="auto"/>
        <w:contextualSpacing/>
        <w:jc w:val="right"/>
        <w:rPr>
          <w:rFonts w:ascii="Times New Roman" w:eastAsia="Yu Gothic Medium" w:hAnsi="Times New Roman" w:cs="Times New Roman"/>
          <w:sz w:val="20"/>
          <w:szCs w:val="20"/>
        </w:rPr>
      </w:pPr>
      <w:r w:rsidRPr="00681975">
        <w:rPr>
          <w:rFonts w:ascii="Times New Roman" w:eastAsia="Yu Gothic Medium" w:hAnsi="Times New Roman" w:cs="Times New Roman"/>
          <w:sz w:val="20"/>
          <w:szCs w:val="20"/>
        </w:rPr>
        <w:t>Phone: (201) 819-3086</w:t>
      </w:r>
    </w:p>
    <w:p w:rsidR="00D6426F" w:rsidRPr="00681975" w:rsidRDefault="00D6426F" w:rsidP="0081698D">
      <w:pPr>
        <w:pStyle w:val="Heading1"/>
        <w:spacing w:line="240" w:lineRule="auto"/>
        <w:contextualSpacing/>
        <w:rPr>
          <w:color w:val="auto"/>
        </w:rPr>
      </w:pPr>
      <w:r w:rsidRPr="00681975">
        <w:rPr>
          <w:color w:val="auto"/>
        </w:rPr>
        <w:t>Education:</w:t>
      </w:r>
    </w:p>
    <w:p w:rsidR="00D6426F" w:rsidRPr="00681975" w:rsidRDefault="00D6426F" w:rsidP="0081698D">
      <w:pPr>
        <w:spacing w:line="240" w:lineRule="auto"/>
        <w:contextualSpacing/>
      </w:pPr>
      <w:r w:rsidRPr="00681975">
        <w:t>Montclair State University</w:t>
      </w:r>
      <w:r w:rsidR="006F6FD4">
        <w:t>, Montclair, NJ</w:t>
      </w:r>
      <w:r w:rsidR="00DB27F0">
        <w:t>:</w:t>
      </w:r>
      <w:r w:rsidRPr="00681975">
        <w:t xml:space="preserve"> Fall 2014 – Spring 2015;</w:t>
      </w:r>
    </w:p>
    <w:p w:rsidR="00D6426F" w:rsidRPr="00681975" w:rsidRDefault="00D6426F" w:rsidP="0081698D">
      <w:pPr>
        <w:spacing w:line="240" w:lineRule="auto"/>
        <w:contextualSpacing/>
      </w:pPr>
      <w:r w:rsidRPr="00681975">
        <w:tab/>
        <w:t>GPA: 3.61 Cumulative, 4.0 Major;</w:t>
      </w:r>
    </w:p>
    <w:p w:rsidR="002655D8" w:rsidRDefault="00D6426F" w:rsidP="0081698D">
      <w:pPr>
        <w:spacing w:line="240" w:lineRule="auto"/>
        <w:contextualSpacing/>
      </w:pPr>
      <w:r w:rsidRPr="00681975">
        <w:t>Rutgers University, New Brunswick, NJ</w:t>
      </w:r>
      <w:r w:rsidR="00DB27F0">
        <w:t>:</w:t>
      </w:r>
      <w:r w:rsidRPr="00681975">
        <w:t xml:space="preserve"> Fall 2015 – Present;</w:t>
      </w:r>
    </w:p>
    <w:p w:rsidR="00B26AB0" w:rsidRPr="00681975" w:rsidRDefault="005E59BA" w:rsidP="0081698D">
      <w:pPr>
        <w:spacing w:line="240" w:lineRule="auto"/>
        <w:contextualSpacing/>
      </w:pPr>
      <w:r>
        <w:tab/>
        <w:t>GPA: 3.69</w:t>
      </w:r>
      <w:r w:rsidR="00290A36">
        <w:t xml:space="preserve"> Cumulative</w:t>
      </w:r>
      <w:r w:rsidR="00B26AB0">
        <w:t>;</w:t>
      </w:r>
    </w:p>
    <w:p w:rsidR="002655D8" w:rsidRPr="00681975" w:rsidRDefault="0015503A" w:rsidP="0081698D">
      <w:pPr>
        <w:pStyle w:val="Heading1"/>
        <w:spacing w:line="240" w:lineRule="auto"/>
        <w:contextualSpacing/>
        <w:rPr>
          <w:color w:val="auto"/>
        </w:rPr>
      </w:pPr>
      <w:r w:rsidRPr="00681975">
        <w:rPr>
          <w:color w:val="auto"/>
        </w:rPr>
        <w:t xml:space="preserve">related </w:t>
      </w:r>
      <w:r w:rsidR="002655D8" w:rsidRPr="00681975">
        <w:rPr>
          <w:color w:val="auto"/>
        </w:rPr>
        <w:t>Experience</w:t>
      </w:r>
    </w:p>
    <w:p w:rsidR="002655D8" w:rsidRPr="00681975" w:rsidRDefault="00B176DE" w:rsidP="0081698D">
      <w:pPr>
        <w:pStyle w:val="Subsection"/>
        <w:spacing w:line="240" w:lineRule="auto"/>
        <w:contextualSpacing/>
        <w:rPr>
          <w:b/>
          <w:color w:val="auto"/>
        </w:rPr>
      </w:pPr>
      <w:sdt>
        <w:sdtPr>
          <w:rPr>
            <w:rStyle w:val="SubsectionDateChar"/>
            <w:color w:val="auto"/>
          </w:rPr>
          <w:id w:val="-90700937"/>
          <w:placeholder>
            <w:docPart w:val="372CA70D9FC647A19A592DB14A84A407"/>
          </w:placeholder>
        </w:sdtPr>
        <w:sdtEndPr>
          <w:rPr>
            <w:rStyle w:val="SubsectionDateChar"/>
          </w:rPr>
        </w:sdtEndPr>
        <w:sdtContent>
          <w:r w:rsidR="002655D8" w:rsidRPr="00681975">
            <w:rPr>
              <w:rStyle w:val="SubsectionDateChar"/>
              <w:color w:val="auto"/>
            </w:rPr>
            <w:t>Rutgers University</w:t>
          </w:r>
          <w:r w:rsidR="008B6C51" w:rsidRPr="00681975">
            <w:rPr>
              <w:rStyle w:val="SubsectionDateChar"/>
              <w:color w:val="auto"/>
            </w:rPr>
            <w:t xml:space="preserve"> Hackathon</w:t>
          </w:r>
        </w:sdtContent>
      </w:sdt>
      <w:r w:rsidR="002655D8" w:rsidRPr="00681975">
        <w:rPr>
          <w:color w:val="auto"/>
        </w:rPr>
        <w:t xml:space="preserve"> </w:t>
      </w:r>
      <w:r w:rsidR="002655D8" w:rsidRPr="00681975">
        <w:rPr>
          <w:rStyle w:val="SubsectionDateChar"/>
          <w:color w:val="auto"/>
        </w:rPr>
        <w:t>(</w:t>
      </w:r>
      <w:r w:rsidR="008B6C51" w:rsidRPr="00681975">
        <w:rPr>
          <w:rStyle w:val="SubsectionDateChar"/>
          <w:color w:val="auto"/>
        </w:rPr>
        <w:t xml:space="preserve">April 2015, </w:t>
      </w:r>
      <w:r w:rsidR="002655D8" w:rsidRPr="00681975">
        <w:rPr>
          <w:rStyle w:val="SubsectionDateChar"/>
          <w:color w:val="auto"/>
        </w:rPr>
        <w:t>Piscataway, NJ)</w:t>
      </w:r>
    </w:p>
    <w:p w:rsidR="002655D8" w:rsidRPr="00681975" w:rsidRDefault="008B6C51" w:rsidP="0081698D">
      <w:pPr>
        <w:spacing w:line="240" w:lineRule="auto"/>
        <w:contextualSpacing/>
      </w:pPr>
      <w:r w:rsidRPr="00681975">
        <w:t>Created a team, brainstormed, and designed a Java application;</w:t>
      </w:r>
    </w:p>
    <w:p w:rsidR="008B6C51" w:rsidRPr="00681975" w:rsidRDefault="008B6C51" w:rsidP="0081698D">
      <w:pPr>
        <w:spacing w:line="240" w:lineRule="auto"/>
        <w:contextualSpacing/>
        <w:rPr>
          <w:rStyle w:val="SubsectionDateChar"/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r w:rsidRPr="00681975">
        <w:t>A</w:t>
      </w:r>
      <w:r w:rsidR="002655D8" w:rsidRPr="00681975">
        <w:t>warded first prize by Bloomberg for implementing their API in our code</w:t>
      </w:r>
      <w:r w:rsidRPr="00681975">
        <w:t>;</w:t>
      </w:r>
    </w:p>
    <w:p w:rsidR="008B6C51" w:rsidRPr="00681975" w:rsidRDefault="00B176DE" w:rsidP="0081698D">
      <w:pPr>
        <w:pStyle w:val="Subsection"/>
        <w:spacing w:line="240" w:lineRule="auto"/>
        <w:contextualSpacing/>
        <w:rPr>
          <w:b/>
          <w:color w:val="auto"/>
        </w:rPr>
      </w:pPr>
      <w:sdt>
        <w:sdtPr>
          <w:rPr>
            <w:rStyle w:val="SubsectionDateChar"/>
            <w:color w:val="auto"/>
          </w:rPr>
          <w:id w:val="-1842309292"/>
          <w:placeholder>
            <w:docPart w:val="9D68A77880C1457A8DE98C0FA8CC9F84"/>
          </w:placeholder>
        </w:sdtPr>
        <w:sdtEndPr>
          <w:rPr>
            <w:rStyle w:val="SubsectionDateChar"/>
          </w:rPr>
        </w:sdtEndPr>
        <w:sdtContent>
          <w:r w:rsidR="008B6C51" w:rsidRPr="00681975">
            <w:rPr>
              <w:rStyle w:val="SubsectionDateChar"/>
              <w:color w:val="auto"/>
            </w:rPr>
            <w:t>Montclair University Hackathon</w:t>
          </w:r>
        </w:sdtContent>
      </w:sdt>
      <w:r w:rsidR="008B6C51" w:rsidRPr="00681975">
        <w:rPr>
          <w:color w:val="auto"/>
        </w:rPr>
        <w:t xml:space="preserve"> </w:t>
      </w:r>
      <w:r w:rsidR="008B6C51" w:rsidRPr="00681975">
        <w:rPr>
          <w:rStyle w:val="SubsectionDateChar"/>
          <w:color w:val="auto"/>
        </w:rPr>
        <w:t>(March 2015, Montclair, NJ)</w:t>
      </w:r>
    </w:p>
    <w:p w:rsidR="008B6C51" w:rsidRPr="00681975" w:rsidRDefault="008B6C51" w:rsidP="0081698D">
      <w:pPr>
        <w:spacing w:line="240" w:lineRule="auto"/>
        <w:contextualSpacing/>
      </w:pPr>
      <w:r w:rsidRPr="00681975">
        <w:t>Assigned to a group, brainstormed and created a web application;</w:t>
      </w:r>
    </w:p>
    <w:p w:rsidR="002655D8" w:rsidRPr="00681975" w:rsidRDefault="008B6C51" w:rsidP="0081698D">
      <w:pPr>
        <w:spacing w:line="240" w:lineRule="auto"/>
        <w:contextualSpacing/>
      </w:pPr>
      <w:r w:rsidRPr="00681975">
        <w:t>Won award for best design;</w:t>
      </w:r>
    </w:p>
    <w:p w:rsidR="008B6C51" w:rsidRPr="00681975" w:rsidRDefault="00B176DE" w:rsidP="0081698D">
      <w:pPr>
        <w:pStyle w:val="Subsection"/>
        <w:spacing w:line="240" w:lineRule="auto"/>
        <w:contextualSpacing/>
        <w:rPr>
          <w:b/>
          <w:color w:val="auto"/>
        </w:rPr>
      </w:pPr>
      <w:sdt>
        <w:sdtPr>
          <w:rPr>
            <w:rStyle w:val="SubsectionDateChar"/>
            <w:color w:val="auto"/>
          </w:rPr>
          <w:id w:val="-425275806"/>
          <w:placeholder>
            <w:docPart w:val="46C67E48A89C4930924BA59394F84CE9"/>
          </w:placeholder>
        </w:sdtPr>
        <w:sdtEndPr>
          <w:rPr>
            <w:rStyle w:val="SubsectionDateChar"/>
          </w:rPr>
        </w:sdtEndPr>
        <w:sdtContent>
          <w:r w:rsidR="008B6C51" w:rsidRPr="00681975">
            <w:rPr>
              <w:rStyle w:val="SubsectionDateChar"/>
              <w:color w:val="auto"/>
            </w:rPr>
            <w:t>Rutgers University Hackathon</w:t>
          </w:r>
        </w:sdtContent>
      </w:sdt>
      <w:r w:rsidR="008B6C51" w:rsidRPr="00681975">
        <w:rPr>
          <w:color w:val="auto"/>
        </w:rPr>
        <w:t xml:space="preserve"> </w:t>
      </w:r>
      <w:r w:rsidR="008B6C51" w:rsidRPr="00681975">
        <w:rPr>
          <w:rStyle w:val="SubsectionDateChar"/>
          <w:color w:val="auto"/>
        </w:rPr>
        <w:t>(October 2015, New Brunswick, NJ)</w:t>
      </w:r>
    </w:p>
    <w:p w:rsidR="008B6C51" w:rsidRPr="00681975" w:rsidRDefault="008B6C51" w:rsidP="0081698D">
      <w:pPr>
        <w:spacing w:line="240" w:lineRule="auto"/>
        <w:contextualSpacing/>
      </w:pPr>
      <w:r w:rsidRPr="00681975">
        <w:t>Created a team, brainstormed, and designed a Java application;</w:t>
      </w:r>
    </w:p>
    <w:p w:rsidR="0081698D" w:rsidRPr="00681975" w:rsidRDefault="006A096D" w:rsidP="0081698D">
      <w:pPr>
        <w:spacing w:line="240" w:lineRule="auto"/>
        <w:contextualSpacing/>
      </w:pPr>
      <w:r w:rsidRPr="00681975">
        <w:t>Successfully</w:t>
      </w:r>
      <w:r w:rsidR="008B6C51" w:rsidRPr="00681975">
        <w:t xml:space="preserve"> created a Java application for Morgan Stanley;</w:t>
      </w:r>
    </w:p>
    <w:p w:rsidR="00DA64DE" w:rsidRPr="00681975" w:rsidRDefault="00DA64DE" w:rsidP="00DA64DE">
      <w:pPr>
        <w:pStyle w:val="SectionHeading"/>
        <w:spacing w:line="240" w:lineRule="auto"/>
        <w:contextualSpacing/>
        <w:rPr>
          <w:b/>
          <w:color w:val="auto"/>
        </w:rPr>
      </w:pPr>
      <w:r w:rsidRPr="00681975">
        <w:rPr>
          <w:b/>
          <w:color w:val="auto"/>
        </w:rPr>
        <w:t>Work Experience</w:t>
      </w:r>
    </w:p>
    <w:p w:rsidR="000C638A" w:rsidRPr="00681975" w:rsidRDefault="000C638A" w:rsidP="000C638A">
      <w:pPr>
        <w:pStyle w:val="Subsection"/>
        <w:spacing w:line="240" w:lineRule="auto"/>
        <w:contextualSpacing/>
        <w:rPr>
          <w:rStyle w:val="SubsectionDateChar"/>
          <w:color w:val="auto"/>
        </w:rPr>
      </w:pPr>
      <w:r w:rsidRPr="00681975">
        <w:rPr>
          <w:rStyle w:val="SubsectionDateChar"/>
          <w:color w:val="auto"/>
        </w:rPr>
        <w:t>Allstate Flooring and Knight Custom Homes (2012 – Present)</w:t>
      </w:r>
    </w:p>
    <w:p w:rsidR="000C638A" w:rsidRPr="00681975" w:rsidRDefault="000C638A" w:rsidP="000C638A">
      <w:pPr>
        <w:spacing w:line="240" w:lineRule="auto"/>
        <w:contextualSpacing/>
      </w:pPr>
      <w:r w:rsidRPr="00681975">
        <w:t>Wood flooring, and construction;</w:t>
      </w:r>
    </w:p>
    <w:p w:rsidR="002655D8" w:rsidRPr="00681975" w:rsidRDefault="002655D8" w:rsidP="0081698D">
      <w:pPr>
        <w:pStyle w:val="SectionHeading"/>
        <w:spacing w:line="240" w:lineRule="auto"/>
        <w:contextualSpacing/>
        <w:rPr>
          <w:color w:val="auto"/>
        </w:rPr>
      </w:pPr>
      <w:r w:rsidRPr="00681975">
        <w:rPr>
          <w:b/>
          <w:color w:val="auto"/>
        </w:rPr>
        <w:t xml:space="preserve">Technical </w:t>
      </w:r>
      <w:r w:rsidRPr="00681975">
        <w:rPr>
          <w:color w:val="auto"/>
        </w:rPr>
        <w:t>Skills</w:t>
      </w:r>
    </w:p>
    <w:p w:rsidR="002655D8" w:rsidRPr="00681975" w:rsidRDefault="008B6C51" w:rsidP="0081698D">
      <w:pPr>
        <w:pStyle w:val="ListParagraph"/>
        <w:numPr>
          <w:ilvl w:val="0"/>
          <w:numId w:val="4"/>
        </w:numPr>
        <w:spacing w:line="240" w:lineRule="auto"/>
        <w:ind w:hanging="288"/>
      </w:pPr>
      <w:r w:rsidRPr="00681975">
        <w:t xml:space="preserve">Basic: </w:t>
      </w:r>
      <w:r w:rsidR="000C638A" w:rsidRPr="00681975">
        <w:t>Python, C++, HT</w:t>
      </w:r>
      <w:r w:rsidR="00681975">
        <w:t>ML, Excel;</w:t>
      </w:r>
    </w:p>
    <w:p w:rsidR="008B6C51" w:rsidRPr="00681975" w:rsidRDefault="008B6C51" w:rsidP="0081698D">
      <w:pPr>
        <w:pStyle w:val="ListParagraph"/>
        <w:numPr>
          <w:ilvl w:val="0"/>
          <w:numId w:val="4"/>
        </w:numPr>
        <w:spacing w:line="240" w:lineRule="auto"/>
        <w:ind w:hanging="288"/>
      </w:pPr>
      <w:r w:rsidRPr="00681975">
        <w:t>Proficient:</w:t>
      </w:r>
      <w:r w:rsidR="00681975">
        <w:t xml:space="preserve"> Java;</w:t>
      </w:r>
    </w:p>
    <w:p w:rsidR="008B6C51" w:rsidRPr="00681975" w:rsidRDefault="00681975" w:rsidP="0081698D">
      <w:pPr>
        <w:pStyle w:val="ListParagraph"/>
        <w:numPr>
          <w:ilvl w:val="0"/>
          <w:numId w:val="4"/>
        </w:numPr>
        <w:spacing w:line="240" w:lineRule="auto"/>
        <w:ind w:hanging="288"/>
      </w:pPr>
      <w:r>
        <w:t>Expert: Microsoft Office;</w:t>
      </w:r>
    </w:p>
    <w:p w:rsidR="008B6C51" w:rsidRPr="00681975" w:rsidRDefault="008B6C51" w:rsidP="0081698D">
      <w:pPr>
        <w:pStyle w:val="SectionHeading"/>
        <w:spacing w:line="240" w:lineRule="auto"/>
        <w:contextualSpacing/>
        <w:rPr>
          <w:b/>
          <w:color w:val="auto"/>
        </w:rPr>
      </w:pPr>
      <w:r w:rsidRPr="00681975">
        <w:rPr>
          <w:b/>
          <w:color w:val="auto"/>
        </w:rPr>
        <w:t>Campus Involvment</w:t>
      </w:r>
    </w:p>
    <w:p w:rsidR="0015503A" w:rsidRPr="00681975" w:rsidRDefault="0015503A" w:rsidP="0015503A">
      <w:pPr>
        <w:pStyle w:val="ListParagraph"/>
        <w:numPr>
          <w:ilvl w:val="0"/>
          <w:numId w:val="6"/>
        </w:numPr>
      </w:pPr>
      <w:r w:rsidRPr="00681975">
        <w:t>Montclair State Computer Science Club;</w:t>
      </w:r>
    </w:p>
    <w:p w:rsidR="0015503A" w:rsidRPr="00681975" w:rsidRDefault="0015503A" w:rsidP="0015503A">
      <w:pPr>
        <w:pStyle w:val="ListParagraph"/>
        <w:numPr>
          <w:ilvl w:val="1"/>
          <w:numId w:val="6"/>
        </w:numPr>
      </w:pPr>
      <w:r w:rsidRPr="00681975">
        <w:t>Provided assistance to the current project;</w:t>
      </w:r>
    </w:p>
    <w:p w:rsidR="008B6C51" w:rsidRPr="00681975" w:rsidRDefault="008B6C51" w:rsidP="0081698D">
      <w:pPr>
        <w:pStyle w:val="ListParagraph"/>
        <w:numPr>
          <w:ilvl w:val="0"/>
          <w:numId w:val="6"/>
        </w:numPr>
        <w:spacing w:line="240" w:lineRule="auto"/>
      </w:pPr>
      <w:r w:rsidRPr="00681975">
        <w:t>Rutgers Formula Racing (Electrical sub-team);</w:t>
      </w:r>
    </w:p>
    <w:p w:rsidR="00DA64DE" w:rsidRDefault="00DA64DE" w:rsidP="00DA64DE">
      <w:pPr>
        <w:pStyle w:val="ListParagraph"/>
        <w:numPr>
          <w:ilvl w:val="1"/>
          <w:numId w:val="6"/>
        </w:numPr>
        <w:spacing w:line="240" w:lineRule="auto"/>
      </w:pPr>
      <w:r w:rsidRPr="00681975">
        <w:t>Created application in Java to graph information received from the DAQ;</w:t>
      </w:r>
    </w:p>
    <w:p w:rsidR="002655D8" w:rsidRPr="005E59BA" w:rsidRDefault="005E59BA" w:rsidP="0081698D">
      <w:pPr>
        <w:pStyle w:val="ListParagraph"/>
        <w:numPr>
          <w:ilvl w:val="1"/>
          <w:numId w:val="6"/>
        </w:numPr>
        <w:spacing w:line="240" w:lineRule="auto"/>
      </w:pPr>
      <w:r>
        <w:t>Worked</w:t>
      </w:r>
      <w:r w:rsidR="00290A36">
        <w:t xml:space="preserve"> on a diagnostics documentation for the electronics of the race car;</w:t>
      </w:r>
      <w:bookmarkStart w:id="0" w:name="_GoBack"/>
      <w:bookmarkEnd w:id="0"/>
    </w:p>
    <w:p w:rsidR="002655D8" w:rsidRPr="002655D8" w:rsidRDefault="002655D8" w:rsidP="0081698D">
      <w:pPr>
        <w:spacing w:line="276" w:lineRule="auto"/>
        <w:contextualSpacing/>
        <w:rPr>
          <w:b/>
          <w:color w:val="0070C0"/>
        </w:rPr>
      </w:pPr>
    </w:p>
    <w:sectPr w:rsidR="002655D8" w:rsidRPr="002655D8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DE" w:rsidRDefault="00B176DE">
      <w:pPr>
        <w:spacing w:after="0" w:line="240" w:lineRule="auto"/>
      </w:pPr>
      <w:r>
        <w:separator/>
      </w:r>
    </w:p>
  </w:endnote>
  <w:endnote w:type="continuationSeparator" w:id="0">
    <w:p w:rsidR="00B176DE" w:rsidRDefault="00B1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98C" w:rsidRDefault="00E00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F096E9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B8E039D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FA5C71D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F5398C" w:rsidRDefault="00E000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5398C" w:rsidRDefault="00E0001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F5398C" w:rsidRDefault="00E0001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DE" w:rsidRDefault="00B176DE">
      <w:pPr>
        <w:spacing w:after="0" w:line="240" w:lineRule="auto"/>
      </w:pPr>
      <w:r>
        <w:separator/>
      </w:r>
    </w:p>
  </w:footnote>
  <w:footnote w:type="continuationSeparator" w:id="0">
    <w:p w:rsidR="00B176DE" w:rsidRDefault="00B1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98C" w:rsidRDefault="00E00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F852518" wp14:editId="41ECDE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4427BB3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</w:p>
  <w:p w:rsidR="00F5398C" w:rsidRDefault="00F539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E0D1D"/>
    <w:multiLevelType w:val="hybridMultilevel"/>
    <w:tmpl w:val="39608194"/>
    <w:lvl w:ilvl="0" w:tplc="CAC47E86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C21C3"/>
    <w:multiLevelType w:val="hybridMultilevel"/>
    <w:tmpl w:val="61383544"/>
    <w:lvl w:ilvl="0" w:tplc="380208E4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6F"/>
    <w:rsid w:val="000C638A"/>
    <w:rsid w:val="0015503A"/>
    <w:rsid w:val="002655D8"/>
    <w:rsid w:val="00290A36"/>
    <w:rsid w:val="005E59BA"/>
    <w:rsid w:val="00681975"/>
    <w:rsid w:val="006A096D"/>
    <w:rsid w:val="006F6FD4"/>
    <w:rsid w:val="0081698D"/>
    <w:rsid w:val="008B6C51"/>
    <w:rsid w:val="00915B63"/>
    <w:rsid w:val="00B176DE"/>
    <w:rsid w:val="00B26AB0"/>
    <w:rsid w:val="00D6426F"/>
    <w:rsid w:val="00DA64DE"/>
    <w:rsid w:val="00DA74B3"/>
    <w:rsid w:val="00DB27F0"/>
    <w:rsid w:val="00E00010"/>
    <w:rsid w:val="00F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2A0673-E44E-46C8-AEE3-ECEA9C97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link w:val="SubsectionChar"/>
    <w:uiPriority w:val="3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customStyle="1" w:styleId="SubsectionChar">
    <w:name w:val="Subsection Char"/>
    <w:basedOn w:val="DefaultParagraphFont"/>
    <w:link w:val="Subsection"/>
    <w:uiPriority w:val="3"/>
    <w:rsid w:val="002655D8"/>
    <w:rPr>
      <w:rFonts w:asciiTheme="majorHAnsi" w:eastAsiaTheme="majorEastAsia" w:hAnsiTheme="majorHAnsi" w:cstheme="majorBidi"/>
      <w:bCs/>
      <w:color w:val="7A7A7A" w:themeColor="accent1"/>
      <w:sz w:val="26"/>
      <w:szCs w:val="26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2655D8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7A7A7A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2655D8"/>
    <w:rPr>
      <w:rFonts w:asciiTheme="majorHAnsi" w:eastAsiaTheme="minorHAnsi" w:hAnsiTheme="majorHAnsi" w:cs="Times New Roman"/>
      <w:b/>
      <w:bCs w:val="0"/>
      <w:color w:val="7A7A7A" w:themeColor="accent1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2CA70D9FC647A19A592DB14A84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78121-7C37-4A64-99CE-8A5F11C42254}"/>
      </w:docPartPr>
      <w:docPartBody>
        <w:p w:rsidR="007340F6" w:rsidRDefault="005678E6" w:rsidP="005678E6">
          <w:pPr>
            <w:pStyle w:val="372CA70D9FC647A19A592DB14A84A40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9D68A77880C1457A8DE98C0FA8CC9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1778F-E390-4BD3-96B5-8B2F9560E732}"/>
      </w:docPartPr>
      <w:docPartBody>
        <w:p w:rsidR="007340F6" w:rsidRDefault="005678E6" w:rsidP="005678E6">
          <w:pPr>
            <w:pStyle w:val="9D68A77880C1457A8DE98C0FA8CC9F84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6C67E48A89C4930924BA59394F84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4229-A768-4D3B-80FE-35C608A85419}"/>
      </w:docPartPr>
      <w:docPartBody>
        <w:p w:rsidR="007340F6" w:rsidRDefault="005678E6" w:rsidP="005678E6">
          <w:pPr>
            <w:pStyle w:val="46C67E48A89C4930924BA59394F84CE9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E6"/>
    <w:rsid w:val="00240830"/>
    <w:rsid w:val="005678E6"/>
    <w:rsid w:val="007340F6"/>
    <w:rsid w:val="009A4C64"/>
    <w:rsid w:val="00B45B27"/>
    <w:rsid w:val="00E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324CA95ED1F496C83CCF0BC6B7864B5">
    <w:name w:val="2324CA95ED1F496C83CCF0BC6B7864B5"/>
  </w:style>
  <w:style w:type="paragraph" w:customStyle="1" w:styleId="A4A8AF9AAE1A4D35A0560ABA360E2544">
    <w:name w:val="A4A8AF9AAE1A4D35A0560ABA360E2544"/>
  </w:style>
  <w:style w:type="paragraph" w:customStyle="1" w:styleId="B1148EF1F45D477BA36878E9A132AA18">
    <w:name w:val="B1148EF1F45D477BA36878E9A132AA18"/>
  </w:style>
  <w:style w:type="paragraph" w:customStyle="1" w:styleId="6481ECFDD2A040268D8AD457A7AF5503">
    <w:name w:val="6481ECFDD2A040268D8AD457A7AF5503"/>
  </w:style>
  <w:style w:type="paragraph" w:customStyle="1" w:styleId="F4143BFB6E95484E8C8B2AF37B186154">
    <w:name w:val="F4143BFB6E95484E8C8B2AF37B186154"/>
  </w:style>
  <w:style w:type="paragraph" w:customStyle="1" w:styleId="D5749ED3DECA494A842D2BBC087B262B">
    <w:name w:val="D5749ED3DECA494A842D2BBC087B262B"/>
  </w:style>
  <w:style w:type="paragraph" w:customStyle="1" w:styleId="90F832E3E1114924A74DCCCAF29E7BAD">
    <w:name w:val="90F832E3E1114924A74DCCCAF29E7BAD"/>
  </w:style>
  <w:style w:type="paragraph" w:customStyle="1" w:styleId="3235D2BCFC29425EA9D10E09756DB522">
    <w:name w:val="3235D2BCFC29425EA9D10E09756DB522"/>
  </w:style>
  <w:style w:type="paragraph" w:customStyle="1" w:styleId="031F3E678F054C93930000B23C836C60">
    <w:name w:val="031F3E678F054C93930000B23C836C6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F27D8B41BA584A619785EFB5426694C1">
    <w:name w:val="F27D8B41BA584A619785EFB5426694C1"/>
  </w:style>
  <w:style w:type="paragraph" w:customStyle="1" w:styleId="24BCFE851C854236AFA249570A1A23A4">
    <w:name w:val="24BCFE851C854236AFA249570A1A23A4"/>
  </w:style>
  <w:style w:type="paragraph" w:customStyle="1" w:styleId="25B57865335F4302931B2C19766D24F9">
    <w:name w:val="25B57865335F4302931B2C19766D24F9"/>
  </w:style>
  <w:style w:type="paragraph" w:customStyle="1" w:styleId="C6CFE142B5294A418BCAB12847FC5E2C">
    <w:name w:val="C6CFE142B5294A418BCAB12847FC5E2C"/>
  </w:style>
  <w:style w:type="paragraph" w:customStyle="1" w:styleId="E4D7820072C146E39CB82FE5208C398B">
    <w:name w:val="E4D7820072C146E39CB82FE5208C398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4CCED3A2A59541DC87A7D9E957238CE2">
    <w:name w:val="4CCED3A2A59541DC87A7D9E957238CE2"/>
  </w:style>
  <w:style w:type="paragraph" w:customStyle="1" w:styleId="D2CCBA2798484CE6AE0EA0F58D1BD8BD">
    <w:name w:val="D2CCBA2798484CE6AE0EA0F58D1BD8BD"/>
  </w:style>
  <w:style w:type="paragraph" w:customStyle="1" w:styleId="94BAC9AE0F54453F92CB7631F4292767">
    <w:name w:val="94BAC9AE0F54453F92CB7631F4292767"/>
  </w:style>
  <w:style w:type="paragraph" w:customStyle="1" w:styleId="E5C851C66DC14DB29875F6637A8559FC">
    <w:name w:val="E5C851C66DC14DB29875F6637A8559FC"/>
  </w:style>
  <w:style w:type="paragraph" w:customStyle="1" w:styleId="38BFF316CDDD45858BB926B693A0921B">
    <w:name w:val="38BFF316CDDD45858BB926B693A0921B"/>
    <w:rsid w:val="005678E6"/>
  </w:style>
  <w:style w:type="paragraph" w:customStyle="1" w:styleId="SubsectionDate">
    <w:name w:val="Subsection Date"/>
    <w:basedOn w:val="Normal"/>
    <w:link w:val="SubsectionDateChar"/>
    <w:uiPriority w:val="4"/>
    <w:qFormat/>
    <w:rsid w:val="005678E6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678E6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372CA70D9FC647A19A592DB14A84A407">
    <w:name w:val="372CA70D9FC647A19A592DB14A84A407"/>
    <w:rsid w:val="005678E6"/>
  </w:style>
  <w:style w:type="paragraph" w:customStyle="1" w:styleId="9D68A77880C1457A8DE98C0FA8CC9F84">
    <w:name w:val="9D68A77880C1457A8DE98C0FA8CC9F84"/>
    <w:rsid w:val="005678E6"/>
  </w:style>
  <w:style w:type="paragraph" w:customStyle="1" w:styleId="46C67E48A89C4930924BA59394F84CE9">
    <w:name w:val="46C67E48A89C4930924BA59394F84CE9"/>
    <w:rsid w:val="005678E6"/>
  </w:style>
  <w:style w:type="paragraph" w:customStyle="1" w:styleId="5CFC2877D6524BA695E35CE7DCB77548">
    <w:name w:val="5CFC2877D6524BA695E35CE7DCB77548"/>
    <w:rsid w:val="0056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B86B7DC-8048-4017-8FFE-A80A32FF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202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Kathy</cp:lastModifiedBy>
  <cp:revision>8</cp:revision>
  <dcterms:created xsi:type="dcterms:W3CDTF">2015-11-11T18:48:00Z</dcterms:created>
  <dcterms:modified xsi:type="dcterms:W3CDTF">2016-09-11T19:03:00Z</dcterms:modified>
</cp:coreProperties>
</file>