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E1B" w:rsidRDefault="00E01E1B"/>
    <w:sdt>
      <w:sdtPr>
        <w:rPr>
          <w:rFonts w:asciiTheme="minorHAnsi" w:hAnsiTheme="minorHAnsi"/>
          <w:b w:val="0"/>
          <w:color w:val="000000" w:themeColor="text1"/>
          <w:sz w:val="22"/>
        </w:rPr>
        <w:alias w:val="Resume Name"/>
        <w:tag w:val="Resume Name"/>
        <w:id w:val="-1667471191"/>
        <w:placeholder>
          <w:docPart w:val="E3EDB0C4DF334A249B3417F8DBFB513C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4958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569"/>
            <w:gridCol w:w="2712"/>
          </w:tblGrid>
          <w:tr w:rsidR="00E01E1B" w:rsidTr="00012651">
            <w:trPr>
              <w:trHeight w:val="208"/>
            </w:trPr>
            <w:tc>
              <w:tcPr>
                <w:tcW w:w="3539" w:type="pct"/>
              </w:tcPr>
              <w:sdt>
                <w:sdtPr>
                  <w:id w:val="26081749"/>
                  <w:placeholder>
                    <w:docPart w:val="99C2D76BF33E4C72B4B8B39A537DFB8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01E1B" w:rsidRDefault="00012651">
                    <w:pPr>
                      <w:pStyle w:val="PersonalName"/>
                      <w:spacing w:line="240" w:lineRule="auto"/>
                    </w:pPr>
                    <w:r w:rsidRPr="00012651">
                      <w:t>Dana Seibert</w:t>
                    </w:r>
                  </w:p>
                </w:sdtContent>
              </w:sdt>
              <w:p w:rsidR="00E01E1B" w:rsidRPr="001601F9" w:rsidRDefault="00567060" w:rsidP="00816ABF">
                <w:pPr>
                  <w:pStyle w:val="NoSpacing"/>
                  <w:tabs>
                    <w:tab w:val="left" w:pos="2070"/>
                  </w:tabs>
                  <w:rPr>
                    <w:sz w:val="28"/>
                  </w:rPr>
                </w:pPr>
                <w:r w:rsidRPr="001601F9">
                  <w:rPr>
                    <w:sz w:val="28"/>
                  </w:rPr>
                  <w:t>281-904-9613</w:t>
                </w:r>
                <w:r w:rsidR="00816ABF">
                  <w:rPr>
                    <w:sz w:val="28"/>
                  </w:rPr>
                  <w:tab/>
                </w:r>
              </w:p>
              <w:p w:rsidR="00E01E1B" w:rsidRPr="001601F9" w:rsidRDefault="00567060">
                <w:pPr>
                  <w:pStyle w:val="NoSpacing"/>
                  <w:rPr>
                    <w:sz w:val="28"/>
                  </w:rPr>
                </w:pPr>
                <w:r w:rsidRPr="001601F9">
                  <w:rPr>
                    <w:sz w:val="28"/>
                  </w:rPr>
                  <w:t>4203 Crownwood Drive</w:t>
                </w:r>
              </w:p>
              <w:p w:rsidR="00567060" w:rsidRPr="001601F9" w:rsidRDefault="00567060">
                <w:pPr>
                  <w:pStyle w:val="NoSpacing"/>
                  <w:rPr>
                    <w:sz w:val="28"/>
                  </w:rPr>
                </w:pPr>
                <w:r w:rsidRPr="001601F9">
                  <w:rPr>
                    <w:sz w:val="28"/>
                  </w:rPr>
                  <w:t>Seabrook, TX 77586</w:t>
                </w:r>
              </w:p>
              <w:p w:rsidR="00E01E1B" w:rsidRDefault="007D4BFB" w:rsidP="00567060">
                <w:pPr>
                  <w:pStyle w:val="NoSpacing"/>
                </w:pPr>
                <w:r w:rsidRPr="001601F9">
                  <w:rPr>
                    <w:sz w:val="28"/>
                  </w:rPr>
                  <w:t>dseibert.edu</w:t>
                </w:r>
                <w:r w:rsidR="00567060" w:rsidRPr="001601F9">
                  <w:rPr>
                    <w:sz w:val="28"/>
                  </w:rPr>
                  <w:t>@gmail.com</w:t>
                </w:r>
              </w:p>
            </w:tc>
            <w:tc>
              <w:tcPr>
                <w:tcW w:w="1461" w:type="pct"/>
              </w:tcPr>
              <w:p w:rsidR="00E01E1B" w:rsidRDefault="00E01E1B">
                <w:pPr>
                  <w:pStyle w:val="NoSpacing"/>
                  <w:jc w:val="right"/>
                </w:pPr>
              </w:p>
            </w:tc>
          </w:tr>
        </w:tbl>
        <w:p w:rsidR="00E01E1B" w:rsidRDefault="00B74958"/>
      </w:sdtContent>
    </w:sdt>
    <w:p w:rsidR="00BF0749" w:rsidRPr="009C4D5D" w:rsidRDefault="00BF0749" w:rsidP="00202BA5">
      <w:pPr>
        <w:pStyle w:val="Section"/>
        <w:rPr>
          <w:sz w:val="36"/>
        </w:rPr>
      </w:pPr>
      <w:r w:rsidRPr="009C4D5D">
        <w:rPr>
          <w:sz w:val="36"/>
        </w:rPr>
        <w:t>Education</w:t>
      </w:r>
    </w:p>
    <w:p w:rsidR="00BF0749" w:rsidRPr="009C4D5D" w:rsidRDefault="00BF0749" w:rsidP="0067759D">
      <w:pPr>
        <w:pStyle w:val="ListBullet2"/>
        <w:rPr>
          <w:sz w:val="26"/>
          <w:szCs w:val="26"/>
        </w:rPr>
      </w:pPr>
      <w:r w:rsidRPr="009C4D5D">
        <w:rPr>
          <w:sz w:val="26"/>
          <w:szCs w:val="26"/>
        </w:rPr>
        <w:t>Senior at Clear Falls High School, Clear Creek ISD</w:t>
      </w:r>
    </w:p>
    <w:p w:rsidR="00BF0749" w:rsidRPr="009C4D5D" w:rsidRDefault="00DA764A" w:rsidP="0067759D">
      <w:pPr>
        <w:pStyle w:val="ListBullet2"/>
        <w:rPr>
          <w:sz w:val="26"/>
          <w:szCs w:val="26"/>
        </w:rPr>
      </w:pPr>
      <w:r>
        <w:rPr>
          <w:sz w:val="26"/>
          <w:szCs w:val="26"/>
        </w:rPr>
        <w:t>Class Rank: 33</w:t>
      </w:r>
      <w:r w:rsidR="00C72580">
        <w:rPr>
          <w:sz w:val="26"/>
          <w:szCs w:val="26"/>
        </w:rPr>
        <w:t xml:space="preserve"> out of 576</w:t>
      </w:r>
      <w:bookmarkStart w:id="0" w:name="_GoBack"/>
      <w:bookmarkEnd w:id="0"/>
    </w:p>
    <w:p w:rsidR="00BF0749" w:rsidRPr="009C4D5D" w:rsidRDefault="00DA764A" w:rsidP="0067759D">
      <w:pPr>
        <w:pStyle w:val="ListBullet2"/>
        <w:rPr>
          <w:sz w:val="26"/>
          <w:szCs w:val="26"/>
        </w:rPr>
      </w:pPr>
      <w:r>
        <w:rPr>
          <w:sz w:val="26"/>
          <w:szCs w:val="26"/>
        </w:rPr>
        <w:t>GPA: 5.1204</w:t>
      </w:r>
      <w:r w:rsidR="00BF0749" w:rsidRPr="009C4D5D">
        <w:rPr>
          <w:sz w:val="26"/>
          <w:szCs w:val="26"/>
        </w:rPr>
        <w:t xml:space="preserve"> on a 6.0 scale</w:t>
      </w:r>
    </w:p>
    <w:p w:rsidR="00BF0749" w:rsidRPr="009C4D5D" w:rsidRDefault="00BF0749" w:rsidP="0067759D">
      <w:pPr>
        <w:pStyle w:val="ListBullet2"/>
        <w:rPr>
          <w:sz w:val="26"/>
          <w:szCs w:val="26"/>
        </w:rPr>
      </w:pPr>
      <w:r w:rsidRPr="009C4D5D">
        <w:rPr>
          <w:sz w:val="26"/>
          <w:szCs w:val="26"/>
        </w:rPr>
        <w:t>AP courses completed:  Human Geograph</w:t>
      </w:r>
      <w:r w:rsidR="00E843A9" w:rsidRPr="009C4D5D">
        <w:rPr>
          <w:sz w:val="26"/>
          <w:szCs w:val="26"/>
        </w:rPr>
        <w:t>y, World Geography, English III, Macroeconomics</w:t>
      </w:r>
    </w:p>
    <w:p w:rsidR="00E843A9" w:rsidRPr="009C4D5D" w:rsidRDefault="00E843A9" w:rsidP="0067759D">
      <w:pPr>
        <w:pStyle w:val="ListBullet2"/>
        <w:rPr>
          <w:sz w:val="26"/>
          <w:szCs w:val="26"/>
        </w:rPr>
      </w:pPr>
      <w:r w:rsidRPr="009C4D5D">
        <w:rPr>
          <w:sz w:val="26"/>
          <w:szCs w:val="26"/>
        </w:rPr>
        <w:t>Current AP courses:  English IV, Government, Calculus BC, Computer Science A</w:t>
      </w:r>
    </w:p>
    <w:p w:rsidR="00E843A9" w:rsidRPr="009C4D5D" w:rsidRDefault="00E843A9" w:rsidP="0067759D">
      <w:pPr>
        <w:pStyle w:val="ListBullet2"/>
        <w:rPr>
          <w:sz w:val="26"/>
          <w:szCs w:val="26"/>
        </w:rPr>
      </w:pPr>
      <w:r w:rsidRPr="009C4D5D">
        <w:rPr>
          <w:sz w:val="26"/>
          <w:szCs w:val="26"/>
        </w:rPr>
        <w:t>Currently enrolled in Clinical Rotations course</w:t>
      </w:r>
    </w:p>
    <w:p w:rsidR="00A606A8" w:rsidRPr="009C4D5D" w:rsidRDefault="00887735" w:rsidP="00A606A8">
      <w:pPr>
        <w:pStyle w:val="ListBullet2"/>
        <w:rPr>
          <w:sz w:val="26"/>
          <w:szCs w:val="26"/>
        </w:rPr>
      </w:pPr>
      <w:r w:rsidRPr="009C4D5D">
        <w:rPr>
          <w:sz w:val="26"/>
          <w:szCs w:val="26"/>
        </w:rPr>
        <w:t>Independent Study: HTML/CSS, JavaScript, jQuery, PHP</w:t>
      </w:r>
    </w:p>
    <w:p w:rsidR="00BF0749" w:rsidRPr="009C4D5D" w:rsidRDefault="00BF0749" w:rsidP="00BF0749">
      <w:pPr>
        <w:pStyle w:val="Section"/>
        <w:rPr>
          <w:sz w:val="36"/>
        </w:rPr>
      </w:pPr>
      <w:r w:rsidRPr="009C4D5D">
        <w:rPr>
          <w:sz w:val="36"/>
        </w:rPr>
        <w:t>Extracurricular Activities</w:t>
      </w:r>
    </w:p>
    <w:p w:rsidR="00BF0749" w:rsidRPr="009C4D5D" w:rsidRDefault="00BF0749" w:rsidP="00BF0749">
      <w:pPr>
        <w:pStyle w:val="ListBullet2"/>
        <w:rPr>
          <w:sz w:val="26"/>
          <w:szCs w:val="26"/>
        </w:rPr>
      </w:pPr>
      <w:r w:rsidRPr="009C4D5D">
        <w:rPr>
          <w:sz w:val="26"/>
          <w:szCs w:val="26"/>
        </w:rPr>
        <w:t>National Technical Honor Society (NTHS) (2014 – present)</w:t>
      </w:r>
    </w:p>
    <w:p w:rsidR="00BF0749" w:rsidRPr="009C4D5D" w:rsidRDefault="00BF0749" w:rsidP="00BF0749">
      <w:pPr>
        <w:pStyle w:val="ListBullet2"/>
        <w:rPr>
          <w:sz w:val="26"/>
          <w:szCs w:val="26"/>
        </w:rPr>
      </w:pPr>
      <w:r w:rsidRPr="009C4D5D">
        <w:rPr>
          <w:sz w:val="26"/>
          <w:szCs w:val="26"/>
        </w:rPr>
        <w:t>National Honor Society (NHS) (2013 – present)</w:t>
      </w:r>
    </w:p>
    <w:p w:rsidR="00BF0749" w:rsidRPr="009C4D5D" w:rsidRDefault="00BF0749" w:rsidP="00BF0749">
      <w:pPr>
        <w:pStyle w:val="ListBullet2"/>
        <w:rPr>
          <w:sz w:val="26"/>
          <w:szCs w:val="26"/>
        </w:rPr>
      </w:pPr>
      <w:r w:rsidRPr="009C4D5D">
        <w:rPr>
          <w:sz w:val="26"/>
          <w:szCs w:val="26"/>
        </w:rPr>
        <w:t>National Art Honor Society (NAHS) (2014 – present)</w:t>
      </w:r>
    </w:p>
    <w:p w:rsidR="00BF0749" w:rsidRPr="009C4D5D" w:rsidRDefault="00BF0749" w:rsidP="00BF0749">
      <w:pPr>
        <w:pStyle w:val="ListBullet2"/>
        <w:rPr>
          <w:sz w:val="26"/>
          <w:szCs w:val="26"/>
        </w:rPr>
      </w:pPr>
      <w:r w:rsidRPr="009C4D5D">
        <w:rPr>
          <w:sz w:val="26"/>
          <w:szCs w:val="26"/>
        </w:rPr>
        <w:t>International Thespian Society (2015 – present)</w:t>
      </w:r>
    </w:p>
    <w:p w:rsidR="00E843A9" w:rsidRPr="009C4D5D" w:rsidRDefault="00E843A9" w:rsidP="00BF0749">
      <w:pPr>
        <w:pStyle w:val="ListBullet2"/>
        <w:rPr>
          <w:sz w:val="26"/>
          <w:szCs w:val="26"/>
        </w:rPr>
      </w:pPr>
      <w:r w:rsidRPr="009C4D5D">
        <w:rPr>
          <w:sz w:val="26"/>
          <w:szCs w:val="26"/>
        </w:rPr>
        <w:t xml:space="preserve">Technical Theatre (2013 </w:t>
      </w:r>
      <w:r w:rsidR="0067759D" w:rsidRPr="009C4D5D">
        <w:rPr>
          <w:sz w:val="26"/>
          <w:szCs w:val="26"/>
        </w:rPr>
        <w:t>–</w:t>
      </w:r>
      <w:r w:rsidRPr="009C4D5D">
        <w:rPr>
          <w:sz w:val="26"/>
          <w:szCs w:val="26"/>
        </w:rPr>
        <w:t xml:space="preserve"> present)</w:t>
      </w:r>
    </w:p>
    <w:p w:rsidR="00BF0749" w:rsidRPr="009C4D5D" w:rsidRDefault="00BF0749" w:rsidP="00BF0749">
      <w:pPr>
        <w:pStyle w:val="ListBullet2"/>
        <w:rPr>
          <w:sz w:val="26"/>
          <w:szCs w:val="26"/>
        </w:rPr>
      </w:pPr>
      <w:r w:rsidRPr="009C4D5D">
        <w:rPr>
          <w:sz w:val="26"/>
          <w:szCs w:val="26"/>
        </w:rPr>
        <w:t>Health Occupation Students of America (HOSA) (2013 – 2015)</w:t>
      </w:r>
    </w:p>
    <w:p w:rsidR="00E843A9" w:rsidRPr="009C4D5D" w:rsidRDefault="00BF0749" w:rsidP="001601F9">
      <w:pPr>
        <w:pStyle w:val="ListBullet2"/>
        <w:rPr>
          <w:sz w:val="26"/>
          <w:szCs w:val="26"/>
        </w:rPr>
      </w:pPr>
      <w:r w:rsidRPr="009C4D5D">
        <w:rPr>
          <w:sz w:val="26"/>
          <w:szCs w:val="26"/>
        </w:rPr>
        <w:t>Biotechnology Club (2014 – 2015)</w:t>
      </w:r>
    </w:p>
    <w:p w:rsidR="00E30DF7" w:rsidRPr="009C4D5D" w:rsidRDefault="001601F9" w:rsidP="00A606A8">
      <w:pPr>
        <w:pStyle w:val="ListBullet2"/>
        <w:rPr>
          <w:sz w:val="26"/>
          <w:szCs w:val="26"/>
        </w:rPr>
      </w:pPr>
      <w:r w:rsidRPr="009C4D5D">
        <w:rPr>
          <w:sz w:val="26"/>
          <w:szCs w:val="26"/>
        </w:rPr>
        <w:t>Spanish Club (2012 – 2013)</w:t>
      </w:r>
    </w:p>
    <w:p w:rsidR="00931A7B" w:rsidRPr="009C4D5D" w:rsidRDefault="0009634A" w:rsidP="00202BA5">
      <w:pPr>
        <w:pStyle w:val="Section"/>
        <w:rPr>
          <w:sz w:val="36"/>
        </w:rPr>
      </w:pPr>
      <w:r w:rsidRPr="009C4D5D">
        <w:rPr>
          <w:noProof/>
          <w:color w:val="000000"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E85A5AC" wp14:editId="083171B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E01E1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E7979" w:themeFill="accent1" w:themeFillTint="66"/>
                                  <w:vAlign w:val="center"/>
                                </w:tcPr>
                                <w:p w:rsidR="00E01E1B" w:rsidRDefault="00E01E1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01E1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AD0101" w:themeFill="accent1"/>
                                  <w:vAlign w:val="center"/>
                                </w:tcPr>
                                <w:p w:rsidR="00E01E1B" w:rsidRDefault="00E01E1B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01E1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24E5B" w:themeFill="accent5"/>
                                  <w:vAlign w:val="center"/>
                                </w:tcPr>
                                <w:p w:rsidR="00E01E1B" w:rsidRDefault="00E01E1B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01E1B" w:rsidRDefault="00E01E1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5A5AC" id="Rectangle 3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E01E1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E7979" w:themeFill="accent1" w:themeFillTint="66"/>
                            <w:vAlign w:val="center"/>
                          </w:tcPr>
                          <w:p w:rsidR="00E01E1B" w:rsidRDefault="00E01E1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01E1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AD0101" w:themeFill="accent1"/>
                            <w:vAlign w:val="center"/>
                          </w:tcPr>
                          <w:p w:rsidR="00E01E1B" w:rsidRDefault="00E01E1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01E1B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24E5B" w:themeFill="accent5"/>
                            <w:vAlign w:val="center"/>
                          </w:tcPr>
                          <w:p w:rsidR="00E01E1B" w:rsidRDefault="00E01E1B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E01E1B" w:rsidRDefault="00E01E1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F0749" w:rsidRPr="009C4D5D">
        <w:rPr>
          <w:sz w:val="36"/>
        </w:rPr>
        <w:t>Volunteer Work</w:t>
      </w:r>
      <w:r w:rsidR="00931A7B" w:rsidRPr="009C4D5D">
        <w:rPr>
          <w:sz w:val="36"/>
        </w:rPr>
        <w:tab/>
      </w:r>
    </w:p>
    <w:p w:rsidR="00E30DF7" w:rsidRPr="009C4D5D" w:rsidRDefault="00931A7B" w:rsidP="00202BA5">
      <w:pPr>
        <w:pStyle w:val="Subsection"/>
        <w:rPr>
          <w:sz w:val="28"/>
        </w:rPr>
      </w:pPr>
      <w:r w:rsidRPr="009C4D5D">
        <w:rPr>
          <w:sz w:val="28"/>
        </w:rPr>
        <w:t>Preschool Assistant Teacher, University Baptist Church</w:t>
      </w:r>
      <w:r w:rsidR="00202BA5" w:rsidRPr="009C4D5D">
        <w:rPr>
          <w:sz w:val="28"/>
        </w:rPr>
        <w:t xml:space="preserve"> </w:t>
      </w:r>
    </w:p>
    <w:p w:rsidR="001601F9" w:rsidRPr="009C4D5D" w:rsidRDefault="00202BA5" w:rsidP="00202BA5">
      <w:pPr>
        <w:pStyle w:val="Subsection"/>
        <w:rPr>
          <w:sz w:val="28"/>
        </w:rPr>
      </w:pPr>
      <w:r w:rsidRPr="009C4D5D">
        <w:rPr>
          <w:sz w:val="28"/>
        </w:rPr>
        <w:t>(Sept</w:t>
      </w:r>
      <w:r w:rsidR="00B33978" w:rsidRPr="009C4D5D">
        <w:rPr>
          <w:sz w:val="28"/>
        </w:rPr>
        <w:t>.</w:t>
      </w:r>
      <w:r w:rsidR="001601F9" w:rsidRPr="009C4D5D">
        <w:rPr>
          <w:sz w:val="28"/>
        </w:rPr>
        <w:t xml:space="preserve"> 2012 – July 2015)</w:t>
      </w:r>
    </w:p>
    <w:p w:rsidR="00931A7B" w:rsidRPr="009C4D5D" w:rsidRDefault="001601F9" w:rsidP="001601F9">
      <w:pPr>
        <w:spacing w:after="0"/>
        <w:rPr>
          <w:b/>
          <w:sz w:val="28"/>
        </w:rPr>
      </w:pPr>
      <w:r w:rsidRPr="009C4D5D">
        <w:rPr>
          <w:b/>
          <w:sz w:val="28"/>
        </w:rPr>
        <w:t>Job responsibilities include:</w:t>
      </w:r>
      <w:r w:rsidR="00202BA5" w:rsidRPr="009C4D5D">
        <w:rPr>
          <w:sz w:val="28"/>
        </w:rPr>
        <w:t xml:space="preserve">  </w:t>
      </w:r>
    </w:p>
    <w:p w:rsidR="0067759D" w:rsidRPr="009C4D5D" w:rsidRDefault="00931A7B" w:rsidP="00931A7B">
      <w:pPr>
        <w:spacing w:after="0"/>
        <w:rPr>
          <w:sz w:val="28"/>
        </w:rPr>
      </w:pPr>
      <w:r w:rsidRPr="009C4D5D">
        <w:rPr>
          <w:sz w:val="28"/>
        </w:rPr>
        <w:t>Supervising preschool children during Sunday School, assisting  teacher with curriculum, craft projects, &amp; recreation</w:t>
      </w:r>
    </w:p>
    <w:p w:rsidR="00E30DF7" w:rsidRPr="009C4D5D" w:rsidRDefault="00E30DF7" w:rsidP="005F4CE1">
      <w:pPr>
        <w:pStyle w:val="Subsection"/>
        <w:rPr>
          <w:rFonts w:asciiTheme="minorHAnsi" w:hAnsiTheme="minorHAnsi"/>
          <w:b w:val="0"/>
          <w:color w:val="000000" w:themeColor="text1"/>
          <w:spacing w:val="0"/>
          <w:szCs w:val="20"/>
        </w:rPr>
      </w:pPr>
    </w:p>
    <w:p w:rsidR="00E30DF7" w:rsidRPr="009C4D5D" w:rsidRDefault="005F4CE1" w:rsidP="005F4CE1">
      <w:pPr>
        <w:pStyle w:val="Subsection"/>
        <w:rPr>
          <w:sz w:val="28"/>
        </w:rPr>
      </w:pPr>
      <w:r w:rsidRPr="009C4D5D">
        <w:rPr>
          <w:sz w:val="28"/>
        </w:rPr>
        <w:t xml:space="preserve">Camp Counselor, </w:t>
      </w:r>
      <w:r w:rsidR="00967D1E" w:rsidRPr="009C4D5D">
        <w:rPr>
          <w:sz w:val="28"/>
        </w:rPr>
        <w:t xml:space="preserve">OnStage Kids, </w:t>
      </w:r>
      <w:r w:rsidR="00931A7B" w:rsidRPr="009C4D5D">
        <w:rPr>
          <w:sz w:val="28"/>
        </w:rPr>
        <w:t>Gloria Dei Lutheran Church</w:t>
      </w:r>
      <w:r w:rsidR="00202BA5" w:rsidRPr="009C4D5D">
        <w:rPr>
          <w:sz w:val="28"/>
        </w:rPr>
        <w:t xml:space="preserve"> </w:t>
      </w:r>
    </w:p>
    <w:p w:rsidR="001601F9" w:rsidRPr="009C4D5D" w:rsidRDefault="00202BA5" w:rsidP="005F4CE1">
      <w:pPr>
        <w:pStyle w:val="Subsection"/>
        <w:rPr>
          <w:szCs w:val="20"/>
        </w:rPr>
      </w:pPr>
      <w:r w:rsidRPr="009C4D5D">
        <w:rPr>
          <w:sz w:val="28"/>
          <w:szCs w:val="20"/>
        </w:rPr>
        <w:t>(</w:t>
      </w:r>
      <w:r w:rsidR="00B33978" w:rsidRPr="009C4D5D">
        <w:rPr>
          <w:sz w:val="28"/>
          <w:szCs w:val="20"/>
        </w:rPr>
        <w:t>June 2011 – Aug.</w:t>
      </w:r>
      <w:r w:rsidRPr="009C4D5D">
        <w:rPr>
          <w:sz w:val="28"/>
          <w:szCs w:val="20"/>
        </w:rPr>
        <w:t xml:space="preserve"> 2014)</w:t>
      </w:r>
      <w:r w:rsidR="005F4CE1" w:rsidRPr="009C4D5D">
        <w:rPr>
          <w:sz w:val="28"/>
          <w:szCs w:val="20"/>
        </w:rPr>
        <w:t xml:space="preserve">  </w:t>
      </w:r>
    </w:p>
    <w:p w:rsidR="001601F9" w:rsidRPr="009C4D5D" w:rsidRDefault="001601F9" w:rsidP="001601F9">
      <w:pPr>
        <w:spacing w:after="0"/>
        <w:rPr>
          <w:b/>
          <w:sz w:val="28"/>
        </w:rPr>
      </w:pPr>
      <w:r w:rsidRPr="009C4D5D">
        <w:rPr>
          <w:b/>
          <w:sz w:val="28"/>
        </w:rPr>
        <w:t>Job responsibilities include:</w:t>
      </w:r>
    </w:p>
    <w:p w:rsidR="00931A7B" w:rsidRPr="009C4D5D" w:rsidRDefault="00931A7B" w:rsidP="005F4CE1">
      <w:pPr>
        <w:pStyle w:val="Subsection"/>
        <w:rPr>
          <w:sz w:val="28"/>
          <w:szCs w:val="20"/>
        </w:rPr>
      </w:pPr>
      <w:r w:rsidRPr="009C4D5D">
        <w:rPr>
          <w:rFonts w:asciiTheme="minorHAnsi" w:hAnsiTheme="minorHAnsi"/>
          <w:b w:val="0"/>
          <w:color w:val="auto"/>
          <w:sz w:val="28"/>
        </w:rPr>
        <w:t>Supervising elementary students for week long drama camps, assisting director with curriculum, crafts, &amp; recreation</w:t>
      </w:r>
    </w:p>
    <w:p w:rsidR="00931A7B" w:rsidRPr="009C4D5D" w:rsidRDefault="00BF0749" w:rsidP="00202BA5">
      <w:pPr>
        <w:pStyle w:val="Section"/>
        <w:rPr>
          <w:sz w:val="36"/>
        </w:rPr>
      </w:pPr>
      <w:r w:rsidRPr="009C4D5D">
        <w:rPr>
          <w:sz w:val="36"/>
        </w:rPr>
        <w:t xml:space="preserve">Paid </w:t>
      </w:r>
      <w:r w:rsidR="00931A7B" w:rsidRPr="009C4D5D">
        <w:rPr>
          <w:sz w:val="36"/>
        </w:rPr>
        <w:t>Work Experience</w:t>
      </w:r>
      <w:r w:rsidR="00931A7B" w:rsidRPr="009C4D5D">
        <w:rPr>
          <w:sz w:val="36"/>
        </w:rPr>
        <w:tab/>
      </w:r>
    </w:p>
    <w:p w:rsidR="00E30DF7" w:rsidRPr="009C4D5D" w:rsidRDefault="00931A7B" w:rsidP="00202BA5">
      <w:pPr>
        <w:pStyle w:val="Subsection"/>
        <w:rPr>
          <w:sz w:val="28"/>
        </w:rPr>
      </w:pPr>
      <w:r w:rsidRPr="009C4D5D">
        <w:rPr>
          <w:sz w:val="28"/>
        </w:rPr>
        <w:t>Arlan’s Grocery Store</w:t>
      </w:r>
      <w:r w:rsidR="00202BA5" w:rsidRPr="009C4D5D">
        <w:rPr>
          <w:sz w:val="28"/>
        </w:rPr>
        <w:t xml:space="preserve"> </w:t>
      </w:r>
    </w:p>
    <w:p w:rsidR="00931A7B" w:rsidRPr="009C4D5D" w:rsidRDefault="00202BA5" w:rsidP="00202BA5">
      <w:pPr>
        <w:pStyle w:val="Subsection"/>
        <w:rPr>
          <w:sz w:val="28"/>
        </w:rPr>
      </w:pPr>
      <w:r w:rsidRPr="009C4D5D">
        <w:rPr>
          <w:sz w:val="28"/>
        </w:rPr>
        <w:t>(June 2014 – present)</w:t>
      </w:r>
      <w:r w:rsidR="00931A7B" w:rsidRPr="009C4D5D">
        <w:rPr>
          <w:sz w:val="28"/>
        </w:rPr>
        <w:t xml:space="preserve">                                                                          </w:t>
      </w:r>
    </w:p>
    <w:p w:rsidR="00931A7B" w:rsidRPr="009C4D5D" w:rsidRDefault="00931A7B" w:rsidP="00931A7B">
      <w:pPr>
        <w:spacing w:after="0"/>
        <w:rPr>
          <w:b/>
          <w:sz w:val="28"/>
        </w:rPr>
      </w:pPr>
      <w:r w:rsidRPr="009C4D5D">
        <w:rPr>
          <w:b/>
          <w:sz w:val="28"/>
        </w:rPr>
        <w:t>Job responsibilities include:</w:t>
      </w:r>
    </w:p>
    <w:p w:rsidR="00931A7B" w:rsidRPr="009C4D5D" w:rsidRDefault="00931A7B" w:rsidP="00931A7B">
      <w:pPr>
        <w:spacing w:after="0"/>
        <w:rPr>
          <w:sz w:val="28"/>
        </w:rPr>
      </w:pPr>
      <w:r w:rsidRPr="009C4D5D">
        <w:rPr>
          <w:sz w:val="28"/>
        </w:rPr>
        <w:t>Cashier, customer service, store presentation</w:t>
      </w:r>
    </w:p>
    <w:p w:rsidR="00E30DF7" w:rsidRPr="009C4D5D" w:rsidRDefault="00931A7B" w:rsidP="00202BA5">
      <w:pPr>
        <w:pStyle w:val="Subsection"/>
        <w:rPr>
          <w:sz w:val="28"/>
        </w:rPr>
      </w:pPr>
      <w:r w:rsidRPr="009C4D5D">
        <w:rPr>
          <w:sz w:val="28"/>
        </w:rPr>
        <w:t>Preschool Assistant Teacher, University Baptist Church</w:t>
      </w:r>
      <w:r w:rsidR="00202BA5" w:rsidRPr="009C4D5D">
        <w:rPr>
          <w:sz w:val="28"/>
        </w:rPr>
        <w:t xml:space="preserve"> </w:t>
      </w:r>
    </w:p>
    <w:p w:rsidR="00931A7B" w:rsidRPr="009C4D5D" w:rsidRDefault="00202BA5" w:rsidP="00202BA5">
      <w:pPr>
        <w:pStyle w:val="Subsection"/>
        <w:rPr>
          <w:sz w:val="28"/>
        </w:rPr>
      </w:pPr>
      <w:r w:rsidRPr="009C4D5D">
        <w:rPr>
          <w:sz w:val="28"/>
        </w:rPr>
        <w:t>(July 2015 – present)</w:t>
      </w:r>
    </w:p>
    <w:p w:rsidR="00931A7B" w:rsidRPr="009C4D5D" w:rsidRDefault="00931A7B" w:rsidP="00931A7B">
      <w:pPr>
        <w:spacing w:after="0"/>
        <w:rPr>
          <w:b/>
          <w:sz w:val="28"/>
        </w:rPr>
      </w:pPr>
      <w:r w:rsidRPr="009C4D5D">
        <w:rPr>
          <w:b/>
          <w:sz w:val="28"/>
        </w:rPr>
        <w:t>Job responsibilities include:</w:t>
      </w:r>
    </w:p>
    <w:p w:rsidR="00E843A9" w:rsidRPr="009C4D5D" w:rsidRDefault="00931A7B" w:rsidP="0067759D">
      <w:pPr>
        <w:spacing w:after="0"/>
        <w:rPr>
          <w:sz w:val="28"/>
        </w:rPr>
      </w:pPr>
      <w:r w:rsidRPr="009C4D5D">
        <w:rPr>
          <w:sz w:val="28"/>
        </w:rPr>
        <w:t>Supervising preschool children during Sunday School</w:t>
      </w:r>
      <w:r w:rsidR="00475394" w:rsidRPr="009C4D5D">
        <w:rPr>
          <w:sz w:val="28"/>
        </w:rPr>
        <w:t>, Sunday Night Care, and Wednesday Night Care</w:t>
      </w:r>
      <w:r w:rsidR="00A606A8" w:rsidRPr="009C4D5D">
        <w:rPr>
          <w:sz w:val="28"/>
        </w:rPr>
        <w:t xml:space="preserve">, assisting </w:t>
      </w:r>
      <w:r w:rsidRPr="009C4D5D">
        <w:rPr>
          <w:sz w:val="28"/>
        </w:rPr>
        <w:t>teacher with curriculum, craft projects, &amp; recreation</w:t>
      </w:r>
    </w:p>
    <w:p w:rsidR="006C0394" w:rsidRPr="009C4D5D" w:rsidRDefault="006C0394" w:rsidP="006C0394">
      <w:pPr>
        <w:pStyle w:val="Section"/>
        <w:rPr>
          <w:sz w:val="36"/>
        </w:rPr>
      </w:pPr>
      <w:r w:rsidRPr="009C4D5D">
        <w:rPr>
          <w:sz w:val="36"/>
        </w:rPr>
        <w:t>Honors/Awards</w:t>
      </w:r>
    </w:p>
    <w:p w:rsidR="00575583" w:rsidRPr="009C4D5D" w:rsidRDefault="00632A35" w:rsidP="003B44DC">
      <w:pPr>
        <w:pStyle w:val="ListBullet2"/>
        <w:rPr>
          <w:sz w:val="28"/>
        </w:rPr>
      </w:pPr>
      <w:r w:rsidRPr="009C4D5D">
        <w:rPr>
          <w:sz w:val="28"/>
        </w:rPr>
        <w:t>HOSA State Qualifier (2015)</w:t>
      </w:r>
      <w:r w:rsidR="009C726F" w:rsidRPr="009C4D5D">
        <w:rPr>
          <w:sz w:val="28"/>
        </w:rPr>
        <w:t>, 2nd place at regionals (2015)</w:t>
      </w:r>
    </w:p>
    <w:p w:rsidR="00632A35" w:rsidRPr="009C4D5D" w:rsidRDefault="00632A35" w:rsidP="003B44DC">
      <w:pPr>
        <w:pStyle w:val="ListBullet2"/>
        <w:rPr>
          <w:sz w:val="28"/>
        </w:rPr>
      </w:pPr>
      <w:r w:rsidRPr="009C4D5D">
        <w:rPr>
          <w:sz w:val="28"/>
        </w:rPr>
        <w:t>Academic Letter</w:t>
      </w:r>
      <w:r w:rsidR="00575583" w:rsidRPr="009C4D5D">
        <w:rPr>
          <w:sz w:val="28"/>
        </w:rPr>
        <w:t xml:space="preserve"> (HOSA)</w:t>
      </w:r>
      <w:r w:rsidRPr="009C4D5D">
        <w:rPr>
          <w:sz w:val="28"/>
        </w:rPr>
        <w:t xml:space="preserve"> (2015)</w:t>
      </w:r>
    </w:p>
    <w:p w:rsidR="00575583" w:rsidRPr="009C4D5D" w:rsidRDefault="00575583" w:rsidP="003B44DC">
      <w:pPr>
        <w:pStyle w:val="ListBullet2"/>
        <w:rPr>
          <w:sz w:val="28"/>
        </w:rPr>
      </w:pPr>
      <w:r w:rsidRPr="009C4D5D">
        <w:rPr>
          <w:sz w:val="28"/>
        </w:rPr>
        <w:t>Academic Letter (Technical Theatre) (2016)</w:t>
      </w:r>
    </w:p>
    <w:p w:rsidR="00632A35" w:rsidRPr="009C4D5D" w:rsidRDefault="00632A35" w:rsidP="003B44DC">
      <w:pPr>
        <w:pStyle w:val="ListBullet2"/>
        <w:rPr>
          <w:sz w:val="28"/>
        </w:rPr>
      </w:pPr>
      <w:r w:rsidRPr="009C4D5D">
        <w:rPr>
          <w:sz w:val="28"/>
        </w:rPr>
        <w:t xml:space="preserve">Samsung Mobile App Academy Participant (2015) </w:t>
      </w:r>
    </w:p>
    <w:p w:rsidR="00632A35" w:rsidRPr="009C4D5D" w:rsidRDefault="00632A35" w:rsidP="003B44DC">
      <w:pPr>
        <w:pStyle w:val="ListBullet2"/>
        <w:rPr>
          <w:sz w:val="28"/>
        </w:rPr>
      </w:pPr>
      <w:r w:rsidRPr="009C4D5D">
        <w:rPr>
          <w:sz w:val="28"/>
        </w:rPr>
        <w:t>Project Lead The Way Curriculum Completion (2012 – 2015)</w:t>
      </w:r>
    </w:p>
    <w:p w:rsidR="00632A35" w:rsidRPr="009C4D5D" w:rsidRDefault="00632A35" w:rsidP="003B44DC">
      <w:pPr>
        <w:pStyle w:val="ListBullet2"/>
        <w:rPr>
          <w:sz w:val="28"/>
        </w:rPr>
      </w:pPr>
      <w:r w:rsidRPr="009C4D5D">
        <w:rPr>
          <w:sz w:val="28"/>
        </w:rPr>
        <w:t>Top 10% of Class (2012 – present)</w:t>
      </w:r>
    </w:p>
    <w:p w:rsidR="00632A35" w:rsidRPr="009C4D5D" w:rsidRDefault="0097391C" w:rsidP="003B44DC">
      <w:pPr>
        <w:pStyle w:val="ListBullet2"/>
        <w:rPr>
          <w:sz w:val="28"/>
        </w:rPr>
      </w:pPr>
      <w:r w:rsidRPr="009C4D5D">
        <w:rPr>
          <w:sz w:val="28"/>
        </w:rPr>
        <w:t>Summa Cum Laude Graduate (2016)</w:t>
      </w:r>
    </w:p>
    <w:p w:rsidR="00B7730F" w:rsidRPr="009C4D5D" w:rsidRDefault="00B7730F" w:rsidP="003B44DC">
      <w:pPr>
        <w:pStyle w:val="ListBullet2"/>
        <w:rPr>
          <w:sz w:val="28"/>
        </w:rPr>
      </w:pPr>
      <w:r w:rsidRPr="009C4D5D">
        <w:rPr>
          <w:sz w:val="28"/>
        </w:rPr>
        <w:t>Chick Fil A Leader Academy Member</w:t>
      </w:r>
      <w:r w:rsidR="00E30DF7" w:rsidRPr="009C4D5D">
        <w:rPr>
          <w:sz w:val="28"/>
        </w:rPr>
        <w:t xml:space="preserve"> </w:t>
      </w:r>
      <w:r w:rsidRPr="009C4D5D">
        <w:rPr>
          <w:sz w:val="28"/>
        </w:rPr>
        <w:t>(2015 – present)</w:t>
      </w:r>
    </w:p>
    <w:p w:rsidR="00575583" w:rsidRPr="009C4D5D" w:rsidRDefault="00575583" w:rsidP="003B44DC">
      <w:pPr>
        <w:pStyle w:val="ListBullet2"/>
        <w:rPr>
          <w:sz w:val="28"/>
        </w:rPr>
      </w:pPr>
      <w:r w:rsidRPr="009C4D5D">
        <w:rPr>
          <w:sz w:val="28"/>
        </w:rPr>
        <w:t>Assistant Stage Manager for Spring Musical (2015)</w:t>
      </w:r>
    </w:p>
    <w:p w:rsidR="0067759D" w:rsidRPr="009C4D5D" w:rsidRDefault="0067759D" w:rsidP="003B44DC">
      <w:pPr>
        <w:pStyle w:val="ListBullet2"/>
        <w:rPr>
          <w:sz w:val="28"/>
        </w:rPr>
      </w:pPr>
      <w:r w:rsidRPr="009C4D5D">
        <w:rPr>
          <w:sz w:val="28"/>
        </w:rPr>
        <w:t>Stage Manager for Fall Show (2015)</w:t>
      </w:r>
    </w:p>
    <w:p w:rsidR="003E21D1" w:rsidRPr="009C4D5D" w:rsidRDefault="003E21D1" w:rsidP="003B44DC">
      <w:pPr>
        <w:pStyle w:val="ListBullet2"/>
        <w:rPr>
          <w:sz w:val="28"/>
        </w:rPr>
      </w:pPr>
      <w:r w:rsidRPr="009C4D5D">
        <w:rPr>
          <w:sz w:val="28"/>
        </w:rPr>
        <w:t>Stage Manager for Spring Blackbox Show (2015)</w:t>
      </w:r>
    </w:p>
    <w:p w:rsidR="0067759D" w:rsidRPr="009C4D5D" w:rsidRDefault="0067759D" w:rsidP="003B44DC">
      <w:pPr>
        <w:pStyle w:val="ListBullet2"/>
        <w:rPr>
          <w:sz w:val="28"/>
        </w:rPr>
      </w:pPr>
      <w:r w:rsidRPr="009C4D5D">
        <w:rPr>
          <w:sz w:val="28"/>
        </w:rPr>
        <w:t>Theatre Kid of the Month (October 2015)</w:t>
      </w:r>
    </w:p>
    <w:p w:rsidR="00575583" w:rsidRPr="009C4D5D" w:rsidRDefault="00575583" w:rsidP="00575583">
      <w:pPr>
        <w:pStyle w:val="ListBullet2"/>
        <w:rPr>
          <w:sz w:val="28"/>
        </w:rPr>
      </w:pPr>
      <w:r w:rsidRPr="009C4D5D">
        <w:rPr>
          <w:sz w:val="28"/>
        </w:rPr>
        <w:t>Acceptance into University of Houston</w:t>
      </w:r>
      <w:r w:rsidR="00CE2FB5" w:rsidRPr="009C4D5D">
        <w:rPr>
          <w:sz w:val="28"/>
        </w:rPr>
        <w:t>: Central-</w:t>
      </w:r>
      <w:r w:rsidRPr="009C4D5D">
        <w:rPr>
          <w:sz w:val="28"/>
        </w:rPr>
        <w:t xml:space="preserve"> Honors College</w:t>
      </w:r>
    </w:p>
    <w:p w:rsidR="00575583" w:rsidRPr="009C4D5D" w:rsidRDefault="00575583" w:rsidP="003B44DC">
      <w:pPr>
        <w:pStyle w:val="ListBullet2"/>
        <w:rPr>
          <w:sz w:val="28"/>
        </w:rPr>
      </w:pPr>
      <w:r w:rsidRPr="009C4D5D">
        <w:rPr>
          <w:sz w:val="28"/>
        </w:rPr>
        <w:t>University of Houston Academic Excellence Scholarship Recipient (2015)</w:t>
      </w:r>
    </w:p>
    <w:p w:rsidR="00FF5588" w:rsidRPr="009C4D5D" w:rsidRDefault="00FF5588" w:rsidP="003B44DC">
      <w:pPr>
        <w:pStyle w:val="ListBullet2"/>
        <w:rPr>
          <w:sz w:val="28"/>
        </w:rPr>
      </w:pPr>
      <w:r w:rsidRPr="009C4D5D">
        <w:rPr>
          <w:sz w:val="28"/>
        </w:rPr>
        <w:t>Runner-Up for NCWIT Aspirations: Houston</w:t>
      </w:r>
    </w:p>
    <w:sectPr w:rsidR="00FF5588" w:rsidRPr="009C4D5D"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958" w:rsidRDefault="00B74958">
      <w:pPr>
        <w:spacing w:after="0" w:line="240" w:lineRule="auto"/>
      </w:pPr>
      <w:r>
        <w:separator/>
      </w:r>
    </w:p>
  </w:endnote>
  <w:endnote w:type="continuationSeparator" w:id="0">
    <w:p w:rsidR="00B74958" w:rsidRDefault="00B7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E1B" w:rsidRDefault="0009634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ABB4CAE" id="AutoShape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65ugIAALw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HPQXrm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01E1B" w:rsidRDefault="00E01E1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onwIAAG8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" o:allowincell="f" fillcolor="#ad0101 [3204]" stroked="f">
              <v:textbox inset="0,0,0,0">
                <w:txbxContent>
                  <w:p w:rsidR="00E01E1B" w:rsidRDefault="00E01E1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958" w:rsidRDefault="00B74958">
      <w:pPr>
        <w:spacing w:after="0" w:line="240" w:lineRule="auto"/>
      </w:pPr>
      <w:r>
        <w:separator/>
      </w:r>
    </w:p>
  </w:footnote>
  <w:footnote w:type="continuationSeparator" w:id="0">
    <w:p w:rsidR="00B74958" w:rsidRDefault="00B7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E1B" w:rsidRDefault="0009634A">
    <w:pPr>
      <w:pStyle w:val="Header"/>
    </w:pPr>
    <w:r>
      <w:rPr>
        <w:noProof/>
        <w:szCs w:val="1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7B1F68B" id="AutoShape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TGSeb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C956E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C956E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FD3636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D0101" w:themeColor="accent1"/>
      </w:rPr>
    </w:lvl>
  </w:abstractNum>
  <w:abstractNum w:abstractNumId="4" w15:restartNumberingAfterBreak="0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10000" w:themeColor="accent1" w:themeShade="BF"/>
      </w:rPr>
    </w:lvl>
  </w:abstractNum>
  <w:abstractNum w:abstractNumId="5" w15:restartNumberingAfterBreak="0">
    <w:nsid w:val="179D2103"/>
    <w:multiLevelType w:val="hybridMultilevel"/>
    <w:tmpl w:val="5C2A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styleLockQFSet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60"/>
    <w:rsid w:val="00012651"/>
    <w:rsid w:val="0009634A"/>
    <w:rsid w:val="000E2808"/>
    <w:rsid w:val="0010628F"/>
    <w:rsid w:val="001601F9"/>
    <w:rsid w:val="00174992"/>
    <w:rsid w:val="001800E6"/>
    <w:rsid w:val="00202BA5"/>
    <w:rsid w:val="002E0763"/>
    <w:rsid w:val="003B44DC"/>
    <w:rsid w:val="003E21D1"/>
    <w:rsid w:val="00475394"/>
    <w:rsid w:val="004C1AA0"/>
    <w:rsid w:val="00567060"/>
    <w:rsid w:val="00575583"/>
    <w:rsid w:val="005F4CE1"/>
    <w:rsid w:val="00632A35"/>
    <w:rsid w:val="00676F19"/>
    <w:rsid w:val="0067759D"/>
    <w:rsid w:val="006C0394"/>
    <w:rsid w:val="007332A5"/>
    <w:rsid w:val="007D4BFB"/>
    <w:rsid w:val="007E7DE4"/>
    <w:rsid w:val="00816ABF"/>
    <w:rsid w:val="00831526"/>
    <w:rsid w:val="00887735"/>
    <w:rsid w:val="00931A7B"/>
    <w:rsid w:val="00957A9B"/>
    <w:rsid w:val="00967D1E"/>
    <w:rsid w:val="0097391C"/>
    <w:rsid w:val="00994833"/>
    <w:rsid w:val="009C4D5D"/>
    <w:rsid w:val="009C726F"/>
    <w:rsid w:val="00A606A8"/>
    <w:rsid w:val="00A928BE"/>
    <w:rsid w:val="00AA4C2B"/>
    <w:rsid w:val="00AA784A"/>
    <w:rsid w:val="00B24C48"/>
    <w:rsid w:val="00B33978"/>
    <w:rsid w:val="00B63E47"/>
    <w:rsid w:val="00B74958"/>
    <w:rsid w:val="00B7730F"/>
    <w:rsid w:val="00B90E49"/>
    <w:rsid w:val="00BF0749"/>
    <w:rsid w:val="00C45FB1"/>
    <w:rsid w:val="00C72580"/>
    <w:rsid w:val="00CB422E"/>
    <w:rsid w:val="00CE2FB5"/>
    <w:rsid w:val="00CF41FB"/>
    <w:rsid w:val="00D016B2"/>
    <w:rsid w:val="00D75D57"/>
    <w:rsid w:val="00D953C7"/>
    <w:rsid w:val="00DA764A"/>
    <w:rsid w:val="00DC0739"/>
    <w:rsid w:val="00DE10C3"/>
    <w:rsid w:val="00E01E1B"/>
    <w:rsid w:val="00E30DF7"/>
    <w:rsid w:val="00E843A9"/>
    <w:rsid w:val="00EC7A9B"/>
    <w:rsid w:val="00EF4010"/>
    <w:rsid w:val="00F03F57"/>
    <w:rsid w:val="00F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DA5914-704A-4218-B2E9-2B71B99B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810000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810000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AD0101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86704C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86704C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94B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94B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AD0101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AD0101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810000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810000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AD0101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86704C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86704C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94B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94B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AD0101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AD0101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AD0101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AD0101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AD0101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726056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810000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810000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730E00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730E00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86704C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86704C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FD3636" w:themeColor="accent1" w:themeTint="99"/>
        <w:left w:val="single" w:sz="24" w:space="10" w:color="AD0101" w:themeColor="accent1"/>
        <w:bottom w:val="single" w:sz="36" w:space="10" w:color="AC956E" w:themeColor="accent3"/>
        <w:right w:val="single" w:sz="24" w:space="10" w:color="AD0101" w:themeColor="accent1"/>
      </w:pBdr>
      <w:shd w:val="clear" w:color="auto" w:fill="AD0101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554740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FD3636" w:themeColor="accent1" w:themeTint="99"/>
        <w:bottom w:val="single" w:sz="24" w:space="10" w:color="FD3636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726056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D26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AD0101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730E00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726056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AD0101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AD0101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303030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726056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  <w:style w:type="paragraph" w:styleId="ListParagraph">
    <w:name w:val="List Paragraph"/>
    <w:basedOn w:val="Normal"/>
    <w:uiPriority w:val="6"/>
    <w:qFormat/>
    <w:rsid w:val="0067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ibertd\AppData\Roaming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EDB0C4DF334A249B3417F8DBFB5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5C6AC-3E19-4A5A-87A2-FC59DC8163E5}"/>
      </w:docPartPr>
      <w:docPartBody>
        <w:p w:rsidR="00C86D92" w:rsidRDefault="005C051E">
          <w:pPr>
            <w:pStyle w:val="E3EDB0C4DF334A249B3417F8DBFB513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9C2D76BF33E4C72B4B8B39A537DF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C6B28-44E8-48E2-9D6F-B094BAA837CB}"/>
      </w:docPartPr>
      <w:docPartBody>
        <w:p w:rsidR="00C86D92" w:rsidRDefault="005C051E">
          <w:pPr>
            <w:pStyle w:val="99C2D76BF33E4C72B4B8B39A537DFB86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1E"/>
    <w:rsid w:val="000B11E4"/>
    <w:rsid w:val="001642F0"/>
    <w:rsid w:val="00327D2C"/>
    <w:rsid w:val="003A2346"/>
    <w:rsid w:val="00501EB1"/>
    <w:rsid w:val="005A2877"/>
    <w:rsid w:val="005C051E"/>
    <w:rsid w:val="009A00AF"/>
    <w:rsid w:val="009E4A8D"/>
    <w:rsid w:val="00A67DB6"/>
    <w:rsid w:val="00C86D92"/>
    <w:rsid w:val="00D2074F"/>
    <w:rsid w:val="00ED6EAE"/>
    <w:rsid w:val="00F154BA"/>
    <w:rsid w:val="00FA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E3EDB0C4DF334A249B3417F8DBFB513C">
    <w:name w:val="E3EDB0C4DF334A249B3417F8DBFB513C"/>
  </w:style>
  <w:style w:type="paragraph" w:customStyle="1" w:styleId="99C2D76BF33E4C72B4B8B39A537DFB86">
    <w:name w:val="99C2D76BF33E4C72B4B8B39A537DFB86"/>
  </w:style>
  <w:style w:type="paragraph" w:customStyle="1" w:styleId="135BC113CE024BD9931489D963A5DE07">
    <w:name w:val="135BC113CE024BD9931489D963A5DE07"/>
  </w:style>
  <w:style w:type="paragraph" w:customStyle="1" w:styleId="84521FB437F44652BC7175F23DAB5CAF">
    <w:name w:val="84521FB437F44652BC7175F23DAB5CAF"/>
  </w:style>
  <w:style w:type="paragraph" w:customStyle="1" w:styleId="85DBD2224866401CA73B3C399E769393">
    <w:name w:val="85DBD2224866401CA73B3C399E769393"/>
  </w:style>
  <w:style w:type="paragraph" w:customStyle="1" w:styleId="57A33FF0E2294B86AFA3D8539C3420DD">
    <w:name w:val="57A33FF0E2294B86AFA3D8539C3420DD"/>
  </w:style>
  <w:style w:type="paragraph" w:customStyle="1" w:styleId="20C6ED2A1BCE464DBF759EB425E375F6">
    <w:name w:val="20C6ED2A1BCE464DBF759EB425E375F6"/>
  </w:style>
  <w:style w:type="paragraph" w:customStyle="1" w:styleId="D8EAC682AD774A8394B5208CF43D2E4E">
    <w:name w:val="D8EAC682AD774A8394B5208CF43D2E4E"/>
  </w:style>
  <w:style w:type="paragraph" w:customStyle="1" w:styleId="52BAF1E1C1C5445A92A604D68E2B4A2C">
    <w:name w:val="52BAF1E1C1C5445A92A604D68E2B4A2C"/>
  </w:style>
  <w:style w:type="paragraph" w:customStyle="1" w:styleId="D9EC82B2CD964135A5A70FC49B83C3E2">
    <w:name w:val="D9EC82B2CD964135A5A70FC49B83C3E2"/>
  </w:style>
  <w:style w:type="paragraph" w:customStyle="1" w:styleId="59F4486EE25D43BDB084EBC523BA497B">
    <w:name w:val="59F4486EE25D43BDB084EBC523BA497B"/>
  </w:style>
  <w:style w:type="paragraph" w:customStyle="1" w:styleId="3B3AE3C7488043E0B21DCD1B483BAAA7">
    <w:name w:val="3B3AE3C7488043E0B21DCD1B483BAAA7"/>
  </w:style>
  <w:style w:type="paragraph" w:customStyle="1" w:styleId="97B01339B93C4253B44BCFB4975422A5">
    <w:name w:val="97B01339B93C4253B44BCFB4975422A5"/>
  </w:style>
  <w:style w:type="paragraph" w:customStyle="1" w:styleId="7182654B8FC448FE99F178CD8CB521BD">
    <w:name w:val="7182654B8FC448FE99F178CD8CB521BD"/>
  </w:style>
  <w:style w:type="paragraph" w:customStyle="1" w:styleId="E9FDFBACE46A42889EEE66E446839331">
    <w:name w:val="E9FDFBACE46A42889EEE66E446839331"/>
  </w:style>
  <w:style w:type="paragraph" w:customStyle="1" w:styleId="871FC1102D1C47A18ADAC20EAF0F475E">
    <w:name w:val="871FC1102D1C47A18ADAC20EAF0F475E"/>
  </w:style>
  <w:style w:type="paragraph" w:customStyle="1" w:styleId="E811CBAB20494E5BA5409C862DDD92C6">
    <w:name w:val="E811CBAB20494E5BA5409C862DDD9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25CE676-7876-4578-8C29-2230BA4804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7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Porte ISD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 Seibert</dc:creator>
  <cp:lastModifiedBy>0001047432</cp:lastModifiedBy>
  <cp:revision>7</cp:revision>
  <cp:lastPrinted>2006-03-03T17:08:00Z</cp:lastPrinted>
  <dcterms:created xsi:type="dcterms:W3CDTF">2016-03-21T13:50:00Z</dcterms:created>
  <dcterms:modified xsi:type="dcterms:W3CDTF">2016-04-24T19:22:00Z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