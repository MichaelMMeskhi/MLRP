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536BAE">
      <w:pPr>
        <w:pStyle w:val="Title"/>
      </w:pPr>
      <w:sdt>
        <w:sdtPr>
          <w:alias w:val="Your Name"/>
          <w:tag w:val=""/>
          <w:id w:val="1246310863"/>
          <w:placeholder>
            <w:docPart w:val="3C4E1C717E8144E98BB3C5E179607034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C83C52">
            <w:t>Elise Grizzell</w:t>
          </w:r>
        </w:sdtContent>
      </w:sdt>
    </w:p>
    <w:p w:rsidR="00394A6D" w:rsidRDefault="00C83C52">
      <w:r>
        <w:t>3801 N McColl Rd, McAllen, TX</w:t>
      </w:r>
      <w:r w:rsidR="007D00B3">
        <w:t> | </w:t>
      </w:r>
      <w:r>
        <w:t>801-696-6863</w:t>
      </w:r>
      <w:r w:rsidR="007D00B3">
        <w:t> | </w:t>
      </w:r>
      <w:r>
        <w:t>elise.grizzell01@utrgv.edu</w:t>
      </w:r>
    </w:p>
    <w:sdt>
      <w:sdtPr>
        <w:id w:val="-736782104"/>
        <w:placeholder>
          <w:docPart w:val="386A9A072BE44EBC988CD46368EA5F9E"/>
        </w:placeholder>
        <w:temporary/>
        <w:showingPlcHdr/>
        <w15:appearance w15:val="hidden"/>
      </w:sdtPr>
      <w:sdtEndPr/>
      <w:sdtContent>
        <w:p w:rsidR="00394A6D" w:rsidRDefault="007D00B3" w:rsidP="00735B26">
          <w:pPr>
            <w:pStyle w:val="Heading1"/>
            <w:spacing w:before="0"/>
          </w:pPr>
          <w:r>
            <w:t>Objective</w:t>
          </w:r>
        </w:p>
      </w:sdtContent>
    </w:sdt>
    <w:p w:rsidR="00394A6D" w:rsidRDefault="00C83C52">
      <w:pPr>
        <w:pStyle w:val="ListBullet"/>
      </w:pPr>
      <w:r>
        <w:t xml:space="preserve">To expand my experience and skills in finance and computer science in a challenging environment. </w:t>
      </w:r>
    </w:p>
    <w:sdt>
      <w:sdtPr>
        <w:id w:val="1513793667"/>
        <w:placeholder>
          <w:docPart w:val="977BEC709962409AB5D05776582D1576"/>
        </w:placeholder>
        <w:temporary/>
        <w:showingPlcHdr/>
        <w15:appearance w15:val="hidden"/>
      </w:sdtPr>
      <w:sdtEndPr/>
      <w:sdtContent>
        <w:p w:rsidR="00394A6D" w:rsidRDefault="007D00B3" w:rsidP="00735B26">
          <w:pPr>
            <w:pStyle w:val="Heading1"/>
            <w:spacing w:before="240"/>
          </w:pPr>
          <w:r>
            <w:t>Education</w:t>
          </w:r>
        </w:p>
      </w:sdtContent>
    </w:sdt>
    <w:p w:rsidR="00394A6D" w:rsidRDefault="00C83C52">
      <w:pPr>
        <w:pStyle w:val="Heading2"/>
      </w:pPr>
      <w:r>
        <w:t>Bachelors degree</w:t>
      </w:r>
      <w:r w:rsidR="007D00B3">
        <w:t> | </w:t>
      </w:r>
      <w:r>
        <w:t>may 2021</w:t>
      </w:r>
      <w:r w:rsidR="007D00B3">
        <w:t> | </w:t>
      </w:r>
      <w:r>
        <w:t>university of Texas rio grande valley</w:t>
      </w:r>
    </w:p>
    <w:p w:rsidR="00394A6D" w:rsidRDefault="007D00B3">
      <w:pPr>
        <w:pStyle w:val="ListBullet"/>
      </w:pPr>
      <w:r>
        <w:t xml:space="preserve">Major: </w:t>
      </w:r>
      <w:r w:rsidR="00C83C52">
        <w:t>Double Major in Finance and Computer Science</w:t>
      </w:r>
    </w:p>
    <w:p w:rsidR="00394A6D" w:rsidRDefault="007D00B3">
      <w:pPr>
        <w:pStyle w:val="ListBullet"/>
      </w:pPr>
      <w:r>
        <w:t xml:space="preserve">Minor: </w:t>
      </w:r>
      <w:r w:rsidR="00C83C52">
        <w:t>Math</w:t>
      </w:r>
    </w:p>
    <w:p w:rsidR="00394A6D" w:rsidRDefault="007D00B3">
      <w:pPr>
        <w:pStyle w:val="ListBullet"/>
      </w:pPr>
      <w:r>
        <w:t xml:space="preserve">Related coursework: </w:t>
      </w:r>
      <w:r w:rsidR="00C83C52">
        <w:t>Computer Science 1- Python, Intro to Computer Science, Macroeconomics</w:t>
      </w:r>
    </w:p>
    <w:sdt>
      <w:sdtPr>
        <w:id w:val="-1603493439"/>
        <w:placeholder>
          <w:docPart w:val="B3099C9AFF274EFF8B8BC379882066D5"/>
        </w:placeholder>
        <w:temporary/>
        <w:showingPlcHdr/>
        <w15:appearance w15:val="hidden"/>
      </w:sdtPr>
      <w:sdtContent>
        <w:p w:rsidR="00735B26" w:rsidRDefault="00735B26" w:rsidP="00735B26">
          <w:pPr>
            <w:pStyle w:val="Heading1"/>
            <w:spacing w:before="240"/>
          </w:pPr>
          <w:r>
            <w:t>Experience</w:t>
          </w:r>
        </w:p>
      </w:sdtContent>
    </w:sdt>
    <w:p w:rsidR="00735B26" w:rsidRDefault="00735B26" w:rsidP="00735B26">
      <w:pPr>
        <w:pStyle w:val="Heading2"/>
      </w:pPr>
      <w:r>
        <w:t>administrative assistant | quantem aviation services, Slc, ut| april 2016- august 2016</w:t>
      </w:r>
    </w:p>
    <w:p w:rsidR="00735B26" w:rsidRDefault="00735B26" w:rsidP="00735B26">
      <w:pPr>
        <w:pStyle w:val="ListBullet"/>
      </w:pPr>
      <w:r>
        <w:t xml:space="preserve">Assisted with all administrative tasks, handled the hiring pipeline, had SIDA security clearance and was an authorized signer. </w:t>
      </w:r>
    </w:p>
    <w:p w:rsidR="00735B26" w:rsidRDefault="00735B26" w:rsidP="00735B26">
      <w:pPr>
        <w:pStyle w:val="Heading2"/>
      </w:pPr>
      <w:r>
        <w:t>intern | BOOMSTARTUP | june 2014-august 2014, march 2015-july 2015</w:t>
      </w:r>
    </w:p>
    <w:p w:rsidR="00735B26" w:rsidRDefault="00735B26" w:rsidP="00735B26">
      <w:pPr>
        <w:pStyle w:val="ListBullet"/>
      </w:pPr>
      <w:r>
        <w:t xml:space="preserve">Organized events, was a sales manager for </w:t>
      </w:r>
      <w:proofErr w:type="spellStart"/>
      <w:r>
        <w:t>SmartStay</w:t>
      </w:r>
      <w:proofErr w:type="spellEnd"/>
      <w:r>
        <w:t xml:space="preserve">, worked under the business development officer at T3S Technologies, and assisted </w:t>
      </w:r>
      <w:proofErr w:type="spellStart"/>
      <w:r>
        <w:t>PrismXKB</w:t>
      </w:r>
      <w:proofErr w:type="spellEnd"/>
      <w:r>
        <w:t xml:space="preserve">. All startups in the </w:t>
      </w:r>
      <w:proofErr w:type="spellStart"/>
      <w:r>
        <w:t>B</w:t>
      </w:r>
      <w:r w:rsidR="004E2EAE">
        <w:t>oomstartup</w:t>
      </w:r>
      <w:proofErr w:type="spellEnd"/>
      <w:r w:rsidR="004E2EAE">
        <w:t xml:space="preserve"> program, attended </w:t>
      </w:r>
      <w:proofErr w:type="spellStart"/>
      <w:r w:rsidR="004E2EAE">
        <w:t>Boomstartup</w:t>
      </w:r>
      <w:proofErr w:type="spellEnd"/>
      <w:r w:rsidR="004E2EAE">
        <w:t xml:space="preserve"> courses. </w:t>
      </w:r>
    </w:p>
    <w:p w:rsidR="00735B26" w:rsidRDefault="00735B26" w:rsidP="00735B26">
      <w:pPr>
        <w:pStyle w:val="Heading2"/>
      </w:pPr>
      <w:r>
        <w:t>intern | </w:t>
      </w:r>
      <w:r>
        <w:t>t3s technologies</w:t>
      </w:r>
      <w:r>
        <w:t xml:space="preserve"> </w:t>
      </w:r>
      <w:r>
        <w:t>| MARCH</w:t>
      </w:r>
      <w:r>
        <w:t xml:space="preserve"> 2015-july 2015</w:t>
      </w:r>
    </w:p>
    <w:p w:rsidR="00735B26" w:rsidRDefault="00735B26" w:rsidP="00735B26">
      <w:pPr>
        <w:pStyle w:val="ListBullet"/>
      </w:pPr>
      <w:r>
        <w:t>Organized meetings, wrote the 18-month funding plan, assiste</w:t>
      </w:r>
      <w:r w:rsidR="004E2EAE">
        <w:t xml:space="preserve">d in all steps to complete the </w:t>
      </w:r>
      <w:proofErr w:type="spellStart"/>
      <w:r w:rsidR="004E2EAE">
        <w:t>B</w:t>
      </w:r>
      <w:r>
        <w:t>oomstartup</w:t>
      </w:r>
      <w:proofErr w:type="spellEnd"/>
      <w:r>
        <w:t xml:space="preserve"> program, did strategic competition reports and research, identified valuable markets, researched and approached </w:t>
      </w:r>
      <w:r w:rsidR="004E2EAE">
        <w:t xml:space="preserve">corporate partners. </w:t>
      </w:r>
    </w:p>
    <w:p w:rsidR="00735B26" w:rsidRDefault="00735B26" w:rsidP="00735B26">
      <w:pPr>
        <w:pStyle w:val="Heading2"/>
      </w:pPr>
      <w:r>
        <w:t>Sales manager</w:t>
      </w:r>
      <w:r>
        <w:t xml:space="preserve"> | </w:t>
      </w:r>
      <w:r>
        <w:t>Smartstay</w:t>
      </w:r>
      <w:r>
        <w:t xml:space="preserve"> | june 2014</w:t>
      </w:r>
      <w:r>
        <w:t>-august 2014</w:t>
      </w:r>
    </w:p>
    <w:p w:rsidR="00735B26" w:rsidRDefault="00735B26" w:rsidP="00735B26">
      <w:pPr>
        <w:pStyle w:val="ListBullet"/>
      </w:pPr>
      <w:r>
        <w:t xml:space="preserve">Was in charge of lead acquisition and initial approached as well as strategic background research on leads. </w:t>
      </w:r>
    </w:p>
    <w:p w:rsidR="00735B26" w:rsidRDefault="00735B26" w:rsidP="00735B26">
      <w:pPr>
        <w:pStyle w:val="ListBullet"/>
        <w:numPr>
          <w:ilvl w:val="0"/>
          <w:numId w:val="0"/>
        </w:numPr>
      </w:pPr>
    </w:p>
    <w:sdt>
      <w:sdtPr>
        <w:id w:val="495469907"/>
        <w:placeholder>
          <w:docPart w:val="62949BEEEF3B43FFB62A34C91BDE3641"/>
        </w:placeholder>
        <w:temporary/>
        <w:showingPlcHdr/>
        <w15:appearance w15:val="hidden"/>
      </w:sdtPr>
      <w:sdtEndPr/>
      <w:sdtContent>
        <w:p w:rsidR="00394A6D" w:rsidRDefault="007D00B3" w:rsidP="00735B26">
          <w:pPr>
            <w:pStyle w:val="Heading1"/>
            <w:spacing w:before="240"/>
          </w:pPr>
          <w:r>
            <w:t>Skills &amp; Abilities</w:t>
          </w:r>
        </w:p>
      </w:sdtContent>
    </w:sdt>
    <w:p w:rsidR="00394A6D" w:rsidRDefault="00C83C52">
      <w:pPr>
        <w:pStyle w:val="Heading2"/>
      </w:pPr>
      <w:r>
        <w:t>communication and leadership</w:t>
      </w:r>
    </w:p>
    <w:p w:rsidR="00394A6D" w:rsidRDefault="00C83C52">
      <w:pPr>
        <w:pStyle w:val="ListBullet"/>
      </w:pPr>
      <w:r>
        <w:t>Was the Co-President and Co-Captain of the West High Policy Debate team. Coached the most successful Middle School Debate team in the state for 3 years, producing over 15 trophies a year and winning 4</w:t>
      </w:r>
      <w:r w:rsidRPr="00C83C52">
        <w:rPr>
          <w:vertAlign w:val="superscript"/>
        </w:rPr>
        <w:t>th</w:t>
      </w:r>
      <w:r>
        <w:t xml:space="preserve"> place at Middle School Nationals this summer. Created a supportive team environment and former students have gone on to top level national competition and success. </w:t>
      </w:r>
    </w:p>
    <w:p w:rsidR="00394A6D" w:rsidRDefault="006B4702">
      <w:pPr>
        <w:pStyle w:val="Heading2"/>
      </w:pPr>
      <w:r>
        <w:t>Entreprenurship and accounting</w:t>
      </w:r>
    </w:p>
    <w:p w:rsidR="00394A6D" w:rsidRDefault="006B4702">
      <w:pPr>
        <w:pStyle w:val="ListBullet"/>
      </w:pPr>
      <w:r>
        <w:t>Interned with a top 10 business accelerator 2 years in a row. Has interned with several startups in business development and sales. Competed in Future Business Leaders of America in accounting- took 1</w:t>
      </w:r>
      <w:r w:rsidRPr="006B4702">
        <w:rPr>
          <w:vertAlign w:val="superscript"/>
        </w:rPr>
        <w:t>st</w:t>
      </w:r>
      <w:r>
        <w:t xml:space="preserve"> in Regions and was in the top 5 out of 150 competitors at state, qualifying for nationals. </w:t>
      </w:r>
    </w:p>
    <w:p w:rsidR="00394A6D" w:rsidRDefault="006B4702">
      <w:pPr>
        <w:pStyle w:val="Heading2"/>
      </w:pPr>
      <w:r>
        <w:t>programming</w:t>
      </w:r>
    </w:p>
    <w:p w:rsidR="006B4702" w:rsidRDefault="006B4702" w:rsidP="004E2EAE">
      <w:pPr>
        <w:pStyle w:val="ListBullet"/>
      </w:pPr>
      <w:r>
        <w:t>Has experience in Java and Haskell</w:t>
      </w:r>
      <w:r w:rsidR="004E2EAE">
        <w:t xml:space="preserve">, </w:t>
      </w:r>
      <w:r>
        <w:t>Learning Python</w:t>
      </w:r>
      <w:r w:rsidR="004E2EAE">
        <w:t>.</w:t>
      </w:r>
      <w:bookmarkStart w:id="0" w:name="_GoBack"/>
      <w:bookmarkEnd w:id="0"/>
    </w:p>
    <w:p w:rsidR="00394A6D" w:rsidRDefault="006B4702">
      <w:pPr>
        <w:pStyle w:val="Heading2"/>
      </w:pPr>
      <w:r>
        <w:t>Complex problem solving and Research</w:t>
      </w:r>
    </w:p>
    <w:p w:rsidR="00394A6D" w:rsidRDefault="006B4702" w:rsidP="004E2EAE">
      <w:pPr>
        <w:pStyle w:val="ListBullet"/>
      </w:pPr>
      <w:r>
        <w:t>Took 2</w:t>
      </w:r>
      <w:r w:rsidRPr="006B4702">
        <w:rPr>
          <w:vertAlign w:val="superscript"/>
        </w:rPr>
        <w:t>nd</w:t>
      </w:r>
      <w:r>
        <w:t xml:space="preserve"> in the world in Future Problem Solving. 3 years of Varsity High School Policy Debate</w:t>
      </w:r>
      <w:r w:rsidR="004E2EAE">
        <w:t xml:space="preserve">, </w:t>
      </w:r>
      <w:r>
        <w:t>Completed an average of 30 hours a week of research for debate.</w:t>
      </w:r>
      <w:r w:rsidR="00735B26">
        <w:t xml:space="preserve"> </w:t>
      </w:r>
    </w:p>
    <w:sectPr w:rsidR="00394A6D">
      <w:footerReference w:type="default" r:id="rId8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BAE" w:rsidRDefault="00536BAE">
      <w:pPr>
        <w:spacing w:after="0"/>
      </w:pPr>
      <w:r>
        <w:separator/>
      </w:r>
    </w:p>
  </w:endnote>
  <w:endnote w:type="continuationSeparator" w:id="0">
    <w:p w:rsidR="00536BAE" w:rsidRDefault="00536B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E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BAE" w:rsidRDefault="00536BAE">
      <w:pPr>
        <w:spacing w:after="0"/>
      </w:pPr>
      <w:r>
        <w:separator/>
      </w:r>
    </w:p>
  </w:footnote>
  <w:footnote w:type="continuationSeparator" w:id="0">
    <w:p w:rsidR="00536BAE" w:rsidRDefault="00536B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52"/>
    <w:rsid w:val="00394A6D"/>
    <w:rsid w:val="004E2EAE"/>
    <w:rsid w:val="00536BAE"/>
    <w:rsid w:val="006B4702"/>
    <w:rsid w:val="00735B26"/>
    <w:rsid w:val="007D00B3"/>
    <w:rsid w:val="00C8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5B9CE"/>
  <w15:chartTrackingRefBased/>
  <w15:docId w15:val="{CEE27125-1075-4C2A-8EDC-9CB148A6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748AC3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031127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4A66AC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4A66AC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4A66AC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4A66AC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748AC3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031127" w:themeColor="background2" w:themeShade="1A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e%20Grizzell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4E1C717E8144E98BB3C5E179607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5B90A-B947-4579-8C8B-FA69D74AD5A2}"/>
      </w:docPartPr>
      <w:docPartBody>
        <w:p w:rsidR="00000000" w:rsidRDefault="003E0607">
          <w:pPr>
            <w:pStyle w:val="3C4E1C717E8144E98BB3C5E179607034"/>
          </w:pPr>
          <w:r>
            <w:t>Your Name</w:t>
          </w:r>
        </w:p>
      </w:docPartBody>
    </w:docPart>
    <w:docPart>
      <w:docPartPr>
        <w:name w:val="386A9A072BE44EBC988CD46368EA5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2D858-A78E-4D97-AB8E-277BB1476C6C}"/>
      </w:docPartPr>
      <w:docPartBody>
        <w:p w:rsidR="00000000" w:rsidRDefault="003E0607">
          <w:pPr>
            <w:pStyle w:val="386A9A072BE44EBC988CD46368EA5F9E"/>
          </w:pPr>
          <w:r>
            <w:t>Objective</w:t>
          </w:r>
        </w:p>
      </w:docPartBody>
    </w:docPart>
    <w:docPart>
      <w:docPartPr>
        <w:name w:val="977BEC709962409AB5D05776582D1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16B4A-F202-467D-9088-C0C2048C29A8}"/>
      </w:docPartPr>
      <w:docPartBody>
        <w:p w:rsidR="00000000" w:rsidRDefault="003E0607">
          <w:pPr>
            <w:pStyle w:val="977BEC709962409AB5D05776582D1576"/>
          </w:pPr>
          <w:r>
            <w:t>Education</w:t>
          </w:r>
        </w:p>
      </w:docPartBody>
    </w:docPart>
    <w:docPart>
      <w:docPartPr>
        <w:name w:val="62949BEEEF3B43FFB62A34C91BDE3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5951F-DE09-407A-B8BB-FB3C66334BFB}"/>
      </w:docPartPr>
      <w:docPartBody>
        <w:p w:rsidR="00000000" w:rsidRDefault="003E0607">
          <w:pPr>
            <w:pStyle w:val="62949BEEEF3B43FFB62A34C91BDE3641"/>
          </w:pPr>
          <w:r>
            <w:t>Skills &amp; Abilities</w:t>
          </w:r>
        </w:p>
      </w:docPartBody>
    </w:docPart>
    <w:docPart>
      <w:docPartPr>
        <w:name w:val="B3099C9AFF274EFF8B8BC37988206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249F0-8E08-4FD6-9CF5-F3F4DA6527CF}"/>
      </w:docPartPr>
      <w:docPartBody>
        <w:p w:rsidR="00000000" w:rsidRDefault="003C3F38" w:rsidP="003C3F38">
          <w:pPr>
            <w:pStyle w:val="B3099C9AFF274EFF8B8BC379882066D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38"/>
    <w:rsid w:val="003C3F38"/>
    <w:rsid w:val="003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4E1C717E8144E98BB3C5E179607034">
    <w:name w:val="3C4E1C717E8144E98BB3C5E179607034"/>
  </w:style>
  <w:style w:type="paragraph" w:customStyle="1" w:styleId="E589438B07CF40D2B777DB6EF3EBE8CD">
    <w:name w:val="E589438B07CF40D2B777DB6EF3EBE8CD"/>
  </w:style>
  <w:style w:type="paragraph" w:customStyle="1" w:styleId="64E1368D7A7F428A81358AAE1BD0222A">
    <w:name w:val="64E1368D7A7F428A81358AAE1BD0222A"/>
  </w:style>
  <w:style w:type="paragraph" w:customStyle="1" w:styleId="7AB93C50423B4727AA8085A9BD651AE7">
    <w:name w:val="7AB93C50423B4727AA8085A9BD651AE7"/>
  </w:style>
  <w:style w:type="paragraph" w:customStyle="1" w:styleId="386A9A072BE44EBC988CD46368EA5F9E">
    <w:name w:val="386A9A072BE44EBC988CD46368EA5F9E"/>
  </w:style>
  <w:style w:type="paragraph" w:customStyle="1" w:styleId="D81C7946491F4875A2E20D860A0E130C">
    <w:name w:val="D81C7946491F4875A2E20D860A0E130C"/>
  </w:style>
  <w:style w:type="paragraph" w:customStyle="1" w:styleId="977BEC709962409AB5D05776582D1576">
    <w:name w:val="977BEC709962409AB5D05776582D1576"/>
  </w:style>
  <w:style w:type="paragraph" w:customStyle="1" w:styleId="D146DFFA8E8147C3AC50157AFF2D728A">
    <w:name w:val="D146DFFA8E8147C3AC50157AFF2D728A"/>
  </w:style>
  <w:style w:type="paragraph" w:customStyle="1" w:styleId="476511560C164CDE96DA998B28A9FADA">
    <w:name w:val="476511560C164CDE96DA998B28A9FADA"/>
  </w:style>
  <w:style w:type="paragraph" w:customStyle="1" w:styleId="DB63AA697BCD442684786D821049DD42">
    <w:name w:val="DB63AA697BCD442684786D821049DD42"/>
  </w:style>
  <w:style w:type="paragraph" w:customStyle="1" w:styleId="94600CEADFF44CF78F584955945F345D">
    <w:name w:val="94600CEADFF44CF78F584955945F345D"/>
  </w:style>
  <w:style w:type="paragraph" w:customStyle="1" w:styleId="62949BEEEF3B43FFB62A34C91BDE3641">
    <w:name w:val="62949BEEEF3B43FFB62A34C91BDE3641"/>
  </w:style>
  <w:style w:type="paragraph" w:customStyle="1" w:styleId="DD0B3291AE3A4B2FAD6B89AE9907557A">
    <w:name w:val="DD0B3291AE3A4B2FAD6B89AE9907557A"/>
  </w:style>
  <w:style w:type="paragraph" w:customStyle="1" w:styleId="3890867542BC476BA5F30B902899B294">
    <w:name w:val="3890867542BC476BA5F30B902899B294"/>
  </w:style>
  <w:style w:type="paragraph" w:customStyle="1" w:styleId="A9441ECCD3214D1AA5F244613296BA64">
    <w:name w:val="A9441ECCD3214D1AA5F244613296BA64"/>
  </w:style>
  <w:style w:type="paragraph" w:customStyle="1" w:styleId="B9FC10432EFA44379546F30B89D556CC">
    <w:name w:val="B9FC10432EFA44379546F30B89D556CC"/>
  </w:style>
  <w:style w:type="paragraph" w:customStyle="1" w:styleId="9A88BD92A0BD4EB7AA8648A706245251">
    <w:name w:val="9A88BD92A0BD4EB7AA8648A706245251"/>
  </w:style>
  <w:style w:type="paragraph" w:customStyle="1" w:styleId="08F039D44AE34DE49DB71ACE90B003AB">
    <w:name w:val="08F039D44AE34DE49DB71ACE90B003AB"/>
  </w:style>
  <w:style w:type="paragraph" w:customStyle="1" w:styleId="D1F3DF2380FC47EBB0ED3C88013B3DB8">
    <w:name w:val="D1F3DF2380FC47EBB0ED3C88013B3DB8"/>
  </w:style>
  <w:style w:type="paragraph" w:customStyle="1" w:styleId="83020F8BA4824BF79E6E5EEEE4864BBB">
    <w:name w:val="83020F8BA4824BF79E6E5EEEE4864BBB"/>
  </w:style>
  <w:style w:type="paragraph" w:customStyle="1" w:styleId="267DADFA26134D0A96585622F26404E1">
    <w:name w:val="267DADFA26134D0A96585622F26404E1"/>
  </w:style>
  <w:style w:type="paragraph" w:customStyle="1" w:styleId="E3DD303378F24A3D810A5DF9194CF53B">
    <w:name w:val="E3DD303378F24A3D810A5DF9194CF53B"/>
  </w:style>
  <w:style w:type="paragraph" w:customStyle="1" w:styleId="4DF4F62770854F159159EE5802E4382C">
    <w:name w:val="4DF4F62770854F159159EE5802E4382C"/>
  </w:style>
  <w:style w:type="paragraph" w:customStyle="1" w:styleId="026D4C7660874D9280E40BDBF8DC009A">
    <w:name w:val="026D4C7660874D9280E40BDBF8DC009A"/>
  </w:style>
  <w:style w:type="paragraph" w:customStyle="1" w:styleId="C6E417E0D70F46EDB18D0DDC8B3FEA45">
    <w:name w:val="C6E417E0D70F46EDB18D0DDC8B3FEA45"/>
  </w:style>
  <w:style w:type="paragraph" w:customStyle="1" w:styleId="B3099C9AFF274EFF8B8BC379882066D5">
    <w:name w:val="B3099C9AFF274EFF8B8BC379882066D5"/>
    <w:rsid w:val="003C3F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CB773-E26C-4D22-87EB-9F4180C2C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32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Elise Grizzell</dc:creator>
  <cp:keywords/>
  <cp:lastModifiedBy>Elise Grizzell</cp:lastModifiedBy>
  <cp:revision>1</cp:revision>
  <dcterms:created xsi:type="dcterms:W3CDTF">2016-10-07T17:37:00Z</dcterms:created>
  <dcterms:modified xsi:type="dcterms:W3CDTF">2016-10-07T18:09:00Z</dcterms:modified>
  <cp:version/>
</cp:coreProperties>
</file>