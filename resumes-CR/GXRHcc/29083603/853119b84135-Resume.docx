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hor"/>
        <w:tag w:val=""/>
        <w:id w:val="1246310863"/>
        <w:placeholder>
          <w:docPart w:val="2A40367F224444FCA43CC17D072EBDB7"/>
        </w:placeholder>
        <w:dataBinding w:prefixMappings="xmlns:ns0='http://purl.org/dc/elements/1.1/' xmlns:ns1='http://schemas.openxmlformats.org/package/2006/metadata/core-properties' " w:xpath="/ns1:coreProperties[1]/ns0:creator[1]" w:storeItemID="{6C3C8BC8-F283-45AE-878A-BAB7291924A1}"/>
        <w:text/>
      </w:sdtPr>
      <w:sdtEndPr/>
      <w:sdtContent>
        <w:p w:rsidR="002E511D" w:rsidRDefault="00321D7B">
          <w:pPr>
            <w:pStyle w:val="Title"/>
          </w:pPr>
          <w:r>
            <w:t>Lars broberg</w:t>
          </w:r>
        </w:p>
      </w:sdtContent>
    </w:sdt>
    <w:tbl>
      <w:tblPr>
        <w:tblStyle w:val="ResumeTable"/>
        <w:tblW w:w="5000" w:type="pct"/>
        <w:tblLook w:val="04A0" w:firstRow="1" w:lastRow="0" w:firstColumn="1" w:lastColumn="0" w:noHBand="0" w:noVBand="1"/>
        <w:tblDescription w:val="Contact Info"/>
      </w:tblPr>
      <w:tblGrid>
        <w:gridCol w:w="1657"/>
        <w:gridCol w:w="7415"/>
      </w:tblGrid>
      <w:tr w:rsidR="002E511D" w:rsidTr="002E511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E511D" w:rsidRDefault="002E511D"/>
        </w:tc>
        <w:tc>
          <w:tcPr>
            <w:tcW w:w="4087" w:type="pct"/>
          </w:tcPr>
          <w:p w:rsidR="002E511D" w:rsidRDefault="002E511D"/>
        </w:tc>
      </w:tr>
      <w:tr w:rsidR="002E511D" w:rsidTr="002E511D">
        <w:tc>
          <w:tcPr>
            <w:tcW w:w="913" w:type="pct"/>
          </w:tcPr>
          <w:p w:rsidR="002E511D" w:rsidRDefault="002E511D"/>
        </w:tc>
        <w:tc>
          <w:tcPr>
            <w:tcW w:w="4087" w:type="pct"/>
          </w:tcPr>
          <w:p w:rsidR="002E511D" w:rsidRDefault="00321D7B" w:rsidP="00321D7B">
            <w:pPr>
              <w:pStyle w:val="ContactInfo"/>
            </w:pPr>
            <w:r>
              <w:t>102 Meadowlark Ln, Angleton, TX, 77515</w:t>
            </w:r>
            <w:r w:rsidR="001238E3">
              <w:t> </w:t>
            </w:r>
            <w:r w:rsidR="001238E3">
              <w:rPr>
                <w:color w:val="A6A6A6" w:themeColor="background1" w:themeShade="A6"/>
              </w:rPr>
              <w:t>|</w:t>
            </w:r>
            <w:r w:rsidR="001238E3">
              <w:t> </w:t>
            </w:r>
            <w:r>
              <w:t>832 – 541 - 6694</w:t>
            </w:r>
            <w:r w:rsidR="001238E3">
              <w:t> </w:t>
            </w:r>
            <w:r w:rsidR="001238E3">
              <w:rPr>
                <w:color w:val="A6A6A6" w:themeColor="background1" w:themeShade="A6"/>
              </w:rPr>
              <w:t>|</w:t>
            </w:r>
            <w:r w:rsidR="001238E3">
              <w:t> </w:t>
            </w:r>
            <w:r>
              <w:t>lars.broberg03@gmail.com</w:t>
            </w:r>
          </w:p>
        </w:tc>
      </w:tr>
    </w:tbl>
    <w:p w:rsidR="002E511D" w:rsidRDefault="001238E3">
      <w:pPr>
        <w:pStyle w:val="SectionHeading"/>
      </w:pPr>
      <w:r>
        <w:t>Summary</w:t>
      </w:r>
    </w:p>
    <w:tbl>
      <w:tblPr>
        <w:tblStyle w:val="ResumeTable"/>
        <w:tblW w:w="5000" w:type="pct"/>
        <w:tblLook w:val="04A0" w:firstRow="1" w:lastRow="0" w:firstColumn="1" w:lastColumn="0" w:noHBand="0" w:noVBand="1"/>
        <w:tblDescription w:val="Summary"/>
      </w:tblPr>
      <w:tblGrid>
        <w:gridCol w:w="1657"/>
        <w:gridCol w:w="7415"/>
      </w:tblGrid>
      <w:tr w:rsidR="002E511D" w:rsidTr="002E511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E511D" w:rsidRDefault="002E511D"/>
        </w:tc>
        <w:tc>
          <w:tcPr>
            <w:tcW w:w="4087" w:type="pct"/>
          </w:tcPr>
          <w:p w:rsidR="002E511D" w:rsidRDefault="002E511D"/>
        </w:tc>
      </w:tr>
      <w:tr w:rsidR="002E511D" w:rsidTr="002E511D">
        <w:tc>
          <w:tcPr>
            <w:tcW w:w="913" w:type="pct"/>
          </w:tcPr>
          <w:p w:rsidR="002E511D" w:rsidRDefault="002E511D"/>
        </w:tc>
        <w:tc>
          <w:tcPr>
            <w:tcW w:w="4087" w:type="pct"/>
          </w:tcPr>
          <w:p w:rsidR="002E511D" w:rsidRDefault="00BC7DA1" w:rsidP="000E251F">
            <w:r>
              <w:t>Simple and precise are some of the best and direct ways for others to</w:t>
            </w:r>
            <w:r w:rsidR="00C755E8">
              <w:t xml:space="preserve"> understand things in life. So simply put, </w:t>
            </w:r>
            <w:r>
              <w:t xml:space="preserve">what I bring to the table is a hard working charisma that others respect, the ability to adapt to circumstances in order to smooth out any issues others may have, </w:t>
            </w:r>
            <w:r w:rsidR="00C755E8">
              <w:t>and the trust I get and respect I give to carry out my job in a manner most appropriate.</w:t>
            </w:r>
            <w:bookmarkStart w:id="0" w:name="_GoBack"/>
            <w:bookmarkEnd w:id="0"/>
          </w:p>
        </w:tc>
      </w:tr>
    </w:tbl>
    <w:p w:rsidR="002E511D" w:rsidRDefault="001238E3">
      <w:pPr>
        <w:pStyle w:val="SectionHeading"/>
      </w:pPr>
      <w:r>
        <w:t>Computer Skills</w:t>
      </w:r>
    </w:p>
    <w:tbl>
      <w:tblPr>
        <w:tblStyle w:val="ResumeTable"/>
        <w:tblW w:w="5000" w:type="pct"/>
        <w:tblLook w:val="04A0" w:firstRow="1" w:lastRow="0" w:firstColumn="1" w:lastColumn="0" w:noHBand="0" w:noVBand="1"/>
        <w:tblDescription w:val="Skills"/>
      </w:tblPr>
      <w:tblGrid>
        <w:gridCol w:w="1657"/>
        <w:gridCol w:w="7415"/>
      </w:tblGrid>
      <w:tr w:rsidR="002E511D" w:rsidTr="002E511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E511D" w:rsidRDefault="002E511D"/>
        </w:tc>
        <w:tc>
          <w:tcPr>
            <w:tcW w:w="4087" w:type="pct"/>
          </w:tcPr>
          <w:p w:rsidR="002E511D" w:rsidRDefault="002E511D"/>
        </w:tc>
      </w:tr>
      <w:tr w:rsidR="002E511D" w:rsidTr="002E511D">
        <w:tc>
          <w:tcPr>
            <w:tcW w:w="913" w:type="pct"/>
          </w:tcPr>
          <w:p w:rsidR="002E511D" w:rsidRDefault="002E511D"/>
        </w:tc>
        <w:tc>
          <w:tcPr>
            <w:tcW w:w="4087" w:type="pct"/>
          </w:tcPr>
          <w:p w:rsidR="002E511D" w:rsidRDefault="001238E3">
            <w:pPr>
              <w:pStyle w:val="Subsection"/>
            </w:pPr>
            <w:r>
              <w:t>Languages</w:t>
            </w:r>
          </w:p>
          <w:p w:rsidR="002E511D" w:rsidRDefault="000E251F" w:rsidP="000E251F">
            <w:pPr>
              <w:pStyle w:val="ListBullet"/>
            </w:pPr>
            <w:r>
              <w:t>Basic knowledge of C++</w:t>
            </w:r>
          </w:p>
          <w:p w:rsidR="000E251F" w:rsidRDefault="000E251F" w:rsidP="000E251F">
            <w:pPr>
              <w:pStyle w:val="ListBullet"/>
            </w:pPr>
            <w:r>
              <w:t>Basic knowledge of Java</w:t>
            </w:r>
          </w:p>
        </w:tc>
      </w:tr>
      <w:sdt>
        <w:sdtPr>
          <w:id w:val="1857463929"/>
          <w15:repeatingSection/>
        </w:sdtPr>
        <w:sdtEndPr>
          <w:rPr>
            <w:color w:val="000000" w:themeColor="text1"/>
          </w:rPr>
        </w:sdtEndPr>
        <w:sdtContent>
          <w:sdt>
            <w:sdtPr>
              <w:id w:val="2011181661"/>
              <w:placeholder>
                <w:docPart w:val="F533622F6D0543FB8755B78A9B26F4A7"/>
              </w:placeholder>
              <w15:repeatingSectionItem/>
            </w:sdtPr>
            <w:sdtEndPr>
              <w:rPr>
                <w:color w:val="000000" w:themeColor="text1"/>
              </w:rPr>
            </w:sdtEndPr>
            <w:sdtContent>
              <w:tr w:rsidR="002E511D" w:rsidTr="002E511D">
                <w:tc>
                  <w:tcPr>
                    <w:tcW w:w="913" w:type="pct"/>
                  </w:tcPr>
                  <w:p w:rsidR="002E511D" w:rsidRDefault="002E511D"/>
                </w:tc>
                <w:tc>
                  <w:tcPr>
                    <w:tcW w:w="4087" w:type="pct"/>
                  </w:tcPr>
                  <w:p w:rsidR="002E511D" w:rsidRDefault="002E511D" w:rsidP="000E251F">
                    <w:pPr>
                      <w:pStyle w:val="Subsection"/>
                    </w:pPr>
                  </w:p>
                </w:tc>
              </w:tr>
            </w:sdtContent>
          </w:sdt>
        </w:sdtContent>
      </w:sdt>
    </w:tbl>
    <w:p w:rsidR="002E511D" w:rsidRDefault="001238E3">
      <w:pPr>
        <w:pStyle w:val="SectionHeading"/>
      </w:pPr>
      <w:r>
        <w:t>Experience</w:t>
      </w:r>
    </w:p>
    <w:tbl>
      <w:tblPr>
        <w:tblStyle w:val="ResumeTable"/>
        <w:tblW w:w="5000" w:type="pct"/>
        <w:tblLook w:val="04A0" w:firstRow="1" w:lastRow="0" w:firstColumn="1" w:lastColumn="0" w:noHBand="0" w:noVBand="1"/>
        <w:tblDescription w:val="Experience"/>
      </w:tblPr>
      <w:tblGrid>
        <w:gridCol w:w="1657"/>
        <w:gridCol w:w="7415"/>
      </w:tblGrid>
      <w:tr w:rsidR="002E511D" w:rsidTr="002E511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E511D" w:rsidRDefault="002E511D">
            <w:pPr>
              <w:spacing w:line="240" w:lineRule="auto"/>
            </w:pPr>
          </w:p>
        </w:tc>
        <w:tc>
          <w:tcPr>
            <w:tcW w:w="4087" w:type="pct"/>
          </w:tcPr>
          <w:p w:rsidR="002E511D" w:rsidRDefault="002E511D">
            <w:pPr>
              <w:spacing w:line="240" w:lineRule="auto"/>
            </w:pPr>
          </w:p>
        </w:tc>
      </w:tr>
      <w:tr w:rsidR="002E511D" w:rsidTr="002E511D">
        <w:tc>
          <w:tcPr>
            <w:tcW w:w="913" w:type="pct"/>
          </w:tcPr>
          <w:p w:rsidR="002E511D" w:rsidRDefault="00AA00DE" w:rsidP="005E0596">
            <w:pPr>
              <w:pStyle w:val="Date"/>
            </w:pPr>
            <w:r>
              <w:t>4/05/2012</w:t>
            </w:r>
          </w:p>
        </w:tc>
        <w:tc>
          <w:tcPr>
            <w:tcW w:w="4087" w:type="pct"/>
          </w:tcPr>
          <w:p w:rsidR="002E511D" w:rsidRDefault="005E0596">
            <w:pPr>
              <w:pStyle w:val="Subsection"/>
            </w:pPr>
            <w:r>
              <w:t>Delivery</w:t>
            </w:r>
            <w:r w:rsidR="001238E3">
              <w:t>,  </w:t>
            </w:r>
            <w:r>
              <w:rPr>
                <w:rStyle w:val="Emphasis"/>
              </w:rPr>
              <w:t>Pizza Hut</w:t>
            </w:r>
          </w:p>
          <w:p w:rsidR="00AA00DE" w:rsidRDefault="00AA00DE" w:rsidP="005E0596">
            <w:pPr>
              <w:pStyle w:val="ListBullet"/>
            </w:pPr>
            <w:r>
              <w:t>My job was to deliver food in a timely manner and to make sure the customer was given exactly what they ordered. I also smoothed over any issues with payments so the customers stayed pleased with their experience.</w:t>
            </w:r>
          </w:p>
          <w:p w:rsidR="005E0596" w:rsidRDefault="00AA00DE" w:rsidP="005E0596">
            <w:pPr>
              <w:pStyle w:val="ListBullet"/>
            </w:pPr>
            <w:r>
              <w:t>In the store I was trusted by the store owner and my night time manager to take orders and interact with the cash register which is something that only management or waitresses are supposed to do.</w:t>
            </w:r>
          </w:p>
          <w:p w:rsidR="00AA00DE" w:rsidRDefault="00AA00DE" w:rsidP="005E0596">
            <w:pPr>
              <w:pStyle w:val="ListBullet"/>
            </w:pPr>
            <w:r>
              <w:t>I would also help my manager out by taking up some of his work so that he could get out at better times.</w:t>
            </w:r>
          </w:p>
        </w:tc>
      </w:tr>
      <w:sdt>
        <w:sdtPr>
          <w:rPr>
            <w:color w:val="595959" w:themeColor="text1" w:themeTint="A6"/>
          </w:rPr>
          <w:id w:val="-1144189173"/>
          <w15:repeatingSection/>
        </w:sdtPr>
        <w:sdtEndPr/>
        <w:sdtContent>
          <w:sdt>
            <w:sdtPr>
              <w:rPr>
                <w:color w:val="595959" w:themeColor="text1" w:themeTint="A6"/>
              </w:rPr>
              <w:id w:val="-693077924"/>
              <w:placeholder>
                <w:docPart w:val="F533622F6D0543FB8755B78A9B26F4A7"/>
              </w:placeholder>
              <w15:repeatingSectionItem/>
            </w:sdtPr>
            <w:sdtEndPr/>
            <w:sdtContent>
              <w:tr w:rsidR="002E511D" w:rsidTr="002E511D">
                <w:tc>
                  <w:tcPr>
                    <w:tcW w:w="913" w:type="pct"/>
                  </w:tcPr>
                  <w:p w:rsidR="002E511D" w:rsidRDefault="0084668B" w:rsidP="00AA00DE">
                    <w:pPr>
                      <w:pStyle w:val="Date"/>
                    </w:pPr>
                    <w:r>
                      <w:rPr>
                        <w:color w:val="595959" w:themeColor="text1" w:themeTint="A6"/>
                      </w:rPr>
                      <w:t>5/20/2008</w:t>
                    </w:r>
                  </w:p>
                </w:tc>
                <w:tc>
                  <w:tcPr>
                    <w:tcW w:w="4087" w:type="pct"/>
                  </w:tcPr>
                  <w:p w:rsidR="002E511D" w:rsidRDefault="0084668B">
                    <w:pPr>
                      <w:pStyle w:val="Subsection"/>
                    </w:pPr>
                    <w:r>
                      <w:t>Bus Boy</w:t>
                    </w:r>
                    <w:r w:rsidR="001238E3">
                      <w:t>,  </w:t>
                    </w:r>
                    <w:r>
                      <w:rPr>
                        <w:rStyle w:val="Emphasis"/>
                      </w:rPr>
                      <w:t xml:space="preserve">Johnny </w:t>
                    </w:r>
                    <w:proofErr w:type="spellStart"/>
                    <w:r>
                      <w:rPr>
                        <w:rStyle w:val="Emphasis"/>
                      </w:rPr>
                      <w:t>Carinos</w:t>
                    </w:r>
                    <w:proofErr w:type="spellEnd"/>
                  </w:p>
                  <w:p w:rsidR="000E251F" w:rsidRDefault="000E251F" w:rsidP="0084668B">
                    <w:pPr>
                      <w:pStyle w:val="ListBullet"/>
                    </w:pPr>
                    <w:r>
                      <w:t>It was a summer job in high school where I essentially made sure that tables were clean and ready for customers so that the store could continue to serve and make money.</w:t>
                    </w:r>
                  </w:p>
                  <w:p w:rsidR="002E511D" w:rsidRDefault="000E251F" w:rsidP="0084668B">
                    <w:pPr>
                      <w:pStyle w:val="ListBullet"/>
                    </w:pPr>
                    <w:r>
                      <w:t>I did simple tasks like keep the soup stocked as well as the bread and I can easily say that I did my job well and was liked among the staff.</w:t>
                    </w:r>
                  </w:p>
                </w:tc>
              </w:tr>
            </w:sdtContent>
          </w:sdt>
        </w:sdtContent>
      </w:sdt>
    </w:tbl>
    <w:p w:rsidR="002E511D" w:rsidRDefault="001238E3">
      <w:pPr>
        <w:pStyle w:val="SectionHeading"/>
      </w:pPr>
      <w:r>
        <w:t>Education</w:t>
      </w:r>
    </w:p>
    <w:tbl>
      <w:tblPr>
        <w:tblStyle w:val="ResumeTable"/>
        <w:tblW w:w="5000" w:type="pct"/>
        <w:tblLook w:val="04A0" w:firstRow="1" w:lastRow="0" w:firstColumn="1" w:lastColumn="0" w:noHBand="0" w:noVBand="1"/>
        <w:tblDescription w:val="Education"/>
      </w:tblPr>
      <w:tblGrid>
        <w:gridCol w:w="1657"/>
        <w:gridCol w:w="7415"/>
      </w:tblGrid>
      <w:tr w:rsidR="002E511D" w:rsidTr="002E511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E511D" w:rsidRDefault="002E511D">
            <w:pPr>
              <w:spacing w:line="240" w:lineRule="auto"/>
            </w:pPr>
          </w:p>
        </w:tc>
        <w:tc>
          <w:tcPr>
            <w:tcW w:w="4087" w:type="pct"/>
          </w:tcPr>
          <w:p w:rsidR="002E511D" w:rsidRDefault="002E511D">
            <w:pPr>
              <w:spacing w:line="240" w:lineRule="auto"/>
            </w:pPr>
          </w:p>
        </w:tc>
      </w:tr>
      <w:tr w:rsidR="002E511D" w:rsidTr="002E511D">
        <w:tc>
          <w:tcPr>
            <w:tcW w:w="913" w:type="pct"/>
          </w:tcPr>
          <w:p w:rsidR="002E511D" w:rsidRDefault="000E251F" w:rsidP="000E251F">
            <w:pPr>
              <w:pStyle w:val="Date"/>
            </w:pPr>
            <w:r>
              <w:lastRenderedPageBreak/>
              <w:t>5/20/2010</w:t>
            </w:r>
          </w:p>
        </w:tc>
        <w:tc>
          <w:tcPr>
            <w:tcW w:w="4087" w:type="pct"/>
          </w:tcPr>
          <w:p w:rsidR="000E251F" w:rsidRDefault="000E251F" w:rsidP="000E251F">
            <w:pPr>
              <w:pStyle w:val="Subsection"/>
              <w:rPr>
                <w:rStyle w:val="Emphasis"/>
              </w:rPr>
            </w:pPr>
            <w:r>
              <w:t>High School Diploma</w:t>
            </w:r>
            <w:r w:rsidR="001238E3">
              <w:t>,  </w:t>
            </w:r>
            <w:r>
              <w:rPr>
                <w:rStyle w:val="Emphasis"/>
              </w:rPr>
              <w:t>Angleton High School</w:t>
            </w:r>
          </w:p>
          <w:p w:rsidR="000E251F" w:rsidRDefault="000E251F" w:rsidP="000E251F">
            <w:pPr>
              <w:pStyle w:val="Subsection"/>
              <w:rPr>
                <w:rStyle w:val="Emphasis"/>
              </w:rPr>
            </w:pPr>
          </w:p>
          <w:p w:rsidR="000E251F" w:rsidRDefault="000E251F" w:rsidP="000E251F">
            <w:pPr>
              <w:pStyle w:val="Subsection"/>
            </w:pPr>
          </w:p>
        </w:tc>
      </w:tr>
      <w:sdt>
        <w:sdtPr>
          <w:id w:val="1945648944"/>
          <w15:repeatingSection/>
        </w:sdtPr>
        <w:sdtEndPr/>
        <w:sdtContent>
          <w:sdt>
            <w:sdtPr>
              <w:id w:val="1768577862"/>
              <w:placeholder>
                <w:docPart w:val="F533622F6D0543FB8755B78A9B26F4A7"/>
              </w:placeholder>
              <w15:repeatingSectionItem/>
            </w:sdtPr>
            <w:sdtEndPr/>
            <w:sdtContent>
              <w:tr w:rsidR="002E511D" w:rsidTr="002E511D">
                <w:tc>
                  <w:tcPr>
                    <w:tcW w:w="913" w:type="pct"/>
                  </w:tcPr>
                  <w:p w:rsidR="002E511D" w:rsidRDefault="004D3572">
                    <w:pPr>
                      <w:pStyle w:val="Date"/>
                    </w:pPr>
                    <w:sdt>
                      <w:sdtPr>
                        <w:id w:val="-468750273"/>
                        <w:placeholder>
                          <w:docPart w:val="C8DA502BDC5749A480EA39A2EAE64322"/>
                        </w:placeholder>
                        <w:temporary/>
                        <w:showingPlcHdr/>
                        <w15:appearance w15:val="hidden"/>
                        <w:text/>
                      </w:sdtPr>
                      <w:sdtEndPr/>
                      <w:sdtContent>
                        <w:r w:rsidR="001238E3">
                          <w:t>[Dates]</w:t>
                        </w:r>
                      </w:sdtContent>
                    </w:sdt>
                  </w:p>
                </w:tc>
                <w:tc>
                  <w:tcPr>
                    <w:tcW w:w="4087" w:type="pct"/>
                  </w:tcPr>
                  <w:p w:rsidR="002E511D" w:rsidRDefault="004D3572">
                    <w:pPr>
                      <w:pStyle w:val="Subsection"/>
                    </w:pPr>
                    <w:sdt>
                      <w:sdtPr>
                        <w:id w:val="2113925876"/>
                        <w:placeholder>
                          <w:docPart w:val="28F9D9AEF77346729A5262AC95B6C576"/>
                        </w:placeholder>
                        <w:temporary/>
                        <w:showingPlcHdr/>
                        <w15:appearance w15:val="hidden"/>
                        <w:text/>
                      </w:sdtPr>
                      <w:sdtEndPr/>
                      <w:sdtContent>
                        <w:r w:rsidR="001238E3">
                          <w:t>[Degree Earned]</w:t>
                        </w:r>
                      </w:sdtContent>
                    </w:sdt>
                    <w:r w:rsidR="001238E3">
                      <w:t>,  </w:t>
                    </w:r>
                    <w:sdt>
                      <w:sdtPr>
                        <w:rPr>
                          <w:rStyle w:val="Emphasis"/>
                        </w:rPr>
                        <w:id w:val="-607658695"/>
                        <w:placeholder>
                          <w:docPart w:val="A9813DC99EE34DCA9B5EC8BA1317D76F"/>
                        </w:placeholder>
                        <w:temporary/>
                        <w:showingPlcHdr/>
                        <w15:appearance w15:val="hidden"/>
                        <w:text/>
                      </w:sdtPr>
                      <w:sdtEndPr>
                        <w:rPr>
                          <w:rStyle w:val="Emphasis"/>
                        </w:rPr>
                      </w:sdtEndPr>
                      <w:sdtContent>
                        <w:r w:rsidR="001238E3">
                          <w:rPr>
                            <w:rStyle w:val="Emphasis"/>
                          </w:rPr>
                          <w:t>[School]</w:t>
                        </w:r>
                      </w:sdtContent>
                    </w:sdt>
                  </w:p>
                </w:tc>
              </w:tr>
            </w:sdtContent>
          </w:sdt>
        </w:sdtContent>
      </w:sdt>
    </w:tbl>
    <w:p w:rsidR="002E511D" w:rsidRDefault="002E511D"/>
    <w:sectPr w:rsidR="002E511D">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72" w:rsidRDefault="004D3572">
      <w:pPr>
        <w:spacing w:after="0"/>
      </w:pPr>
      <w:r>
        <w:separator/>
      </w:r>
    </w:p>
    <w:p w:rsidR="004D3572" w:rsidRDefault="004D3572"/>
  </w:endnote>
  <w:endnote w:type="continuationSeparator" w:id="0">
    <w:p w:rsidR="004D3572" w:rsidRDefault="004D3572">
      <w:pPr>
        <w:spacing w:after="0"/>
      </w:pPr>
      <w:r>
        <w:continuationSeparator/>
      </w:r>
    </w:p>
    <w:p w:rsidR="004D3572" w:rsidRDefault="004D3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1D" w:rsidRDefault="001238E3">
    <w:pPr>
      <w:pStyle w:val="Footer"/>
    </w:pPr>
    <w:r>
      <w:t xml:space="preserve">Page </w:t>
    </w:r>
    <w:r>
      <w:rPr>
        <w:noProof w:val="0"/>
      </w:rPr>
      <w:fldChar w:fldCharType="begin"/>
    </w:r>
    <w:r>
      <w:instrText xml:space="preserve"> PAGE   \* MERGEFORMAT </w:instrText>
    </w:r>
    <w:r>
      <w:rPr>
        <w:noProof w:val="0"/>
      </w:rPr>
      <w:fldChar w:fldCharType="separate"/>
    </w:r>
    <w:r w:rsidR="00C755E8">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72" w:rsidRDefault="004D3572">
      <w:pPr>
        <w:spacing w:after="0"/>
      </w:pPr>
      <w:r>
        <w:separator/>
      </w:r>
    </w:p>
    <w:p w:rsidR="004D3572" w:rsidRDefault="004D3572"/>
  </w:footnote>
  <w:footnote w:type="continuationSeparator" w:id="0">
    <w:p w:rsidR="004D3572" w:rsidRDefault="004D3572">
      <w:pPr>
        <w:spacing w:after="0"/>
      </w:pPr>
      <w:r>
        <w:continuationSeparator/>
      </w:r>
    </w:p>
    <w:p w:rsidR="004D3572" w:rsidRDefault="004D357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1">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7B"/>
    <w:rsid w:val="000E251F"/>
    <w:rsid w:val="001238E3"/>
    <w:rsid w:val="002E511D"/>
    <w:rsid w:val="00321D7B"/>
    <w:rsid w:val="004D3572"/>
    <w:rsid w:val="005E0596"/>
    <w:rsid w:val="0084668B"/>
    <w:rsid w:val="00AA00DE"/>
    <w:rsid w:val="00BC7DA1"/>
    <w:rsid w:val="00C7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F7C19-CE81-4D7B-B7F8-0D07FD47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tblPr>
      <w:tblInd w:w="0" w:type="dxa"/>
      <w:tblCellMar>
        <w:top w:w="144" w:type="dxa"/>
        <w:left w:w="0" w:type="dxa"/>
        <w:bottom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s\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40367F224444FCA43CC17D072EBDB7"/>
        <w:category>
          <w:name w:val="General"/>
          <w:gallery w:val="placeholder"/>
        </w:category>
        <w:types>
          <w:type w:val="bbPlcHdr"/>
        </w:types>
        <w:behaviors>
          <w:behavior w:val="content"/>
        </w:behaviors>
        <w:guid w:val="{6539546C-E002-4AA1-98CC-9285A68A13E5}"/>
      </w:docPartPr>
      <w:docPartBody>
        <w:p w:rsidR="008A4EE4" w:rsidRDefault="00BD2310">
          <w:pPr>
            <w:pStyle w:val="2A40367F224444FCA43CC17D072EBDB7"/>
          </w:pPr>
          <w:r>
            <w:t>[Your Name]</w:t>
          </w:r>
        </w:p>
      </w:docPartBody>
    </w:docPart>
    <w:docPart>
      <w:docPartPr>
        <w:name w:val="F533622F6D0543FB8755B78A9B26F4A7"/>
        <w:category>
          <w:name w:val="General"/>
          <w:gallery w:val="placeholder"/>
        </w:category>
        <w:types>
          <w:type w:val="bbPlcHdr"/>
        </w:types>
        <w:behaviors>
          <w:behavior w:val="content"/>
        </w:behaviors>
        <w:guid w:val="{BD3012A1-4EBB-47E4-9BE6-CCCEA31ABDAE}"/>
      </w:docPartPr>
      <w:docPartBody>
        <w:p w:rsidR="008A4EE4" w:rsidRDefault="00BD2310">
          <w:pPr>
            <w:pStyle w:val="F533622F6D0543FB8755B78A9B26F4A7"/>
          </w:pPr>
          <w:r>
            <w:rPr>
              <w:rStyle w:val="PlaceholderText"/>
            </w:rPr>
            <w:t>Enter any content that you want to repeat, including other content controls. You can also insert this control around table rows in order to repeat parts of a table.</w:t>
          </w:r>
        </w:p>
      </w:docPartBody>
    </w:docPart>
    <w:docPart>
      <w:docPartPr>
        <w:name w:val="C8DA502BDC5749A480EA39A2EAE64322"/>
        <w:category>
          <w:name w:val="General"/>
          <w:gallery w:val="placeholder"/>
        </w:category>
        <w:types>
          <w:type w:val="bbPlcHdr"/>
        </w:types>
        <w:behaviors>
          <w:behavior w:val="content"/>
        </w:behaviors>
        <w:guid w:val="{BAB6EB5C-5634-4A7C-960B-35EE7E4A5380}"/>
      </w:docPartPr>
      <w:docPartBody>
        <w:p w:rsidR="008A4EE4" w:rsidRDefault="00BD2310">
          <w:pPr>
            <w:pStyle w:val="C8DA502BDC5749A480EA39A2EAE64322"/>
          </w:pPr>
          <w:r>
            <w:t>[Dates]</w:t>
          </w:r>
        </w:p>
      </w:docPartBody>
    </w:docPart>
    <w:docPart>
      <w:docPartPr>
        <w:name w:val="28F9D9AEF77346729A5262AC95B6C576"/>
        <w:category>
          <w:name w:val="General"/>
          <w:gallery w:val="placeholder"/>
        </w:category>
        <w:types>
          <w:type w:val="bbPlcHdr"/>
        </w:types>
        <w:behaviors>
          <w:behavior w:val="content"/>
        </w:behaviors>
        <w:guid w:val="{EDE6E017-A07C-41F4-8729-2545AB3F1699}"/>
      </w:docPartPr>
      <w:docPartBody>
        <w:p w:rsidR="008A4EE4" w:rsidRDefault="00BD2310">
          <w:pPr>
            <w:pStyle w:val="28F9D9AEF77346729A5262AC95B6C576"/>
          </w:pPr>
          <w:r>
            <w:t>[Degree Earned]</w:t>
          </w:r>
        </w:p>
      </w:docPartBody>
    </w:docPart>
    <w:docPart>
      <w:docPartPr>
        <w:name w:val="A9813DC99EE34DCA9B5EC8BA1317D76F"/>
        <w:category>
          <w:name w:val="General"/>
          <w:gallery w:val="placeholder"/>
        </w:category>
        <w:types>
          <w:type w:val="bbPlcHdr"/>
        </w:types>
        <w:behaviors>
          <w:behavior w:val="content"/>
        </w:behaviors>
        <w:guid w:val="{A9ED8272-BE35-45A9-8232-9535CD36C6A0}"/>
      </w:docPartPr>
      <w:docPartBody>
        <w:p w:rsidR="008A4EE4" w:rsidRDefault="00BD2310">
          <w:pPr>
            <w:pStyle w:val="A9813DC99EE34DCA9B5EC8BA1317D76F"/>
          </w:pPr>
          <w:r>
            <w:rPr>
              <w:rStyle w:val="Emphasis"/>
            </w:rPr>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10"/>
    <w:rsid w:val="0052694B"/>
    <w:rsid w:val="008A4EE4"/>
    <w:rsid w:val="00BD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40367F224444FCA43CC17D072EBDB7">
    <w:name w:val="2A40367F224444FCA43CC17D072EBDB7"/>
  </w:style>
  <w:style w:type="paragraph" w:customStyle="1" w:styleId="518A9228A77041F8B58E944E6CDF8F56">
    <w:name w:val="518A9228A77041F8B58E944E6CDF8F56"/>
  </w:style>
  <w:style w:type="paragraph" w:customStyle="1" w:styleId="97F12D2E5F72446B97655366CC459658">
    <w:name w:val="97F12D2E5F72446B97655366CC459658"/>
  </w:style>
  <w:style w:type="paragraph" w:customStyle="1" w:styleId="0EB8391E811A4616AB5F959FA0F7059B">
    <w:name w:val="0EB8391E811A4616AB5F959FA0F7059B"/>
  </w:style>
  <w:style w:type="paragraph" w:customStyle="1" w:styleId="A682E0D5EF99408DA14F95DC8DBE4C3D">
    <w:name w:val="A682E0D5EF99408DA14F95DC8DBE4C3D"/>
  </w:style>
  <w:style w:type="paragraph" w:customStyle="1" w:styleId="EA34DF9E55F2401AA28059C7BC5949D8">
    <w:name w:val="EA34DF9E55F2401AA28059C7BC5949D8"/>
  </w:style>
  <w:style w:type="character" w:styleId="PlaceholderText">
    <w:name w:val="Placeholder Text"/>
    <w:basedOn w:val="DefaultParagraphFont"/>
    <w:uiPriority w:val="99"/>
    <w:semiHidden/>
    <w:rPr>
      <w:color w:val="808080"/>
    </w:rPr>
  </w:style>
  <w:style w:type="paragraph" w:customStyle="1" w:styleId="F533622F6D0543FB8755B78A9B26F4A7">
    <w:name w:val="F533622F6D0543FB8755B78A9B26F4A7"/>
  </w:style>
  <w:style w:type="paragraph" w:customStyle="1" w:styleId="0AF6BFA0CB2F4422866E98777A561755">
    <w:name w:val="0AF6BFA0CB2F4422866E98777A561755"/>
  </w:style>
  <w:style w:type="paragraph" w:customStyle="1" w:styleId="C8DA502BDC5749A480EA39A2EAE64322">
    <w:name w:val="C8DA502BDC5749A480EA39A2EAE64322"/>
  </w:style>
  <w:style w:type="paragraph" w:customStyle="1" w:styleId="0624FDB02670456590816F8DE19DAA7B">
    <w:name w:val="0624FDB02670456590816F8DE19DAA7B"/>
  </w:style>
  <w:style w:type="character" w:styleId="Emphasis">
    <w:name w:val="Emphasis"/>
    <w:basedOn w:val="DefaultParagraphFont"/>
    <w:uiPriority w:val="2"/>
    <w:unhideWhenUsed/>
    <w:qFormat/>
    <w:rPr>
      <w:i/>
      <w:iCs/>
      <w:color w:val="404040" w:themeColor="text1" w:themeTint="BF"/>
    </w:rPr>
  </w:style>
  <w:style w:type="paragraph" w:customStyle="1" w:styleId="4318D78FA0F6446B927D560077BF508A">
    <w:name w:val="4318D78FA0F6446B927D560077BF508A"/>
  </w:style>
  <w:style w:type="paragraph" w:customStyle="1" w:styleId="78D9FCBFEC9B496FAD3A858D52277178">
    <w:name w:val="78D9FCBFEC9B496FAD3A858D52277178"/>
  </w:style>
  <w:style w:type="paragraph" w:customStyle="1" w:styleId="28F9D9AEF77346729A5262AC95B6C576">
    <w:name w:val="28F9D9AEF77346729A5262AC95B6C576"/>
  </w:style>
  <w:style w:type="paragraph" w:customStyle="1" w:styleId="A9813DC99EE34DCA9B5EC8BA1317D76F">
    <w:name w:val="A9813DC99EE34DCA9B5EC8BA1317D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
  <TotalTime>65</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 broberg</dc:creator>
  <cp:keywords/>
  <cp:lastModifiedBy>Lars</cp:lastModifiedBy>
  <cp:revision>2</cp:revision>
  <dcterms:created xsi:type="dcterms:W3CDTF">2016-10-19T22:31:00Z</dcterms:created>
  <dcterms:modified xsi:type="dcterms:W3CDTF">2016-10-26T19:13:00Z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