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89" w:rsidRDefault="00D21F8E">
      <w:pPr>
        <w:pStyle w:val="Title"/>
      </w:pPr>
      <w:sdt>
        <w:sdtPr>
          <w:alias w:val="Your Name"/>
          <w:tag w:val=""/>
          <w:id w:val="1246310863"/>
          <w:placeholder>
            <w:docPart w:val="B5425266B53E4DC6BCC6403C84828DBA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F91EB2">
            <w:t>Arjun Shah</w:t>
          </w:r>
        </w:sdtContent>
      </w:sdt>
    </w:p>
    <w:p w:rsidR="00AA5A89" w:rsidRDefault="00C16B73">
      <w:r>
        <w:t>| </w:t>
      </w:r>
      <w:r w:rsidR="00F91EB2">
        <w:t>832-704-6185</w:t>
      </w:r>
      <w:r>
        <w:t> | </w:t>
      </w:r>
      <w:r w:rsidR="00F91EB2">
        <w:t>a.shah.2396@gmail.com</w:t>
      </w:r>
    </w:p>
    <w:sdt>
      <w:sdtPr>
        <w:id w:val="1513793667"/>
        <w:placeholder>
          <w:docPart w:val="D67ADC1E61634526BA1F1FA33B7FADA0"/>
        </w:placeholder>
        <w:temporary/>
        <w:showingPlcHdr/>
        <w15:appearance w15:val="hidden"/>
      </w:sdtPr>
      <w:sdtEndPr/>
      <w:sdtContent>
        <w:p w:rsidR="00AA5A89" w:rsidRDefault="00C16B73">
          <w:pPr>
            <w:pStyle w:val="Heading1"/>
          </w:pPr>
          <w:r>
            <w:t>Education</w:t>
          </w:r>
        </w:p>
      </w:sdtContent>
    </w:sdt>
    <w:p w:rsidR="00AA5A89" w:rsidRDefault="00F91EB2">
      <w:pPr>
        <w:pStyle w:val="Heading2"/>
      </w:pPr>
      <w:r>
        <w:t>High school diploma</w:t>
      </w:r>
      <w:r w:rsidR="00C16B73">
        <w:t> | </w:t>
      </w:r>
      <w:r>
        <w:t>June 5, 2015</w:t>
      </w:r>
      <w:r w:rsidR="00C16B73">
        <w:t> | </w:t>
      </w:r>
      <w:r>
        <w:t>i. h. Kempner High school</w:t>
      </w:r>
    </w:p>
    <w:p w:rsidR="00F86E58" w:rsidRPr="00F86E58" w:rsidRDefault="00EE6230" w:rsidP="00F86E58">
      <w:pPr>
        <w:pStyle w:val="Heading2"/>
      </w:pPr>
      <w:r>
        <w:t>Computer Science | May 2020</w:t>
      </w:r>
      <w:bookmarkStart w:id="0" w:name="_GoBack"/>
      <w:bookmarkEnd w:id="0"/>
      <w:r w:rsidR="00F86E58">
        <w:t xml:space="preserve"> | the Universty of </w:t>
      </w:r>
      <w:r w:rsidR="0008289D">
        <w:t>houston</w:t>
      </w:r>
    </w:p>
    <w:p w:rsidR="00AA5A89" w:rsidRDefault="0008289D">
      <w:pPr>
        <w:pStyle w:val="Heading1"/>
      </w:pPr>
      <w:r>
        <w:t>SKILLS</w:t>
      </w:r>
    </w:p>
    <w:p w:rsidR="00AA5A89" w:rsidRDefault="0008289D" w:rsidP="0008289D">
      <w:pPr>
        <w:pStyle w:val="ListParagraph"/>
        <w:numPr>
          <w:ilvl w:val="0"/>
          <w:numId w:val="5"/>
        </w:numPr>
      </w:pPr>
      <w:r>
        <w:t>Languages and Platforms: Python</w:t>
      </w:r>
    </w:p>
    <w:p w:rsidR="0008289D" w:rsidRDefault="0008289D" w:rsidP="0008289D">
      <w:pPr>
        <w:pStyle w:val="ListParagraph"/>
        <w:numPr>
          <w:ilvl w:val="0"/>
          <w:numId w:val="5"/>
        </w:numPr>
      </w:pPr>
      <w:r>
        <w:t>Development Software: Atom, PyCharm, Anaconda</w:t>
      </w:r>
    </w:p>
    <w:p w:rsidR="0008289D" w:rsidRDefault="0008289D" w:rsidP="0008289D">
      <w:pPr>
        <w:pStyle w:val="Heading1"/>
      </w:pPr>
      <w:r>
        <w:t>WORK EXPERIENCE</w:t>
      </w:r>
      <w:r>
        <w:tab/>
      </w:r>
      <w:r>
        <w:tab/>
      </w:r>
    </w:p>
    <w:p w:rsidR="0008289D" w:rsidRPr="0008289D" w:rsidRDefault="0008289D" w:rsidP="0008289D">
      <w:pPr>
        <w:pStyle w:val="ListParagraph"/>
        <w:numPr>
          <w:ilvl w:val="0"/>
          <w:numId w:val="5"/>
        </w:numPr>
        <w:rPr>
          <w:b/>
        </w:rPr>
      </w:pPr>
      <w:r w:rsidRPr="0008289D">
        <w:rPr>
          <w:b/>
        </w:rPr>
        <w:t xml:space="preserve">Instrument Packer/Handler/Deliverer, </w:t>
      </w:r>
      <w:r w:rsidRPr="0008289D">
        <w:rPr>
          <w:b/>
          <w:i/>
        </w:rPr>
        <w:t>Marimba Warehouse</w:t>
      </w:r>
      <w:r w:rsidRPr="0008289D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May 2015 – Aug 2015</w:t>
      </w:r>
      <w:r w:rsidRPr="0008289D">
        <w:rPr>
          <w:b/>
        </w:rPr>
        <w:tab/>
      </w:r>
    </w:p>
    <w:p w:rsidR="0008289D" w:rsidRDefault="0008289D" w:rsidP="0008289D">
      <w:pPr>
        <w:pStyle w:val="ListParagraph"/>
      </w:pPr>
      <w:r>
        <w:t>-   Managed delivery/packaging to deliver instruments to customers</w:t>
      </w:r>
    </w:p>
    <w:p w:rsidR="0008289D" w:rsidRDefault="0008289D" w:rsidP="0008289D">
      <w:pPr>
        <w:pStyle w:val="Heading1"/>
      </w:pPr>
      <w:r>
        <w:t>PROJECTS</w:t>
      </w:r>
    </w:p>
    <w:p w:rsidR="00FC2190" w:rsidRDefault="0008289D" w:rsidP="00FC2190">
      <w:pPr>
        <w:spacing w:after="0"/>
        <w:rPr>
          <w:b/>
        </w:rPr>
      </w:pPr>
      <w:r>
        <w:t xml:space="preserve"> </w:t>
      </w:r>
      <w:r w:rsidR="00FC2190">
        <w:t xml:space="preserve">       </w:t>
      </w:r>
      <w:r>
        <w:t xml:space="preserve"> -</w:t>
      </w:r>
      <w:r w:rsidR="00FC2190">
        <w:tab/>
      </w:r>
      <w:r w:rsidR="00FC2190">
        <w:rPr>
          <w:b/>
        </w:rPr>
        <w:t>TURTLE SHELL: Python</w:t>
      </w:r>
    </w:p>
    <w:p w:rsidR="00FC2190" w:rsidRPr="00FC2190" w:rsidRDefault="00FC2190" w:rsidP="00FC2190">
      <w:pPr>
        <w:spacing w:after="0"/>
      </w:pPr>
      <w:r>
        <w:rPr>
          <w:b/>
        </w:rPr>
        <w:tab/>
        <w:t xml:space="preserve">- </w:t>
      </w:r>
      <w:r>
        <w:t>A program to draw a unique shape</w:t>
      </w:r>
    </w:p>
    <w:p w:rsidR="0008289D" w:rsidRPr="0008289D" w:rsidRDefault="0008289D" w:rsidP="0008289D"/>
    <w:p w:rsidR="0008289D" w:rsidRDefault="0008289D"/>
    <w:p w:rsidR="0008289D" w:rsidRDefault="0008289D"/>
    <w:sectPr w:rsidR="0008289D">
      <w:footerReference w:type="default" r:id="rId7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F8E" w:rsidRDefault="00D21F8E">
      <w:pPr>
        <w:spacing w:after="0"/>
      </w:pPr>
      <w:r>
        <w:separator/>
      </w:r>
    </w:p>
  </w:endnote>
  <w:endnote w:type="continuationSeparator" w:id="0">
    <w:p w:rsidR="00D21F8E" w:rsidRDefault="00D21F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5A89" w:rsidRDefault="00C16B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F8E" w:rsidRDefault="00D21F8E">
      <w:pPr>
        <w:spacing w:after="0"/>
      </w:pPr>
      <w:r>
        <w:separator/>
      </w:r>
    </w:p>
  </w:footnote>
  <w:footnote w:type="continuationSeparator" w:id="0">
    <w:p w:rsidR="00D21F8E" w:rsidRDefault="00D21F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A330820"/>
    <w:multiLevelType w:val="hybridMultilevel"/>
    <w:tmpl w:val="94724DE4"/>
    <w:lvl w:ilvl="0" w:tplc="C51C535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B2"/>
    <w:rsid w:val="0008289D"/>
    <w:rsid w:val="00441CCC"/>
    <w:rsid w:val="006C40E5"/>
    <w:rsid w:val="00945753"/>
    <w:rsid w:val="00AA5A89"/>
    <w:rsid w:val="00C16B73"/>
    <w:rsid w:val="00D21F8E"/>
    <w:rsid w:val="00EE6230"/>
    <w:rsid w:val="00F86E58"/>
    <w:rsid w:val="00F91EB2"/>
    <w:rsid w:val="00F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C07C3"/>
  <w15:chartTrackingRefBased/>
  <w15:docId w15:val="{20D503CF-3C64-4EA0-B222-0A1762F8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08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ju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425266B53E4DC6BCC6403C84828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4FFA2-EB61-4696-8097-6EE1EFF02EB6}"/>
      </w:docPartPr>
      <w:docPartBody>
        <w:p w:rsidR="006F5983" w:rsidRDefault="00D67367">
          <w:pPr>
            <w:pStyle w:val="B5425266B53E4DC6BCC6403C84828DBA"/>
          </w:pPr>
          <w:r>
            <w:t>Your Name</w:t>
          </w:r>
        </w:p>
      </w:docPartBody>
    </w:docPart>
    <w:docPart>
      <w:docPartPr>
        <w:name w:val="D67ADC1E61634526BA1F1FA33B7FA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03FD6-06C6-409F-AD06-D6535E6E3B77}"/>
      </w:docPartPr>
      <w:docPartBody>
        <w:p w:rsidR="006F5983" w:rsidRDefault="00D67367">
          <w:pPr>
            <w:pStyle w:val="D67ADC1E61634526BA1F1FA33B7FADA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67"/>
    <w:rsid w:val="00450D18"/>
    <w:rsid w:val="006F5983"/>
    <w:rsid w:val="00D67367"/>
    <w:rsid w:val="00E45F24"/>
    <w:rsid w:val="00F3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425266B53E4DC6BCC6403C84828DBA">
    <w:name w:val="B5425266B53E4DC6BCC6403C84828DBA"/>
  </w:style>
  <w:style w:type="paragraph" w:customStyle="1" w:styleId="6B85695D1E2F49D1837EB8B7B3BFD66F">
    <w:name w:val="6B85695D1E2F49D1837EB8B7B3BFD66F"/>
  </w:style>
  <w:style w:type="paragraph" w:customStyle="1" w:styleId="BE48C1D633D34F499A8A1C24404BB83E">
    <w:name w:val="BE48C1D633D34F499A8A1C24404BB83E"/>
  </w:style>
  <w:style w:type="paragraph" w:customStyle="1" w:styleId="D749282E73454A6BB81FC1E58A37450F">
    <w:name w:val="D749282E73454A6BB81FC1E58A37450F"/>
  </w:style>
  <w:style w:type="paragraph" w:customStyle="1" w:styleId="094376DAFFCE46049BA0A9018B8EE96B">
    <w:name w:val="094376DAFFCE46049BA0A9018B8EE96B"/>
  </w:style>
  <w:style w:type="paragraph" w:customStyle="1" w:styleId="286A9D5112DA4D93AB8950223B095886">
    <w:name w:val="286A9D5112DA4D93AB8950223B095886"/>
  </w:style>
  <w:style w:type="paragraph" w:customStyle="1" w:styleId="D67ADC1E61634526BA1F1FA33B7FADA0">
    <w:name w:val="D67ADC1E61634526BA1F1FA33B7FADA0"/>
  </w:style>
  <w:style w:type="paragraph" w:customStyle="1" w:styleId="383C414701D1412D847E87814B9640B6">
    <w:name w:val="383C414701D1412D847E87814B9640B6"/>
  </w:style>
  <w:style w:type="paragraph" w:customStyle="1" w:styleId="A4F9272A3586420BA1192A334200F713">
    <w:name w:val="A4F9272A3586420BA1192A334200F713"/>
  </w:style>
  <w:style w:type="paragraph" w:customStyle="1" w:styleId="381366600DB74C6C922FB03400A0DC62">
    <w:name w:val="381366600DB74C6C922FB03400A0DC62"/>
  </w:style>
  <w:style w:type="paragraph" w:customStyle="1" w:styleId="57073BA6DBF04F6EBBC8C4520D6BA9A9">
    <w:name w:val="57073BA6DBF04F6EBBC8C4520D6BA9A9"/>
  </w:style>
  <w:style w:type="paragraph" w:customStyle="1" w:styleId="5DC70C03F80C4B69B4FCC08C51CCAAAF">
    <w:name w:val="5DC70C03F80C4B69B4FCC08C51CCAAAF"/>
  </w:style>
  <w:style w:type="paragraph" w:customStyle="1" w:styleId="F5DCCC781D3B4A74B4E01AE8F4A02137">
    <w:name w:val="F5DCCC781D3B4A74B4E01AE8F4A02137"/>
  </w:style>
  <w:style w:type="paragraph" w:customStyle="1" w:styleId="0CE3E126A12C4862BE8E20B4A599FA42">
    <w:name w:val="0CE3E126A12C4862BE8E20B4A599FA42"/>
  </w:style>
  <w:style w:type="paragraph" w:customStyle="1" w:styleId="D20B134714DC4C5C8D3D354243B00EC3">
    <w:name w:val="D20B134714DC4C5C8D3D354243B00EC3"/>
  </w:style>
  <w:style w:type="paragraph" w:customStyle="1" w:styleId="5DA579FAE1AC4E9EA665F0C2AD97A8D2">
    <w:name w:val="5DA579FAE1AC4E9EA665F0C2AD97A8D2"/>
  </w:style>
  <w:style w:type="paragraph" w:customStyle="1" w:styleId="D54A15AE8D8741FA9D2D7D016F334EB9">
    <w:name w:val="D54A15AE8D8741FA9D2D7D016F334EB9"/>
  </w:style>
  <w:style w:type="paragraph" w:customStyle="1" w:styleId="1365B21FCB314F2EAB64322DDA200F7E">
    <w:name w:val="1365B21FCB314F2EAB64322DDA200F7E"/>
  </w:style>
  <w:style w:type="paragraph" w:customStyle="1" w:styleId="6F8D3A4D0176435DBAA209012F0445A4">
    <w:name w:val="6F8D3A4D0176435DBAA209012F0445A4"/>
  </w:style>
  <w:style w:type="paragraph" w:customStyle="1" w:styleId="9EA8D3D535AB489991D26FF2C7B35633">
    <w:name w:val="9EA8D3D535AB489991D26FF2C7B35633"/>
  </w:style>
  <w:style w:type="paragraph" w:customStyle="1" w:styleId="3A0940DA00BE402C9C8E03CCF7B995AC">
    <w:name w:val="3A0940DA00BE402C9C8E03CCF7B995AC"/>
  </w:style>
  <w:style w:type="paragraph" w:customStyle="1" w:styleId="29370D0AF6984C1998930FABD2FABC3A">
    <w:name w:val="29370D0AF6984C1998930FABD2FABC3A"/>
  </w:style>
  <w:style w:type="paragraph" w:customStyle="1" w:styleId="60C9638B72234D678DBD428C7F5B3DF8">
    <w:name w:val="60C9638B72234D678DBD428C7F5B3DF8"/>
  </w:style>
  <w:style w:type="paragraph" w:customStyle="1" w:styleId="BE993F89863547DA9AC4320181572452">
    <w:name w:val="BE993F89863547DA9AC4320181572452"/>
  </w:style>
  <w:style w:type="paragraph" w:customStyle="1" w:styleId="C12399BC77DA43CBB8963CF6A4736A35">
    <w:name w:val="C12399BC77DA43CBB8963CF6A4736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Arjun Shah</dc:creator>
  <cp:keywords/>
  <cp:lastModifiedBy>Arjun Shah</cp:lastModifiedBy>
  <cp:revision>4</cp:revision>
  <dcterms:created xsi:type="dcterms:W3CDTF">2016-10-22T19:56:00Z</dcterms:created>
  <dcterms:modified xsi:type="dcterms:W3CDTF">2016-10-22T19:58:00Z</dcterms:modified>
  <cp:version/>
</cp:coreProperties>
</file>