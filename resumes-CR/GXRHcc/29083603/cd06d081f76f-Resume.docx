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olor w:val="auto"/>
          <w:sz w:val="52"/>
          <w:szCs w:val="24"/>
        </w:rPr>
        <w:alias w:val="Author"/>
        <w:tag w:val=""/>
        <w:id w:val="1246310863"/>
        <w:placeholder>
          <w:docPart w:val="59CEA4AA57CA41ACAED72EAF5FB2AB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4B6610" w:rsidRPr="006C649A" w:rsidRDefault="00171A18" w:rsidP="006C649A">
          <w:pPr>
            <w:pStyle w:val="Title"/>
            <w:spacing w:before="100" w:beforeAutospacing="1" w:after="240"/>
            <w:rPr>
              <w:rFonts w:ascii="Times New Roman" w:hAnsi="Times New Roman" w:cs="Times New Roman"/>
              <w:color w:val="auto"/>
              <w:sz w:val="52"/>
              <w:szCs w:val="24"/>
            </w:rPr>
          </w:pPr>
          <w:r w:rsidRPr="006C649A">
            <w:rPr>
              <w:rFonts w:ascii="Times New Roman" w:hAnsi="Times New Roman" w:cs="Times New Roman"/>
              <w:color w:val="auto"/>
              <w:sz w:val="52"/>
              <w:szCs w:val="24"/>
            </w:rPr>
            <w:t>Lisette Matute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48176E" w:rsidRPr="0048176E" w:rsidTr="00481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B6610" w:rsidRPr="0048176E" w:rsidRDefault="004B6610">
            <w:pPr>
              <w:rPr>
                <w:rFonts w:ascii="Times New Roman" w:hAnsi="Times New Roman" w:cs="Times New Roman"/>
                <w:sz w:val="56"/>
                <w:szCs w:val="24"/>
              </w:rPr>
            </w:pPr>
          </w:p>
        </w:tc>
        <w:tc>
          <w:tcPr>
            <w:tcW w:w="4087" w:type="pct"/>
          </w:tcPr>
          <w:p w:rsidR="004B6610" w:rsidRPr="0048176E" w:rsidRDefault="004B6610">
            <w:pPr>
              <w:rPr>
                <w:rFonts w:ascii="Times New Roman" w:hAnsi="Times New Roman" w:cs="Times New Roman"/>
                <w:sz w:val="56"/>
                <w:szCs w:val="24"/>
              </w:rPr>
            </w:pPr>
          </w:p>
        </w:tc>
      </w:tr>
      <w:tr w:rsidR="0048176E" w:rsidRPr="0048176E" w:rsidTr="0048176E">
        <w:tc>
          <w:tcPr>
            <w:tcW w:w="913" w:type="pct"/>
          </w:tcPr>
          <w:p w:rsidR="004B6610" w:rsidRPr="0048176E" w:rsidRDefault="004B6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6C649A" w:rsidRDefault="00171A18" w:rsidP="0048176E">
            <w:pPr>
              <w:pStyle w:val="ContactInfo"/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176E">
              <w:rPr>
                <w:rFonts w:ascii="Times New Roman" w:hAnsi="Times New Roman" w:cs="Times New Roman"/>
                <w:sz w:val="24"/>
                <w:szCs w:val="24"/>
              </w:rPr>
              <w:t>12418 Shannon Hills Dr. Houston, TX 77099</w:t>
            </w:r>
            <w:r w:rsidR="00055585" w:rsidRPr="0048176E">
              <w:rPr>
                <w:rFonts w:ascii="Times New Roman" w:hAnsi="Times New Roman" w:cs="Times New Roman"/>
                <w:sz w:val="24"/>
                <w:szCs w:val="24"/>
              </w:rPr>
              <w:t> | </w:t>
            </w:r>
            <w:r w:rsidRPr="0048176E">
              <w:rPr>
                <w:rFonts w:ascii="Times New Roman" w:hAnsi="Times New Roman" w:cs="Times New Roman"/>
                <w:sz w:val="24"/>
                <w:szCs w:val="24"/>
              </w:rPr>
              <w:t>281-236-8461</w:t>
            </w:r>
            <w:r w:rsidR="00055585" w:rsidRPr="0048176E">
              <w:rPr>
                <w:rFonts w:ascii="Times New Roman" w:hAnsi="Times New Roman" w:cs="Times New Roman"/>
                <w:sz w:val="24"/>
                <w:szCs w:val="24"/>
              </w:rPr>
              <w:t> | </w:t>
            </w:r>
            <w:r w:rsidRPr="0048176E">
              <w:rPr>
                <w:rFonts w:ascii="Times New Roman" w:hAnsi="Times New Roman" w:cs="Times New Roman"/>
                <w:sz w:val="24"/>
                <w:szCs w:val="24"/>
              </w:rPr>
              <w:t>lisettematute@gmail.com</w:t>
            </w:r>
          </w:p>
          <w:p w:rsidR="006C649A" w:rsidRPr="0048176E" w:rsidRDefault="006C649A" w:rsidP="0048176E">
            <w:pPr>
              <w:pStyle w:val="ContactInfo"/>
              <w:spacing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6610" w:rsidRPr="0048176E" w:rsidRDefault="00131C06" w:rsidP="006C649A">
      <w:pPr>
        <w:pStyle w:val="SectionHeading"/>
        <w:spacing w:before="120"/>
        <w:rPr>
          <w:rFonts w:ascii="Times New Roman" w:hAnsi="Times New Roman" w:cs="Times New Roman"/>
          <w:color w:val="auto"/>
          <w:sz w:val="32"/>
          <w:szCs w:val="24"/>
        </w:rPr>
      </w:pPr>
      <w:r>
        <w:rPr>
          <w:rFonts w:ascii="Times New Roman" w:hAnsi="Times New Roman" w:cs="Times New Roman"/>
          <w:color w:val="auto"/>
          <w:sz w:val="32"/>
          <w:szCs w:val="24"/>
        </w:rPr>
        <w:t>S</w:t>
      </w:r>
      <w:r w:rsidR="00055585" w:rsidRPr="0048176E">
        <w:rPr>
          <w:rFonts w:ascii="Times New Roman" w:hAnsi="Times New Roman" w:cs="Times New Roman"/>
          <w:color w:val="auto"/>
          <w:sz w:val="32"/>
          <w:szCs w:val="24"/>
        </w:rPr>
        <w:t>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48176E" w:rsidRPr="0048176E" w:rsidTr="004B6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B6610" w:rsidRPr="0048176E" w:rsidRDefault="004B6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4B6610" w:rsidRPr="0048176E" w:rsidRDefault="004B6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76E" w:rsidRPr="0048176E" w:rsidTr="004B6610">
        <w:tc>
          <w:tcPr>
            <w:tcW w:w="913" w:type="pct"/>
          </w:tcPr>
          <w:p w:rsidR="004B6610" w:rsidRPr="00131C06" w:rsidRDefault="004B66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86217F" w:rsidRPr="00131C06" w:rsidRDefault="0086217F" w:rsidP="00131C0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Fluent in English and Spanish</w:t>
            </w:r>
          </w:p>
          <w:p w:rsidR="004B6610" w:rsidRPr="00131C06" w:rsidRDefault="0086217F" w:rsidP="0086217F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Proficient in Microsoft Office Programs</w:t>
            </w:r>
          </w:p>
          <w:p w:rsidR="0086217F" w:rsidRPr="00131C06" w:rsidRDefault="0086217F" w:rsidP="0086217F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Strong organization skills</w:t>
            </w:r>
          </w:p>
          <w:p w:rsidR="0086217F" w:rsidRPr="00131C06" w:rsidRDefault="0086217F" w:rsidP="0086217F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Courteous demeanor</w:t>
            </w:r>
          </w:p>
          <w:p w:rsidR="0086217F" w:rsidRPr="00131C06" w:rsidRDefault="0086217F" w:rsidP="00FB1094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Exceptional listener and communicator</w:t>
            </w:r>
          </w:p>
          <w:p w:rsidR="00FB1094" w:rsidRPr="00131C06" w:rsidRDefault="00FB1094" w:rsidP="0048176E">
            <w:pPr>
              <w:pStyle w:val="ListBullet"/>
              <w:spacing w:before="100" w:beforeAutospacing="1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Productive hard worker</w:t>
            </w:r>
          </w:p>
        </w:tc>
      </w:tr>
    </w:tbl>
    <w:p w:rsidR="004B6610" w:rsidRPr="0048176E" w:rsidRDefault="00055585" w:rsidP="006C649A">
      <w:pPr>
        <w:pStyle w:val="SectionHeading"/>
        <w:spacing w:before="480"/>
        <w:rPr>
          <w:rFonts w:ascii="Times New Roman" w:hAnsi="Times New Roman" w:cs="Times New Roman"/>
          <w:color w:val="auto"/>
          <w:sz w:val="32"/>
          <w:szCs w:val="24"/>
        </w:rPr>
      </w:pPr>
      <w:r w:rsidRPr="0048176E">
        <w:rPr>
          <w:rFonts w:ascii="Times New Roman" w:hAnsi="Times New Roman" w:cs="Times New Roman"/>
          <w:color w:val="auto"/>
          <w:sz w:val="32"/>
          <w:szCs w:val="24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48176E" w:rsidRPr="0048176E" w:rsidTr="004B6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B6610" w:rsidRPr="0048176E" w:rsidRDefault="004B6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4B6610" w:rsidRPr="0048176E" w:rsidRDefault="004B6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76E" w:rsidRPr="0048176E" w:rsidTr="004B6610">
        <w:tc>
          <w:tcPr>
            <w:tcW w:w="913" w:type="pct"/>
          </w:tcPr>
          <w:p w:rsidR="00131C06" w:rsidRPr="00131C06" w:rsidRDefault="00131C06" w:rsidP="00131C0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September 2015-January 2016</w:t>
            </w:r>
          </w:p>
          <w:p w:rsidR="00131C06" w:rsidRPr="00131C06" w:rsidRDefault="00131C06" w:rsidP="00131C0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131C06" w:rsidRPr="00131C06" w:rsidRDefault="00131C06" w:rsidP="00131C0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B6610" w:rsidRPr="00131C06" w:rsidRDefault="00193D14" w:rsidP="00131C06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br/>
            </w:r>
            <w:r w:rsidR="0086217F" w:rsidRPr="00131C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November 2014- </w:t>
            </w:r>
            <w:r w:rsidR="00131C06" w:rsidRPr="00131C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June 2015</w:t>
            </w:r>
          </w:p>
        </w:tc>
        <w:tc>
          <w:tcPr>
            <w:tcW w:w="4087" w:type="pct"/>
          </w:tcPr>
          <w:p w:rsidR="00131C06" w:rsidRPr="00131C06" w:rsidRDefault="0086217F" w:rsidP="00131C06">
            <w:pPr>
              <w:pStyle w:val="Subsection"/>
              <w:rPr>
                <w:rStyle w:val="Emphasis"/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Babysitter</w:t>
            </w:r>
            <w:r w:rsidR="00055585" w:rsidRPr="00131C0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  </w:t>
            </w:r>
            <w:r w:rsidR="00B16140" w:rsidRPr="00B16140">
              <w:rPr>
                <w:rStyle w:val="Emphasis"/>
                <w:rFonts w:ascii="Times New Roman" w:hAnsi="Times New Roman" w:cs="Times New Roman"/>
                <w:sz w:val="24"/>
              </w:rPr>
              <w:t>Moore-Johnson Family</w:t>
            </w:r>
          </w:p>
          <w:p w:rsidR="004B6610" w:rsidRPr="00131C06" w:rsidRDefault="00131C06" w:rsidP="00131C0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Cared for two children on a weekly basis</w:t>
            </w:r>
          </w:p>
          <w:p w:rsidR="00131C06" w:rsidRDefault="00131C06" w:rsidP="0086217F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Helped complete homework and study for tests</w:t>
            </w:r>
          </w:p>
          <w:p w:rsidR="00193D14" w:rsidRDefault="00131C06" w:rsidP="00131C0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safe activities and environment for the children</w:t>
            </w:r>
          </w:p>
          <w:p w:rsidR="00131C06" w:rsidRPr="00193D14" w:rsidRDefault="00193D14" w:rsidP="00193D1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31C06" w:rsidRPr="00193D14">
              <w:rPr>
                <w:rFonts w:ascii="Times New Roman" w:hAnsi="Times New Roman" w:cs="Times New Roman"/>
                <w:sz w:val="24"/>
                <w:szCs w:val="24"/>
              </w:rPr>
              <w:t>Babysitter,  </w:t>
            </w:r>
            <w:r w:rsidR="00131C06" w:rsidRPr="00193D14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Schlanger Family</w:t>
            </w:r>
          </w:p>
          <w:p w:rsidR="00131C06" w:rsidRPr="00131C06" w:rsidRDefault="00131C06" w:rsidP="00131C0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Care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 xml:space="preserve"> for two to three children on a weekly basis</w:t>
            </w:r>
          </w:p>
          <w:p w:rsidR="00131C06" w:rsidRPr="00131C06" w:rsidRDefault="00131C06" w:rsidP="00131C0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Interacted with children</w:t>
            </w:r>
          </w:p>
          <w:p w:rsidR="0086217F" w:rsidRPr="00131C06" w:rsidRDefault="00131C06" w:rsidP="00131C06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131C06">
              <w:rPr>
                <w:rFonts w:ascii="Times New Roman" w:hAnsi="Times New Roman" w:cs="Times New Roman"/>
                <w:sz w:val="24"/>
                <w:szCs w:val="24"/>
              </w:rPr>
              <w:t>Provided safe and mind indulging activities for the children</w:t>
            </w:r>
          </w:p>
        </w:tc>
      </w:t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-1144189173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-693077924"/>
              <w:placeholder>
                <w:docPart w:val="010EFB33888C4D02B79B2D73821C5072"/>
              </w:placeholder>
              <w15:repeatingSectionItem/>
            </w:sdtPr>
            <w:sdtEndPr/>
            <w:sdtContent>
              <w:tr w:rsidR="0048176E" w:rsidRPr="0048176E" w:rsidTr="004B6610">
                <w:tc>
                  <w:tcPr>
                    <w:tcW w:w="913" w:type="pct"/>
                  </w:tcPr>
                  <w:p w:rsidR="004B6610" w:rsidRPr="0048176E" w:rsidRDefault="00171A18" w:rsidP="00171A18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December 2013- May 2014</w:t>
                    </w:r>
                  </w:p>
                </w:tc>
                <w:tc>
                  <w:tcPr>
                    <w:tcW w:w="4087" w:type="pct"/>
                  </w:tcPr>
                  <w:p w:rsidR="004B6610" w:rsidRPr="0048176E" w:rsidRDefault="00171A18">
                    <w:pPr>
                      <w:pStyle w:val="Subsection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Office Assistant</w:t>
                    </w:r>
                    <w:r w:rsidR="00A77487"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Intern</w:t>
                    </w: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, City of Houston Department of Neighborhoods </w:t>
                    </w:r>
                  </w:p>
                  <w:p w:rsidR="00171A18" w:rsidRPr="0048176E" w:rsidRDefault="00171A18" w:rsidP="00171A18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Helped file papers in the office</w:t>
                    </w:r>
                  </w:p>
                  <w:p w:rsidR="007815C9" w:rsidRPr="0048176E" w:rsidRDefault="007815C9" w:rsidP="00171A18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Made contributions to the Department of Neighborhoods website</w:t>
                    </w:r>
                  </w:p>
                  <w:p w:rsidR="00A77487" w:rsidRPr="0048176E" w:rsidRDefault="007815C9" w:rsidP="00A77487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Tested and modified instructions directed to Education Initiative Department</w:t>
                    </w:r>
                  </w:p>
                  <w:p w:rsidR="004B6610" w:rsidRPr="0048176E" w:rsidRDefault="00A77487" w:rsidP="00A77487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Assisted in web developer’s meetings with the Department of Neighborhoods </w:t>
                    </w:r>
                  </w:p>
                </w:tc>
              </w:tr>
            </w:sdtContent>
          </w:sdt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2007246909"/>
              <w:placeholder>
                <w:docPart w:val="EEBDC15F6092407E98FFB9E225B12705"/>
              </w:placeholder>
              <w15:repeatingSectionItem/>
            </w:sdtPr>
            <w:sdtEndPr/>
            <w:sdtContent>
              <w:tr w:rsidR="0048176E" w:rsidRPr="0048176E" w:rsidTr="004B6610">
                <w:tc>
                  <w:tcPr>
                    <w:tcW w:w="913" w:type="pct"/>
                  </w:tcPr>
                  <w:p w:rsidR="00A77487" w:rsidRPr="0048176E" w:rsidRDefault="00A77487" w:rsidP="0086217F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June</w:t>
                    </w:r>
                    <w:r w:rsidR="0086217F"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2011- May 2013</w:t>
                    </w:r>
                  </w:p>
                </w:tc>
                <w:tc>
                  <w:tcPr>
                    <w:tcW w:w="4087" w:type="pct"/>
                  </w:tcPr>
                  <w:p w:rsidR="00A77487" w:rsidRPr="0048176E" w:rsidRDefault="0086217F">
                    <w:pPr>
                      <w:pStyle w:val="Subsection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Volunteer</w:t>
                    </w:r>
                    <w:r w:rsidR="00A77487"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Notre Dame Catholic Church</w:t>
                    </w:r>
                    <w:r w:rsidR="00A77487"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 xml:space="preserve"> </w:t>
                    </w:r>
                  </w:p>
                  <w:p w:rsidR="00A77487" w:rsidRPr="0048176E" w:rsidRDefault="00A77487" w:rsidP="00171A18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Helped file papers in the office</w:t>
                    </w:r>
                  </w:p>
                  <w:p w:rsidR="00A77487" w:rsidRPr="0048176E" w:rsidRDefault="0086217F" w:rsidP="00171A18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Registered students for Catechism of the Catholic Church</w:t>
                    </w:r>
                  </w:p>
                  <w:p w:rsidR="00A77487" w:rsidRPr="0048176E" w:rsidRDefault="0086217F" w:rsidP="00A77487">
                    <w:pPr>
                      <w:pStyle w:val="ListBulle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Assisted students and parents at church festivals</w:t>
                    </w:r>
                  </w:p>
                  <w:p w:rsidR="00A77487" w:rsidRPr="0048176E" w:rsidRDefault="0086217F" w:rsidP="0048176E">
                    <w:pPr>
                      <w:pStyle w:val="ListBullet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Fed the homeless at the Houston Food Bank</w:t>
                    </w:r>
                    <w:r w:rsidR="00A77487" w:rsidRPr="0048176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tc>
              </w:tr>
            </w:sdtContent>
          </w:sdt>
        </w:sdtContent>
      </w:sdt>
    </w:tbl>
    <w:p w:rsidR="004B6610" w:rsidRPr="0048176E" w:rsidRDefault="00055585" w:rsidP="006C649A">
      <w:pPr>
        <w:pStyle w:val="SectionHeading"/>
        <w:spacing w:before="360"/>
        <w:rPr>
          <w:rFonts w:ascii="Times New Roman" w:hAnsi="Times New Roman" w:cs="Times New Roman"/>
          <w:color w:val="auto"/>
          <w:sz w:val="32"/>
          <w:szCs w:val="24"/>
        </w:rPr>
      </w:pPr>
      <w:r w:rsidRPr="0048176E">
        <w:rPr>
          <w:rFonts w:ascii="Times New Roman" w:hAnsi="Times New Roman" w:cs="Times New Roman"/>
          <w:color w:val="auto"/>
          <w:sz w:val="32"/>
          <w:szCs w:val="24"/>
        </w:rP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48176E" w:rsidRPr="0048176E" w:rsidTr="004B6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4B6610" w:rsidRPr="0048176E" w:rsidRDefault="004B6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7" w:type="pct"/>
          </w:tcPr>
          <w:p w:rsidR="004B6610" w:rsidRPr="0048176E" w:rsidRDefault="004B66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76E" w:rsidRPr="0048176E" w:rsidTr="004B6610">
        <w:tc>
          <w:tcPr>
            <w:tcW w:w="913" w:type="pct"/>
          </w:tcPr>
          <w:p w:rsidR="006C649A" w:rsidRPr="006C649A" w:rsidRDefault="006C649A" w:rsidP="006C64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649A">
              <w:rPr>
                <w:rFonts w:ascii="Times New Roman" w:hAnsi="Times New Roman" w:cs="Times New Roman"/>
                <w:sz w:val="24"/>
                <w:szCs w:val="24"/>
              </w:rPr>
              <w:t>August 2016- Present</w:t>
            </w:r>
          </w:p>
          <w:p w:rsidR="004B6610" w:rsidRPr="006C649A" w:rsidRDefault="00171A18" w:rsidP="00171A18">
            <w:pPr>
              <w:pStyle w:val="Dat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C64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August 2013- Present</w:t>
            </w:r>
          </w:p>
        </w:tc>
        <w:tc>
          <w:tcPr>
            <w:tcW w:w="4087" w:type="pct"/>
          </w:tcPr>
          <w:p w:rsidR="006C649A" w:rsidRPr="006C649A" w:rsidRDefault="006C649A" w:rsidP="00171A18">
            <w:pPr>
              <w:pStyle w:val="Subsection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C64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Working towards Bachelor’s Degree in Computer Science, </w:t>
            </w:r>
            <w:r w:rsidRPr="006C649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University of Houston                                                                                                                                       </w:t>
            </w:r>
          </w:p>
          <w:p w:rsidR="004B6610" w:rsidRPr="006C649A" w:rsidRDefault="00171A18" w:rsidP="00171A18">
            <w:pPr>
              <w:pStyle w:val="Subsection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C64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Working towards Associate of Science Degre</w:t>
            </w:r>
            <w:bookmarkStart w:id="0" w:name="_GoBack"/>
            <w:bookmarkEnd w:id="0"/>
            <w:r w:rsidRPr="006C64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="006C649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 </w:t>
            </w:r>
            <w:r w:rsidRPr="006C649A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Houston Community College</w:t>
            </w:r>
          </w:p>
        </w:tc>
      </w:t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945648944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1768577862"/>
              <w:placeholder>
                <w:docPart w:val="010EFB33888C4D02B79B2D73821C5072"/>
              </w:placeholder>
              <w15:repeatingSectionItem/>
            </w:sdtPr>
            <w:sdtEndPr/>
            <w:sdtContent>
              <w:tr w:rsidR="0048176E" w:rsidRPr="0048176E" w:rsidTr="004B6610">
                <w:tc>
                  <w:tcPr>
                    <w:tcW w:w="913" w:type="pct"/>
                  </w:tcPr>
                  <w:p w:rsidR="004B6610" w:rsidRPr="0048176E" w:rsidRDefault="00171A18" w:rsidP="00171A18">
                    <w:pPr>
                      <w:pStyle w:val="Date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August 2009-June 2013</w:t>
                    </w:r>
                  </w:p>
                </w:tc>
                <w:tc>
                  <w:tcPr>
                    <w:tcW w:w="4087" w:type="pct"/>
                  </w:tcPr>
                  <w:p w:rsidR="004B6610" w:rsidRPr="0048176E" w:rsidRDefault="00171A18" w:rsidP="00171A18">
                    <w:pPr>
                      <w:pStyle w:val="Subsection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48176E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High School Diploma</w:t>
                    </w:r>
                    <w:r w:rsidR="006C649A"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t>, </w:t>
                    </w:r>
                    <w:r w:rsidRPr="0048176E">
                      <w:rPr>
                        <w:rStyle w:val="Emphasis"/>
                        <w:rFonts w:ascii="Times New Roman" w:hAnsi="Times New Roman" w:cs="Times New Roman"/>
                        <w:sz w:val="24"/>
                        <w:szCs w:val="24"/>
                      </w:rPr>
                      <w:t>Westside High School</w:t>
                    </w:r>
                  </w:p>
                </w:tc>
              </w:tr>
            </w:sdtContent>
          </w:sdt>
        </w:sdtContent>
      </w:sdt>
    </w:tbl>
    <w:p w:rsidR="004B6610" w:rsidRDefault="004B6610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C5090E" w:rsidRDefault="00C5090E">
      <w:pPr>
        <w:rPr>
          <w:rFonts w:ascii="Times New Roman" w:hAnsi="Times New Roman" w:cs="Times New Roman"/>
          <w:sz w:val="24"/>
          <w:szCs w:val="24"/>
        </w:rPr>
      </w:pPr>
    </w:p>
    <w:p w:rsidR="00131C06" w:rsidRDefault="00131C06">
      <w:pPr>
        <w:rPr>
          <w:rFonts w:ascii="Times New Roman" w:hAnsi="Times New Roman" w:cs="Times New Roman"/>
          <w:sz w:val="24"/>
          <w:szCs w:val="24"/>
        </w:rPr>
      </w:pPr>
    </w:p>
    <w:p w:rsidR="00131C06" w:rsidRDefault="00131C06" w:rsidP="00131C06">
      <w:pPr>
        <w:rPr>
          <w:rFonts w:ascii="Times New Roman" w:hAnsi="Times New Roman" w:cs="Times New Roman"/>
          <w:sz w:val="24"/>
          <w:szCs w:val="24"/>
        </w:rPr>
      </w:pPr>
    </w:p>
    <w:p w:rsidR="00131C06" w:rsidRDefault="00131C06" w:rsidP="00131C06">
      <w:pPr>
        <w:rPr>
          <w:rFonts w:ascii="Times New Roman" w:hAnsi="Times New Roman" w:cs="Times New Roman"/>
          <w:sz w:val="24"/>
          <w:szCs w:val="24"/>
        </w:rPr>
      </w:pPr>
    </w:p>
    <w:p w:rsidR="006C649A" w:rsidRDefault="006C649A" w:rsidP="00131C06">
      <w:pPr>
        <w:rPr>
          <w:rFonts w:ascii="Times New Roman" w:hAnsi="Times New Roman" w:cs="Times New Roman"/>
          <w:sz w:val="24"/>
          <w:szCs w:val="24"/>
        </w:rPr>
      </w:pPr>
    </w:p>
    <w:p w:rsidR="006C649A" w:rsidRDefault="006C649A" w:rsidP="00131C06">
      <w:pPr>
        <w:rPr>
          <w:rFonts w:ascii="Times New Roman" w:hAnsi="Times New Roman" w:cs="Times New Roman"/>
          <w:sz w:val="24"/>
          <w:szCs w:val="24"/>
        </w:rPr>
      </w:pPr>
    </w:p>
    <w:p w:rsidR="006C649A" w:rsidRDefault="006C649A" w:rsidP="00131C06">
      <w:pPr>
        <w:rPr>
          <w:rFonts w:ascii="Times New Roman" w:hAnsi="Times New Roman" w:cs="Times New Roman"/>
          <w:sz w:val="24"/>
          <w:szCs w:val="24"/>
        </w:rPr>
      </w:pPr>
    </w:p>
    <w:p w:rsidR="006C649A" w:rsidRDefault="006C649A" w:rsidP="00131C06">
      <w:pPr>
        <w:rPr>
          <w:rFonts w:ascii="Times New Roman" w:hAnsi="Times New Roman" w:cs="Times New Roman"/>
          <w:sz w:val="24"/>
          <w:szCs w:val="24"/>
        </w:rPr>
      </w:pPr>
    </w:p>
    <w:p w:rsidR="00C5090E" w:rsidRPr="00131C06" w:rsidRDefault="00C5090E" w:rsidP="00131C06">
      <w:pPr>
        <w:rPr>
          <w:rFonts w:ascii="Times New Roman" w:hAnsi="Times New Roman" w:cs="Times New Roman"/>
          <w:sz w:val="24"/>
          <w:szCs w:val="24"/>
        </w:rPr>
      </w:pPr>
      <w:r w:rsidRPr="00131C06">
        <w:rPr>
          <w:rFonts w:ascii="Times New Roman" w:hAnsi="Times New Roman" w:cs="Times New Roman"/>
          <w:sz w:val="24"/>
          <w:szCs w:val="24"/>
        </w:rPr>
        <w:t xml:space="preserve">References available upon request. </w:t>
      </w:r>
    </w:p>
    <w:sectPr w:rsidR="00C5090E" w:rsidRPr="00131C06"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54C" w:rsidRDefault="0006354C">
      <w:pPr>
        <w:spacing w:after="0"/>
      </w:pPr>
      <w:r>
        <w:separator/>
      </w:r>
    </w:p>
    <w:p w:rsidR="0006354C" w:rsidRDefault="0006354C"/>
  </w:endnote>
  <w:endnote w:type="continuationSeparator" w:id="0">
    <w:p w:rsidR="0006354C" w:rsidRDefault="0006354C">
      <w:pPr>
        <w:spacing w:after="0"/>
      </w:pPr>
      <w:r>
        <w:continuationSeparator/>
      </w:r>
    </w:p>
    <w:p w:rsidR="0006354C" w:rsidRDefault="00063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54C" w:rsidRDefault="0006354C">
      <w:pPr>
        <w:spacing w:after="0"/>
      </w:pPr>
      <w:r>
        <w:separator/>
      </w:r>
    </w:p>
    <w:p w:rsidR="0006354C" w:rsidRDefault="0006354C"/>
  </w:footnote>
  <w:footnote w:type="continuationSeparator" w:id="0">
    <w:p w:rsidR="0006354C" w:rsidRDefault="0006354C">
      <w:pPr>
        <w:spacing w:after="0"/>
      </w:pPr>
      <w:r>
        <w:continuationSeparator/>
      </w:r>
    </w:p>
    <w:p w:rsidR="0006354C" w:rsidRDefault="000635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6CCB3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482775B"/>
    <w:multiLevelType w:val="multilevel"/>
    <w:tmpl w:val="06AC75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8B3892"/>
    <w:multiLevelType w:val="hybridMultilevel"/>
    <w:tmpl w:val="E04C6AE6"/>
    <w:lvl w:ilvl="0" w:tplc="61AC894E">
      <w:start w:val="1"/>
      <w:numFmt w:val="bullet"/>
      <w:lvlText w:val="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B5E0D"/>
    <w:multiLevelType w:val="hybridMultilevel"/>
    <w:tmpl w:val="E9A6275A"/>
    <w:lvl w:ilvl="0" w:tplc="61AC894E">
      <w:start w:val="1"/>
      <w:numFmt w:val="bullet"/>
      <w:lvlText w:val="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7AAEC866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8"/>
    <w:rsid w:val="00055585"/>
    <w:rsid w:val="0006354C"/>
    <w:rsid w:val="00131C06"/>
    <w:rsid w:val="00171A18"/>
    <w:rsid w:val="00193D14"/>
    <w:rsid w:val="002670B0"/>
    <w:rsid w:val="0048176E"/>
    <w:rsid w:val="004B6610"/>
    <w:rsid w:val="006C649A"/>
    <w:rsid w:val="007815C9"/>
    <w:rsid w:val="007D7B88"/>
    <w:rsid w:val="0086217F"/>
    <w:rsid w:val="00A77487"/>
    <w:rsid w:val="00AB62FB"/>
    <w:rsid w:val="00AD6C24"/>
    <w:rsid w:val="00B16140"/>
    <w:rsid w:val="00BA4AEF"/>
    <w:rsid w:val="00C5090E"/>
    <w:rsid w:val="00CE6A4B"/>
    <w:rsid w:val="00E65C9D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3623"/>
  <w15:chartTrackingRefBased/>
  <w15:docId w15:val="{3FE0D635-B1A2-463E-8FF7-96635320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176E"/>
  </w:style>
  <w:style w:type="paragraph" w:styleId="Heading1">
    <w:name w:val="heading 1"/>
    <w:basedOn w:val="Normal"/>
    <w:next w:val="Normal"/>
    <w:link w:val="Heading1Char"/>
    <w:uiPriority w:val="9"/>
    <w:qFormat/>
    <w:rsid w:val="0048176E"/>
    <w:pPr>
      <w:keepNext/>
      <w:keepLines/>
      <w:numPr>
        <w:numId w:val="2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6E"/>
    <w:pPr>
      <w:keepNext/>
      <w:keepLines/>
      <w:numPr>
        <w:ilvl w:val="1"/>
        <w:numId w:val="2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6E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6E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6E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6E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6E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6E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6E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7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6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customStyle="1" w:styleId="Subsection">
    <w:name w:val="Subsection"/>
    <w:basedOn w:val="Normal"/>
    <w:uiPriority w:val="1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176E"/>
    <w:rPr>
      <w:i/>
      <w:iCs/>
      <w:color w:val="auto"/>
    </w:rPr>
  </w:style>
  <w:style w:type="paragraph" w:customStyle="1" w:styleId="ContactInfo">
    <w:name w:val="Contact Info"/>
    <w:basedOn w:val="Normal"/>
    <w:uiPriority w:val="1"/>
    <w:pPr>
      <w:spacing w:after="360"/>
      <w:contextualSpacing/>
    </w:pPr>
  </w:style>
  <w:style w:type="table" w:styleId="PlainTable1">
    <w:name w:val="Plain Table 1"/>
    <w:basedOn w:val="TableNormal"/>
    <w:uiPriority w:val="41"/>
    <w:rsid w:val="0048176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176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176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6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6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6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6E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6E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176E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6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176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176E"/>
    <w:rPr>
      <w:b/>
      <w:bCs/>
      <w:color w:val="000000" w:themeColor="text1"/>
    </w:rPr>
  </w:style>
  <w:style w:type="paragraph" w:styleId="NoSpacing">
    <w:name w:val="No Spacing"/>
    <w:uiPriority w:val="1"/>
    <w:qFormat/>
    <w:rsid w:val="004817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176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17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6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6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17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176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17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17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176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76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C649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ett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9CEA4AA57CA41ACAED72EAF5FB2A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F04F0-AB2D-4F73-B020-94C3CF7DF4DC}"/>
      </w:docPartPr>
      <w:docPartBody>
        <w:p w:rsidR="0054267B" w:rsidRDefault="0054267B">
          <w:pPr>
            <w:pStyle w:val="59CEA4AA57CA41ACAED72EAF5FB2AB9E"/>
          </w:pPr>
          <w:r>
            <w:t>[Your Name]</w:t>
          </w:r>
        </w:p>
      </w:docPartBody>
    </w:docPart>
    <w:docPart>
      <w:docPartPr>
        <w:name w:val="010EFB33888C4D02B79B2D73821C5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396A3-B303-4345-A95F-6C13001E015A}"/>
      </w:docPartPr>
      <w:docPartBody>
        <w:p w:rsidR="0054267B" w:rsidRDefault="0054267B">
          <w:pPr>
            <w:pStyle w:val="010EFB33888C4D02B79B2D73821C507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BDC15F6092407E98FFB9E225B12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7FBFB-95D0-4F30-8D6E-AF04CEB0FAF1}"/>
      </w:docPartPr>
      <w:docPartBody>
        <w:p w:rsidR="0054267B" w:rsidRDefault="0054267B" w:rsidP="0054267B">
          <w:pPr>
            <w:pStyle w:val="EEBDC15F6092407E98FFB9E225B1270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7B"/>
    <w:rsid w:val="0017207D"/>
    <w:rsid w:val="0054267B"/>
    <w:rsid w:val="005A1B81"/>
    <w:rsid w:val="00AF170E"/>
    <w:rsid w:val="00F4456A"/>
    <w:rsid w:val="00FB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CEA4AA57CA41ACAED72EAF5FB2AB9E">
    <w:name w:val="59CEA4AA57CA41ACAED72EAF5FB2AB9E"/>
  </w:style>
  <w:style w:type="paragraph" w:customStyle="1" w:styleId="D13D1CF0E7A343408CB1C3BAA7947A90">
    <w:name w:val="D13D1CF0E7A343408CB1C3BAA7947A90"/>
  </w:style>
  <w:style w:type="paragraph" w:customStyle="1" w:styleId="6918E938B0854EA09DC74AFA1CE81E96">
    <w:name w:val="6918E938B0854EA09DC74AFA1CE81E96"/>
  </w:style>
  <w:style w:type="paragraph" w:customStyle="1" w:styleId="136E726C11A444599CB41AA123F7E76E">
    <w:name w:val="136E726C11A444599CB41AA123F7E76E"/>
  </w:style>
  <w:style w:type="paragraph" w:customStyle="1" w:styleId="0F2D7FE8539B4E059164679219EE5882">
    <w:name w:val="0F2D7FE8539B4E059164679219EE5882"/>
  </w:style>
  <w:style w:type="paragraph" w:customStyle="1" w:styleId="E884F74750A0472D8A9FC616B9E92E6F">
    <w:name w:val="E884F74750A0472D8A9FC616B9E92E6F"/>
  </w:style>
  <w:style w:type="character" w:styleId="PlaceholderText">
    <w:name w:val="Placeholder Text"/>
    <w:basedOn w:val="DefaultParagraphFont"/>
    <w:uiPriority w:val="99"/>
    <w:semiHidden/>
    <w:rsid w:val="0054267B"/>
    <w:rPr>
      <w:color w:val="808080"/>
    </w:rPr>
  </w:style>
  <w:style w:type="paragraph" w:customStyle="1" w:styleId="010EFB33888C4D02B79B2D73821C5072">
    <w:name w:val="010EFB33888C4D02B79B2D73821C5072"/>
  </w:style>
  <w:style w:type="paragraph" w:customStyle="1" w:styleId="727D807E60CF483AB00BC44303E908A3">
    <w:name w:val="727D807E60CF483AB00BC44303E908A3"/>
  </w:style>
  <w:style w:type="paragraph" w:customStyle="1" w:styleId="825822FFCDDB46A3AA8EC652D84DDF79">
    <w:name w:val="825822FFCDDB46A3AA8EC652D84DDF79"/>
  </w:style>
  <w:style w:type="paragraph" w:customStyle="1" w:styleId="000654052F594F379E81B83BC4AD9235">
    <w:name w:val="000654052F594F379E81B83BC4AD9235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8546F02F7434499AF54BDB4CA3330F8">
    <w:name w:val="08546F02F7434499AF54BDB4CA3330F8"/>
  </w:style>
  <w:style w:type="paragraph" w:customStyle="1" w:styleId="61B2E219F40048F29AB67B9C4F12818D">
    <w:name w:val="61B2E219F40048F29AB67B9C4F12818D"/>
  </w:style>
  <w:style w:type="paragraph" w:customStyle="1" w:styleId="AC9B785037E0460A973DFF8A1D0C64F7">
    <w:name w:val="AC9B785037E0460A973DFF8A1D0C64F7"/>
  </w:style>
  <w:style w:type="paragraph" w:customStyle="1" w:styleId="84CF4C5CB392444EA3A34C2126D5F52A">
    <w:name w:val="84CF4C5CB392444EA3A34C2126D5F52A"/>
  </w:style>
  <w:style w:type="paragraph" w:customStyle="1" w:styleId="EEBDC15F6092407E98FFB9E225B12705">
    <w:name w:val="EEBDC15F6092407E98FFB9E225B12705"/>
    <w:rsid w:val="00542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16095C-616D-48C9-8E16-9FD4E8D7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4809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Lisette Matute</dc:creator>
  <cp:keywords/>
  <cp:lastModifiedBy>Lisette Matute</cp:lastModifiedBy>
  <cp:revision>9</cp:revision>
  <dcterms:created xsi:type="dcterms:W3CDTF">2015-07-10T17:41:00Z</dcterms:created>
  <dcterms:modified xsi:type="dcterms:W3CDTF">2016-10-07T13:06:00Z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