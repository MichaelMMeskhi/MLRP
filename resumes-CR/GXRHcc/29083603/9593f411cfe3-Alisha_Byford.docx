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1DE" w:rsidRDefault="001B0EAB">
      <w:pPr>
        <w:pStyle w:val="Title"/>
      </w:pPr>
      <w:r>
        <w:t>‍‍</w:t>
      </w:r>
      <w:sdt>
        <w:sdtPr>
          <w:rPr>
            <w:sz w:val="72"/>
            <w:szCs w:val="72"/>
          </w:rPr>
          <w:alias w:val="Your Name"/>
          <w:tag w:val=""/>
          <w:id w:val="1246310863"/>
          <w:placeholder>
            <w:docPart w:val="CD5386CAFDFC46968253EDB526E3C3E7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487565" w:rsidRPr="00F5710F">
            <w:rPr>
              <w:sz w:val="72"/>
              <w:szCs w:val="72"/>
            </w:rPr>
            <w:t>Alisha Byford</w:t>
          </w:r>
        </w:sdtContent>
      </w:sdt>
    </w:p>
    <w:p w:rsidR="00B121DE" w:rsidRPr="00F5710F" w:rsidRDefault="001B0EAB" w:rsidP="00487565">
      <w:pPr>
        <w:rPr>
          <w:sz w:val="22"/>
          <w:szCs w:val="22"/>
        </w:rPr>
      </w:pPr>
      <w:sdt>
        <w:sdtPr>
          <w:rPr>
            <w:sz w:val="22"/>
            <w:szCs w:val="22"/>
          </w:rPr>
          <w:alias w:val="Address"/>
          <w:tag w:val=""/>
          <w:id w:val="-593780209"/>
          <w:placeholder>
            <w:docPart w:val="61D305B3164447E0A8E1CA4C51C607FA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487565" w:rsidRPr="00F5710F">
            <w:rPr>
              <w:sz w:val="22"/>
              <w:szCs w:val="22"/>
            </w:rPr>
            <w:t>5801 Spring Valley Rd #308 Dallas, TX 75254</w:t>
          </w:r>
        </w:sdtContent>
      </w:sdt>
      <w:r w:rsidRPr="00F5710F">
        <w:rPr>
          <w:sz w:val="22"/>
          <w:szCs w:val="22"/>
        </w:rPr>
        <w:t> | </w:t>
      </w:r>
      <w:sdt>
        <w:sdtPr>
          <w:rPr>
            <w:sz w:val="22"/>
            <w:szCs w:val="22"/>
          </w:rPr>
          <w:alias w:val="Telephone"/>
          <w:tag w:val=""/>
          <w:id w:val="-1416317146"/>
          <w:placeholder>
            <w:docPart w:val="0966A07B38B4497DB3D298036746CDFE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487565" w:rsidRPr="00F5710F">
            <w:rPr>
              <w:sz w:val="22"/>
              <w:szCs w:val="22"/>
            </w:rPr>
            <w:t>4699997223</w:t>
          </w:r>
        </w:sdtContent>
      </w:sdt>
      <w:r w:rsidRPr="00F5710F">
        <w:rPr>
          <w:sz w:val="22"/>
          <w:szCs w:val="22"/>
        </w:rPr>
        <w:t> | </w:t>
      </w:r>
      <w:sdt>
        <w:sdtPr>
          <w:rPr>
            <w:sz w:val="22"/>
            <w:szCs w:val="22"/>
          </w:rPr>
          <w:alias w:val="Email"/>
          <w:tag w:val=""/>
          <w:id w:val="-391963670"/>
          <w:placeholder>
            <w:docPart w:val="39ED888F732E45989E5E04E2CFC3869E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487565" w:rsidRPr="00F5710F">
            <w:rPr>
              <w:sz w:val="22"/>
              <w:szCs w:val="22"/>
            </w:rPr>
            <w:t>Serenity4eternity786@gmail.com</w:t>
          </w:r>
        </w:sdtContent>
      </w:sdt>
    </w:p>
    <w:p w:rsidR="00B121DE" w:rsidRPr="00F5710F" w:rsidRDefault="001B0EAB">
      <w:pPr>
        <w:pStyle w:val="SectionHeading"/>
        <w:rPr>
          <w:sz w:val="32"/>
          <w:szCs w:val="32"/>
        </w:rPr>
      </w:pPr>
      <w:r w:rsidRPr="00F5710F">
        <w:rPr>
          <w:sz w:val="32"/>
          <w:szCs w:val="32"/>
        </w:rPr>
        <w:t>E</w:t>
      </w:r>
      <w:r w:rsidRPr="00F5710F">
        <w:rPr>
          <w:sz w:val="32"/>
          <w:szCs w:val="32"/>
        </w:rPr>
        <w:t>ducation</w:t>
      </w:r>
    </w:p>
    <w:p w:rsidR="00B121DE" w:rsidRPr="00E465B8" w:rsidRDefault="00487565" w:rsidP="00487565">
      <w:pPr>
        <w:pStyle w:val="Subsection"/>
        <w:spacing w:before="100"/>
        <w:rPr>
          <w:sz w:val="24"/>
          <w:szCs w:val="24"/>
        </w:rPr>
      </w:pPr>
      <w:r w:rsidRPr="00E465B8">
        <w:rPr>
          <w:sz w:val="24"/>
          <w:szCs w:val="24"/>
        </w:rPr>
        <w:t>High School Diploma</w:t>
      </w:r>
      <w:r w:rsidR="001B0EAB" w:rsidRPr="00E465B8">
        <w:rPr>
          <w:sz w:val="24"/>
          <w:szCs w:val="24"/>
        </w:rPr>
        <w:t> | </w:t>
      </w:r>
      <w:r w:rsidRPr="00E465B8">
        <w:rPr>
          <w:sz w:val="24"/>
          <w:szCs w:val="24"/>
        </w:rPr>
        <w:t>Creekview High School</w:t>
      </w:r>
    </w:p>
    <w:p w:rsidR="00B121DE" w:rsidRPr="00E465B8" w:rsidRDefault="00487565">
      <w:pPr>
        <w:pStyle w:val="ListBullet"/>
        <w:rPr>
          <w:sz w:val="24"/>
          <w:szCs w:val="24"/>
        </w:rPr>
      </w:pPr>
      <w:r w:rsidRPr="00E465B8">
        <w:rPr>
          <w:sz w:val="24"/>
          <w:szCs w:val="24"/>
        </w:rPr>
        <w:t>Degree</w:t>
      </w:r>
      <w:r w:rsidR="001B0EAB" w:rsidRPr="00E465B8">
        <w:rPr>
          <w:sz w:val="24"/>
          <w:szCs w:val="24"/>
        </w:rPr>
        <w:t xml:space="preserve">: </w:t>
      </w:r>
      <w:r w:rsidRPr="00E465B8">
        <w:rPr>
          <w:sz w:val="24"/>
          <w:szCs w:val="24"/>
        </w:rPr>
        <w:t>High School Diploma</w:t>
      </w:r>
    </w:p>
    <w:p w:rsidR="00B121DE" w:rsidRPr="00E465B8" w:rsidRDefault="00487565">
      <w:pPr>
        <w:pStyle w:val="ListBullet"/>
        <w:rPr>
          <w:sz w:val="24"/>
          <w:szCs w:val="24"/>
        </w:rPr>
      </w:pPr>
      <w:r w:rsidRPr="00E465B8">
        <w:rPr>
          <w:sz w:val="24"/>
          <w:szCs w:val="24"/>
        </w:rPr>
        <w:t>Extra-Curricular</w:t>
      </w:r>
      <w:r w:rsidR="001B0EAB" w:rsidRPr="00E465B8">
        <w:rPr>
          <w:sz w:val="24"/>
          <w:szCs w:val="24"/>
        </w:rPr>
        <w:t xml:space="preserve">: </w:t>
      </w:r>
      <w:r w:rsidRPr="00E465B8">
        <w:rPr>
          <w:sz w:val="24"/>
          <w:szCs w:val="24"/>
        </w:rPr>
        <w:t>Key Club, FCCLA, CrimeWatchers</w:t>
      </w:r>
    </w:p>
    <w:sdt>
      <w:sdtPr>
        <w:rPr>
          <w:b w:val="0"/>
          <w:caps w:val="0"/>
          <w:color w:val="404040" w:themeColor="text1" w:themeTint="BF"/>
          <w:sz w:val="24"/>
          <w:szCs w:val="24"/>
        </w:rPr>
        <w:id w:val="-1106653387"/>
        <w15:repeatingSection/>
      </w:sdtPr>
      <w:sdtEndPr/>
      <w:sdtContent>
        <w:sdt>
          <w:sdtPr>
            <w:rPr>
              <w:b w:val="0"/>
              <w:caps w:val="0"/>
              <w:color w:val="404040" w:themeColor="text1" w:themeTint="BF"/>
              <w:sz w:val="24"/>
              <w:szCs w:val="24"/>
            </w:rPr>
            <w:id w:val="-514004892"/>
            <w:placeholder>
              <w:docPart w:val="751A9A5128464612955AC2A2105D97AA"/>
            </w:placeholder>
            <w15:repeatingSectionItem/>
          </w:sdtPr>
          <w:sdtEndPr/>
          <w:sdtContent>
            <w:p w:rsidR="00B121DE" w:rsidRPr="00E465B8" w:rsidRDefault="00487565">
              <w:pPr>
                <w:pStyle w:val="Subsection"/>
                <w:rPr>
                  <w:sz w:val="24"/>
                  <w:szCs w:val="24"/>
                </w:rPr>
              </w:pPr>
              <w:r w:rsidRPr="00E465B8">
                <w:rPr>
                  <w:sz w:val="24"/>
                  <w:szCs w:val="24"/>
                </w:rPr>
                <w:t>Brookhaven College</w:t>
              </w:r>
              <w:bookmarkStart w:id="0" w:name="_GoBack"/>
              <w:bookmarkEnd w:id="0"/>
            </w:p>
            <w:p w:rsidR="00B121DE" w:rsidRPr="00E465B8" w:rsidRDefault="001B0EAB">
              <w:pPr>
                <w:pStyle w:val="ListBullet"/>
                <w:rPr>
                  <w:sz w:val="24"/>
                  <w:szCs w:val="24"/>
                </w:rPr>
              </w:pPr>
              <w:r w:rsidRPr="00E465B8">
                <w:rPr>
                  <w:sz w:val="24"/>
                  <w:szCs w:val="24"/>
                </w:rPr>
                <w:t xml:space="preserve">Major: </w:t>
              </w:r>
              <w:r w:rsidR="00487565" w:rsidRPr="00E465B8">
                <w:rPr>
                  <w:sz w:val="24"/>
                  <w:szCs w:val="24"/>
                </w:rPr>
                <w:t>Computer Science</w:t>
              </w:r>
            </w:p>
            <w:p w:rsidR="00B121DE" w:rsidRPr="00E465B8" w:rsidRDefault="00487565" w:rsidP="00487565">
              <w:pPr>
                <w:pStyle w:val="ListBullet"/>
                <w:rPr>
                  <w:sz w:val="24"/>
                  <w:szCs w:val="24"/>
                </w:rPr>
              </w:pPr>
              <w:r w:rsidRPr="00E465B8">
                <w:rPr>
                  <w:sz w:val="24"/>
                  <w:szCs w:val="24"/>
                </w:rPr>
                <w:t>In progress</w:t>
              </w:r>
            </w:p>
          </w:sdtContent>
        </w:sdt>
      </w:sdtContent>
    </w:sdt>
    <w:p w:rsidR="00B121DE" w:rsidRPr="00F5710F" w:rsidRDefault="001B0EAB">
      <w:pPr>
        <w:pStyle w:val="SectionHeading"/>
        <w:rPr>
          <w:sz w:val="32"/>
          <w:szCs w:val="32"/>
        </w:rPr>
      </w:pPr>
      <w:r w:rsidRPr="00F5710F">
        <w:rPr>
          <w:sz w:val="32"/>
          <w:szCs w:val="32"/>
        </w:rPr>
        <w:t>Experience</w:t>
      </w:r>
    </w:p>
    <w:p w:rsidR="00B121DE" w:rsidRPr="00E465B8" w:rsidRDefault="00487565">
      <w:pPr>
        <w:pStyle w:val="Subsection"/>
        <w:spacing w:before="100"/>
        <w:rPr>
          <w:sz w:val="24"/>
          <w:szCs w:val="24"/>
        </w:rPr>
      </w:pPr>
      <w:r w:rsidRPr="00E465B8">
        <w:rPr>
          <w:sz w:val="24"/>
          <w:szCs w:val="24"/>
        </w:rPr>
        <w:t>Store Support Agent</w:t>
      </w:r>
      <w:r w:rsidR="001B0EAB" w:rsidRPr="00E465B8">
        <w:rPr>
          <w:sz w:val="24"/>
          <w:szCs w:val="24"/>
        </w:rPr>
        <w:t> | </w:t>
      </w:r>
      <w:r w:rsidRPr="00E465B8">
        <w:rPr>
          <w:sz w:val="24"/>
          <w:szCs w:val="24"/>
        </w:rPr>
        <w:t>Signet jewelers</w:t>
      </w:r>
      <w:r w:rsidR="001B0EAB" w:rsidRPr="00E465B8">
        <w:rPr>
          <w:sz w:val="24"/>
          <w:szCs w:val="24"/>
        </w:rPr>
        <w:t> | </w:t>
      </w:r>
      <w:r w:rsidRPr="00E465B8">
        <w:rPr>
          <w:sz w:val="24"/>
          <w:szCs w:val="24"/>
        </w:rPr>
        <w:t>June 2015-Present</w:t>
      </w:r>
    </w:p>
    <w:p w:rsidR="00B121DE" w:rsidRPr="00E465B8" w:rsidRDefault="00487565">
      <w:pPr>
        <w:pStyle w:val="ListBullet"/>
        <w:rPr>
          <w:sz w:val="24"/>
          <w:szCs w:val="24"/>
        </w:rPr>
      </w:pPr>
      <w:r w:rsidRPr="00E465B8">
        <w:rPr>
          <w:sz w:val="24"/>
          <w:szCs w:val="24"/>
        </w:rPr>
        <w:t>Answered phone calls from stores to assist them with guest issues or computer issues.</w:t>
      </w:r>
    </w:p>
    <w:p w:rsidR="00487565" w:rsidRPr="00E465B8" w:rsidRDefault="00487565">
      <w:pPr>
        <w:pStyle w:val="ListBullet"/>
        <w:rPr>
          <w:sz w:val="24"/>
          <w:szCs w:val="24"/>
        </w:rPr>
      </w:pPr>
      <w:r w:rsidRPr="00E465B8">
        <w:rPr>
          <w:sz w:val="24"/>
          <w:szCs w:val="24"/>
        </w:rPr>
        <w:t>Called guests to let them know of their repair balances and assist them with any issues they may have.</w:t>
      </w:r>
    </w:p>
    <w:p w:rsidR="00487565" w:rsidRPr="00E465B8" w:rsidRDefault="00487565">
      <w:pPr>
        <w:pStyle w:val="ListBullet"/>
        <w:rPr>
          <w:sz w:val="24"/>
          <w:szCs w:val="24"/>
        </w:rPr>
      </w:pPr>
      <w:r w:rsidRPr="00E465B8">
        <w:rPr>
          <w:sz w:val="24"/>
          <w:szCs w:val="24"/>
        </w:rPr>
        <w:t>Audited repairs and their codes to make sure the repairs would go through the vendors correctly.</w:t>
      </w:r>
    </w:p>
    <w:sdt>
      <w:sdtPr>
        <w:rPr>
          <w:b w:val="0"/>
          <w:caps w:val="0"/>
          <w:color w:val="404040" w:themeColor="text1" w:themeTint="BF"/>
          <w:sz w:val="24"/>
          <w:szCs w:val="24"/>
        </w:rPr>
        <w:id w:val="417760904"/>
        <w15:repeatingSection/>
      </w:sdtPr>
      <w:sdtEndPr/>
      <w:sdtContent>
        <w:sdt>
          <w:sdtPr>
            <w:rPr>
              <w:b w:val="0"/>
              <w:caps w:val="0"/>
              <w:color w:val="404040" w:themeColor="text1" w:themeTint="BF"/>
              <w:sz w:val="24"/>
              <w:szCs w:val="24"/>
            </w:rPr>
            <w:id w:val="-1773932447"/>
            <w:placeholder>
              <w:docPart w:val="751A9A5128464612955AC2A2105D97AA"/>
            </w:placeholder>
            <w15:repeatingSectionItem/>
          </w:sdtPr>
          <w:sdtEndPr/>
          <w:sdtContent>
            <w:p w:rsidR="00B121DE" w:rsidRPr="00E465B8" w:rsidRDefault="00487565">
              <w:pPr>
                <w:pStyle w:val="Subsection"/>
                <w:rPr>
                  <w:sz w:val="24"/>
                  <w:szCs w:val="24"/>
                </w:rPr>
              </w:pPr>
              <w:r w:rsidRPr="00E465B8">
                <w:rPr>
                  <w:sz w:val="24"/>
                  <w:szCs w:val="24"/>
                </w:rPr>
                <w:t>Scheduling coordinator</w:t>
              </w:r>
              <w:r w:rsidR="001B0EAB" w:rsidRPr="00E465B8">
                <w:rPr>
                  <w:sz w:val="24"/>
                  <w:szCs w:val="24"/>
                </w:rPr>
                <w:t> | </w:t>
              </w:r>
              <w:r w:rsidRPr="00E465B8">
                <w:rPr>
                  <w:sz w:val="24"/>
                  <w:szCs w:val="24"/>
                </w:rPr>
                <w:t>censeohealth</w:t>
              </w:r>
              <w:r w:rsidR="001B0EAB" w:rsidRPr="00E465B8">
                <w:rPr>
                  <w:sz w:val="24"/>
                  <w:szCs w:val="24"/>
                </w:rPr>
                <w:t> | </w:t>
              </w:r>
              <w:r w:rsidRPr="00E465B8">
                <w:rPr>
                  <w:sz w:val="24"/>
                  <w:szCs w:val="24"/>
                </w:rPr>
                <w:t>July 2013-June 2015</w:t>
              </w:r>
            </w:p>
            <w:p w:rsidR="00E465B8" w:rsidRPr="00E465B8" w:rsidRDefault="00E465B8">
              <w:pPr>
                <w:pStyle w:val="ListBullet"/>
                <w:rPr>
                  <w:sz w:val="24"/>
                  <w:szCs w:val="24"/>
                </w:rPr>
              </w:pPr>
              <w:r w:rsidRPr="00E465B8">
                <w:rPr>
                  <w:sz w:val="24"/>
                  <w:szCs w:val="24"/>
                </w:rPr>
                <w:t>Worked with different Medicare plans to speak with their members.</w:t>
              </w:r>
            </w:p>
            <w:p w:rsidR="00E465B8" w:rsidRPr="00E465B8" w:rsidRDefault="00E465B8">
              <w:pPr>
                <w:pStyle w:val="ListBullet"/>
                <w:rPr>
                  <w:sz w:val="24"/>
                  <w:szCs w:val="24"/>
                </w:rPr>
              </w:pPr>
              <w:r w:rsidRPr="00E465B8">
                <w:rPr>
                  <w:sz w:val="24"/>
                  <w:szCs w:val="24"/>
                </w:rPr>
                <w:t>Handled certain customer service issues over the phone.</w:t>
              </w:r>
            </w:p>
            <w:p w:rsidR="00B121DE" w:rsidRPr="00E465B8" w:rsidRDefault="00E465B8">
              <w:pPr>
                <w:pStyle w:val="ListBullet"/>
                <w:rPr>
                  <w:sz w:val="24"/>
                  <w:szCs w:val="24"/>
                </w:rPr>
              </w:pPr>
              <w:r w:rsidRPr="00E465B8">
                <w:rPr>
                  <w:sz w:val="24"/>
                  <w:szCs w:val="24"/>
                </w:rPr>
                <w:t>Worked to hit daily dial and scheduling goal while taking advantage of OT (when available).</w:t>
              </w:r>
            </w:p>
          </w:sdtContent>
        </w:sdt>
      </w:sdtContent>
    </w:sdt>
    <w:sdt>
      <w:sdtPr>
        <w:rPr>
          <w:b w:val="0"/>
          <w:caps w:val="0"/>
          <w:color w:val="404040" w:themeColor="text1" w:themeTint="BF"/>
          <w:sz w:val="24"/>
          <w:szCs w:val="24"/>
        </w:rPr>
        <w:id w:val="1287770329"/>
        <w15:repeatingSection/>
      </w:sdtPr>
      <w:sdtContent>
        <w:sdt>
          <w:sdtPr>
            <w:rPr>
              <w:b w:val="0"/>
              <w:caps w:val="0"/>
              <w:color w:val="404040" w:themeColor="text1" w:themeTint="BF"/>
              <w:sz w:val="24"/>
              <w:szCs w:val="24"/>
            </w:rPr>
            <w:id w:val="-1885010674"/>
            <w:placeholder>
              <w:docPart w:val="3213BEEBDE94438EB2BF1E99AFD0C1E6"/>
            </w:placeholder>
            <w15:repeatingSectionItem/>
          </w:sdtPr>
          <w:sdtContent>
            <w:p w:rsidR="00E465B8" w:rsidRPr="00E465B8" w:rsidRDefault="00E465B8" w:rsidP="00E465B8">
              <w:pPr>
                <w:pStyle w:val="Subsection"/>
                <w:rPr>
                  <w:sz w:val="24"/>
                  <w:szCs w:val="24"/>
                </w:rPr>
              </w:pPr>
              <w:r w:rsidRPr="00E465B8">
                <w:rPr>
                  <w:sz w:val="24"/>
                  <w:szCs w:val="24"/>
                </w:rPr>
                <w:t>Assistant Store Manager</w:t>
              </w:r>
              <w:r w:rsidRPr="00E465B8">
                <w:rPr>
                  <w:sz w:val="24"/>
                  <w:szCs w:val="24"/>
                </w:rPr>
                <w:t> | </w:t>
              </w:r>
              <w:r w:rsidRPr="00E465B8">
                <w:rPr>
                  <w:sz w:val="24"/>
                  <w:szCs w:val="24"/>
                </w:rPr>
                <w:t>GameStop</w:t>
              </w:r>
              <w:r w:rsidRPr="00E465B8">
                <w:rPr>
                  <w:sz w:val="24"/>
                  <w:szCs w:val="24"/>
                </w:rPr>
                <w:t> | </w:t>
              </w:r>
              <w:r w:rsidRPr="00E465B8">
                <w:rPr>
                  <w:sz w:val="24"/>
                  <w:szCs w:val="24"/>
                </w:rPr>
                <w:t>August</w:t>
              </w:r>
              <w:r w:rsidRPr="00E465B8">
                <w:rPr>
                  <w:sz w:val="24"/>
                  <w:szCs w:val="24"/>
                </w:rPr>
                <w:t xml:space="preserve"> </w:t>
              </w:r>
              <w:r w:rsidRPr="00E465B8">
                <w:rPr>
                  <w:sz w:val="24"/>
                  <w:szCs w:val="24"/>
                </w:rPr>
                <w:t>2012</w:t>
              </w:r>
              <w:r w:rsidRPr="00E465B8">
                <w:rPr>
                  <w:sz w:val="24"/>
                  <w:szCs w:val="24"/>
                </w:rPr>
                <w:t>-</w:t>
              </w:r>
              <w:r w:rsidRPr="00E465B8">
                <w:rPr>
                  <w:sz w:val="24"/>
                  <w:szCs w:val="24"/>
                </w:rPr>
                <w:t>July 2013</w:t>
              </w:r>
            </w:p>
            <w:p w:rsidR="00E465B8" w:rsidRPr="00E465B8" w:rsidRDefault="00E465B8" w:rsidP="00E465B8">
              <w:pPr>
                <w:pStyle w:val="ListBullet"/>
                <w:rPr>
                  <w:sz w:val="24"/>
                  <w:szCs w:val="24"/>
                </w:rPr>
              </w:pPr>
              <w:r w:rsidRPr="00E465B8">
                <w:rPr>
                  <w:sz w:val="24"/>
                  <w:szCs w:val="24"/>
                </w:rPr>
                <w:t>Worked with customers to find them their right gaming match.</w:t>
              </w:r>
            </w:p>
            <w:p w:rsidR="00E465B8" w:rsidRPr="00E465B8" w:rsidRDefault="00E465B8" w:rsidP="00E465B8">
              <w:pPr>
                <w:pStyle w:val="ListBullet"/>
                <w:rPr>
                  <w:sz w:val="24"/>
                  <w:szCs w:val="24"/>
                </w:rPr>
              </w:pPr>
              <w:r w:rsidRPr="00E465B8">
                <w:rPr>
                  <w:sz w:val="24"/>
                  <w:szCs w:val="24"/>
                </w:rPr>
                <w:t>Handled customer issues.</w:t>
              </w:r>
            </w:p>
            <w:p w:rsidR="00E465B8" w:rsidRPr="00E465B8" w:rsidRDefault="00E465B8" w:rsidP="00E465B8">
              <w:pPr>
                <w:pStyle w:val="ListBullet"/>
                <w:rPr>
                  <w:sz w:val="24"/>
                  <w:szCs w:val="24"/>
                </w:rPr>
              </w:pPr>
              <w:r w:rsidRPr="00E465B8">
                <w:rPr>
                  <w:sz w:val="24"/>
                  <w:szCs w:val="24"/>
                </w:rPr>
                <w:t>Trained Game Advisors and Senior Game Advisors on their job responsibilities.</w:t>
              </w:r>
              <w:r w:rsidRPr="00E465B8">
                <w:rPr>
                  <w:sz w:val="24"/>
                  <w:szCs w:val="24"/>
                </w:rPr>
                <w:t>.</w:t>
              </w:r>
            </w:p>
          </w:sdtContent>
        </w:sdt>
      </w:sdtContent>
    </w:sdt>
    <w:p w:rsidR="00E465B8" w:rsidRDefault="00E465B8" w:rsidP="00E465B8">
      <w:pPr>
        <w:pStyle w:val="ListBullet"/>
        <w:numPr>
          <w:ilvl w:val="0"/>
          <w:numId w:val="0"/>
        </w:numPr>
        <w:ind w:left="144"/>
      </w:pPr>
    </w:p>
    <w:sectPr w:rsidR="00E465B8">
      <w:footerReference w:type="default" r:id="rId9"/>
      <w:pgSz w:w="12240" w:h="15840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0EAB" w:rsidRDefault="001B0EAB">
      <w:pPr>
        <w:spacing w:after="0"/>
      </w:pPr>
      <w:r>
        <w:separator/>
      </w:r>
    </w:p>
  </w:endnote>
  <w:endnote w:type="continuationSeparator" w:id="0">
    <w:p w:rsidR="001B0EAB" w:rsidRDefault="001B0EA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21DE" w:rsidRDefault="001B0EAB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0EAB" w:rsidRDefault="001B0EAB">
      <w:pPr>
        <w:spacing w:after="0"/>
      </w:pPr>
      <w:r>
        <w:separator/>
      </w:r>
    </w:p>
  </w:footnote>
  <w:footnote w:type="continuationSeparator" w:id="0">
    <w:p w:rsidR="001B0EAB" w:rsidRDefault="001B0EA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565"/>
    <w:rsid w:val="001B0EAB"/>
    <w:rsid w:val="00487565"/>
    <w:rsid w:val="00B121DE"/>
    <w:rsid w:val="00E465B8"/>
    <w:rsid w:val="00F57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954CBE-D42E-4568-9531-1F07CF81E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yford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D5386CAFDFC46968253EDB526E3C3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F409C0-D12E-4E88-9FCB-B23F54C8D6E3}"/>
      </w:docPartPr>
      <w:docPartBody>
        <w:p w:rsidR="00000000" w:rsidRDefault="00146504">
          <w:pPr>
            <w:pStyle w:val="CD5386CAFDFC46968253EDB526E3C3E7"/>
          </w:pPr>
          <w:r>
            <w:t>[Your Name]</w:t>
          </w:r>
        </w:p>
      </w:docPartBody>
    </w:docPart>
    <w:docPart>
      <w:docPartPr>
        <w:name w:val="61D305B3164447E0A8E1CA4C51C607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0B8A9F-22CA-4568-AAC6-49A6EF389FFC}"/>
      </w:docPartPr>
      <w:docPartBody>
        <w:p w:rsidR="00000000" w:rsidRDefault="00146504">
          <w:pPr>
            <w:pStyle w:val="61D305B3164447E0A8E1CA4C51C607FA"/>
          </w:pPr>
          <w:r>
            <w:t>[Address, City, ST  ZIP Code]</w:t>
          </w:r>
        </w:p>
      </w:docPartBody>
    </w:docPart>
    <w:docPart>
      <w:docPartPr>
        <w:name w:val="0966A07B38B4497DB3D298036746C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6E5ABB-610C-4516-A25D-10A37AD12908}"/>
      </w:docPartPr>
      <w:docPartBody>
        <w:p w:rsidR="00000000" w:rsidRDefault="00146504">
          <w:pPr>
            <w:pStyle w:val="0966A07B38B4497DB3D298036746CDFE"/>
          </w:pPr>
          <w:r>
            <w:t>[Telephone]</w:t>
          </w:r>
        </w:p>
      </w:docPartBody>
    </w:docPart>
    <w:docPart>
      <w:docPartPr>
        <w:name w:val="39ED888F732E45989E5E04E2CFC386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C6AE98-C9B6-42CF-99E2-5FCB17DA7E19}"/>
      </w:docPartPr>
      <w:docPartBody>
        <w:p w:rsidR="00000000" w:rsidRDefault="00146504">
          <w:pPr>
            <w:pStyle w:val="39ED888F732E45989E5E04E2CFC3869E"/>
          </w:pPr>
          <w:r>
            <w:t>[Email]</w:t>
          </w:r>
        </w:p>
      </w:docPartBody>
    </w:docPart>
    <w:docPart>
      <w:docPartPr>
        <w:name w:val="751A9A5128464612955AC2A2105D97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B56905-8BFD-46D5-B0E1-BB5B0E78D15E}"/>
      </w:docPartPr>
      <w:docPartBody>
        <w:p w:rsidR="00000000" w:rsidRDefault="00146504">
          <w:pPr>
            <w:pStyle w:val="751A9A5128464612955AC2A2105D97AA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213BEEBDE94438EB2BF1E99AFD0C1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67BF1E-C14C-4CAE-BEE2-148AE34DDC16}"/>
      </w:docPartPr>
      <w:docPartBody>
        <w:p w:rsidR="00000000" w:rsidRDefault="00365691" w:rsidP="00365691">
          <w:pPr>
            <w:pStyle w:val="3213BEEBDE94438EB2BF1E99AFD0C1E6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691"/>
    <w:rsid w:val="00146504"/>
    <w:rsid w:val="00365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D5386CAFDFC46968253EDB526E3C3E7">
    <w:name w:val="CD5386CAFDFC46968253EDB526E3C3E7"/>
  </w:style>
  <w:style w:type="paragraph" w:customStyle="1" w:styleId="61D305B3164447E0A8E1CA4C51C607FA">
    <w:name w:val="61D305B3164447E0A8E1CA4C51C607FA"/>
  </w:style>
  <w:style w:type="paragraph" w:customStyle="1" w:styleId="0966A07B38B4497DB3D298036746CDFE">
    <w:name w:val="0966A07B38B4497DB3D298036746CDFE"/>
  </w:style>
  <w:style w:type="paragraph" w:customStyle="1" w:styleId="39ED888F732E45989E5E04E2CFC3869E">
    <w:name w:val="39ED888F732E45989E5E04E2CFC3869E"/>
  </w:style>
  <w:style w:type="paragraph" w:customStyle="1" w:styleId="7542098A47DF46619DAF68593A55530B">
    <w:name w:val="7542098A47DF46619DAF68593A55530B"/>
  </w:style>
  <w:style w:type="paragraph" w:customStyle="1" w:styleId="467EBEE7585D43809352A223A4128DB1">
    <w:name w:val="467EBEE7585D43809352A223A4128DB1"/>
  </w:style>
  <w:style w:type="paragraph" w:customStyle="1" w:styleId="B772C41C6A1D4B3EA07FF4002BA11A0D">
    <w:name w:val="B772C41C6A1D4B3EA07FF4002BA11A0D"/>
  </w:style>
  <w:style w:type="paragraph" w:customStyle="1" w:styleId="F47BE566C92448E09D0F9C8A703FE4C0">
    <w:name w:val="F47BE566C92448E09D0F9C8A703FE4C0"/>
  </w:style>
  <w:style w:type="paragraph" w:customStyle="1" w:styleId="9330E2699B7545C0B65ED1788C50BBCE">
    <w:name w:val="9330E2699B7545C0B65ED1788C50BBCE"/>
  </w:style>
  <w:style w:type="character" w:styleId="PlaceholderText">
    <w:name w:val="Placeholder Text"/>
    <w:basedOn w:val="DefaultParagraphFont"/>
    <w:uiPriority w:val="99"/>
    <w:semiHidden/>
    <w:rsid w:val="00365691"/>
    <w:rPr>
      <w:color w:val="808080"/>
    </w:rPr>
  </w:style>
  <w:style w:type="paragraph" w:customStyle="1" w:styleId="751A9A5128464612955AC2A2105D97AA">
    <w:name w:val="751A9A5128464612955AC2A2105D97AA"/>
  </w:style>
  <w:style w:type="paragraph" w:customStyle="1" w:styleId="F707C8A5F82A43CD80450A9F9B576782">
    <w:name w:val="F707C8A5F82A43CD80450A9F9B576782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</w:rPr>
  </w:style>
  <w:style w:type="paragraph" w:customStyle="1" w:styleId="8D30F9F53722436B98E56AC0BE585FAC">
    <w:name w:val="8D30F9F53722436B98E56AC0BE585FAC"/>
  </w:style>
  <w:style w:type="paragraph" w:customStyle="1" w:styleId="7557630CE43F487A8F6FABA28EFCC462">
    <w:name w:val="7557630CE43F487A8F6FABA28EFCC462"/>
  </w:style>
  <w:style w:type="paragraph" w:customStyle="1" w:styleId="F01248904E1E44CF80D86D5698A76A42">
    <w:name w:val="F01248904E1E44CF80D86D5698A76A42"/>
  </w:style>
  <w:style w:type="paragraph" w:customStyle="1" w:styleId="45532EDDD8054D2DAD6E1ECA9751D483">
    <w:name w:val="45532EDDD8054D2DAD6E1ECA9751D483"/>
  </w:style>
  <w:style w:type="paragraph" w:customStyle="1" w:styleId="8AC6D361BAFE4B3EAA6DF50A8DF64381">
    <w:name w:val="8AC6D361BAFE4B3EAA6DF50A8DF64381"/>
  </w:style>
  <w:style w:type="paragraph" w:customStyle="1" w:styleId="C903FB413DD64D9A9FE34FBF2F05023A">
    <w:name w:val="C903FB413DD64D9A9FE34FBF2F05023A"/>
  </w:style>
  <w:style w:type="paragraph" w:customStyle="1" w:styleId="1AAA9C78717544409C7A9E9640715F6C">
    <w:name w:val="1AAA9C78717544409C7A9E9640715F6C"/>
  </w:style>
  <w:style w:type="paragraph" w:customStyle="1" w:styleId="3213BEEBDE94438EB2BF1E99AFD0C1E6">
    <w:name w:val="3213BEEBDE94438EB2BF1E99AFD0C1E6"/>
    <w:rsid w:val="003656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overPageProperties xmlns="http://schemas.microsoft.com/office/2006/coverPageProps">
  <PublishDate/>
  <Abstract/>
  <CompanyAddress>5801 Spring Valley Rd #308 Dallas, TX 75254</CompanyAddress>
  <CompanyPhone>4699997223</CompanyPhone>
  <CompanyFax/>
  <CompanyEmail>Serenity4eternity786@gmail.com</CompanyEmail>
</CoverPageProperties>
</file>

<file path=customXml/itemProps1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28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Alisha Byford</dc:creator>
  <cp:keywords/>
  <cp:lastModifiedBy>Alisha Byford</cp:lastModifiedBy>
  <cp:revision>1</cp:revision>
  <dcterms:created xsi:type="dcterms:W3CDTF">2016-06-10T18:20:00Z</dcterms:created>
  <dcterms:modified xsi:type="dcterms:W3CDTF">2016-06-10T18:58:00Z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