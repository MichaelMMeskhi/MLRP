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230"/>
        <w:tblW w:w="90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
        <w:gridCol w:w="4073"/>
        <w:gridCol w:w="1767"/>
        <w:gridCol w:w="2757"/>
      </w:tblGrid>
      <w:tr w:rsidR="000400C8" w:rsidTr="00692F6E">
        <w:trPr>
          <w:trHeight w:val="50"/>
        </w:trPr>
        <w:bookmarkStart w:id="0" w:name="_GoBack" w:displacedByCustomXml="next"/>
        <w:bookmarkEnd w:id="0" w:displacedByCustomXml="next"/>
        <w:sdt>
          <w:sdtPr>
            <w:alias w:val="Author"/>
            <w:id w:val="91148862"/>
            <w:placeholder>
              <w:docPart w:val="F56030AB63E6467BB9335A9EC6C79C5B"/>
            </w:placeholder>
            <w:dataBinding w:prefixMappings="xmlns:ns0='http://schemas.openxmlformats.org/package/2006/metadata/core-properties' xmlns:ns1='http://purl.org/dc/elements/1.1/'" w:xpath="/ns0:coreProperties[1]/ns1:creator[1]" w:storeItemID="{6C3C8BC8-F283-45AE-878A-BAB7291924A1}"/>
            <w:text/>
          </w:sdtPr>
          <w:sdtEndPr/>
          <w:sdtContent>
            <w:tc>
              <w:tcPr>
                <w:tcW w:w="9048" w:type="dxa"/>
                <w:gridSpan w:val="4"/>
              </w:tcPr>
              <w:p w:rsidR="000400C8" w:rsidRDefault="00F31A7D" w:rsidP="00692F6E">
                <w:pPr>
                  <w:pStyle w:val="YourName"/>
                </w:pPr>
                <w:r>
                  <w:t>KatHLEEN White</w:t>
                </w:r>
              </w:p>
            </w:tc>
          </w:sdtContent>
        </w:sdt>
      </w:tr>
      <w:tr w:rsidR="000400C8" w:rsidTr="00692F6E">
        <w:trPr>
          <w:trHeight w:val="87"/>
        </w:trPr>
        <w:tc>
          <w:tcPr>
            <w:tcW w:w="451" w:type="dxa"/>
          </w:tcPr>
          <w:p w:rsidR="000400C8" w:rsidRDefault="000400C8" w:rsidP="00692F6E"/>
        </w:tc>
        <w:tc>
          <w:tcPr>
            <w:tcW w:w="8597" w:type="dxa"/>
            <w:gridSpan w:val="3"/>
          </w:tcPr>
          <w:p w:rsidR="000400C8" w:rsidRDefault="00F31A7D" w:rsidP="00692F6E">
            <w:pPr>
              <w:pStyle w:val="PersonalInformation"/>
            </w:pPr>
            <w:r>
              <w:t>Kingwood, TX 77345</w:t>
            </w:r>
            <w:r w:rsidR="00166D2D">
              <w:t xml:space="preserve">  |  </w:t>
            </w:r>
            <w:r>
              <w:t>832-368-6883</w:t>
            </w:r>
            <w:r w:rsidR="00166D2D">
              <w:t xml:space="preserve">  |  </w:t>
            </w:r>
            <w:r w:rsidR="00B95CB2">
              <w:t>quats5</w:t>
            </w:r>
            <w:r w:rsidR="00844B21">
              <w:t>@gmail.com</w:t>
            </w:r>
          </w:p>
        </w:tc>
      </w:tr>
      <w:tr w:rsidR="000400C8" w:rsidTr="00692F6E">
        <w:trPr>
          <w:trHeight w:val="153"/>
        </w:trPr>
        <w:tc>
          <w:tcPr>
            <w:tcW w:w="9048" w:type="dxa"/>
            <w:gridSpan w:val="4"/>
          </w:tcPr>
          <w:p w:rsidR="00252CDF" w:rsidRPr="00092917" w:rsidRDefault="00252CDF" w:rsidP="00692F6E">
            <w:pPr>
              <w:pStyle w:val="SectionHeading"/>
              <w:rPr>
                <w:sz w:val="18"/>
                <w:szCs w:val="18"/>
              </w:rPr>
            </w:pPr>
          </w:p>
        </w:tc>
      </w:tr>
      <w:tr w:rsidR="005854C4" w:rsidTr="00692F6E">
        <w:trPr>
          <w:trHeight w:val="728"/>
        </w:trPr>
        <w:tc>
          <w:tcPr>
            <w:tcW w:w="4524" w:type="dxa"/>
            <w:gridSpan w:val="2"/>
          </w:tcPr>
          <w:p w:rsidR="005854C4" w:rsidRDefault="005854C4" w:rsidP="00692F6E">
            <w:pPr>
              <w:pStyle w:val="Bold"/>
              <w:rPr>
                <w:sz w:val="18"/>
                <w:szCs w:val="18"/>
              </w:rPr>
            </w:pPr>
            <w:r>
              <w:rPr>
                <w:sz w:val="18"/>
                <w:szCs w:val="18"/>
              </w:rPr>
              <w:t>University of Houston</w:t>
            </w:r>
          </w:p>
          <w:p w:rsidR="005854C4" w:rsidRPr="00092917" w:rsidRDefault="005854C4" w:rsidP="00692F6E">
            <w:pPr>
              <w:pStyle w:val="Bold"/>
              <w:rPr>
                <w:sz w:val="18"/>
                <w:szCs w:val="18"/>
              </w:rPr>
            </w:pPr>
            <w:r>
              <w:rPr>
                <w:sz w:val="18"/>
                <w:szCs w:val="18"/>
              </w:rPr>
              <w:t>B.S. in Computer Science, Business Option</w:t>
            </w:r>
          </w:p>
        </w:tc>
        <w:tc>
          <w:tcPr>
            <w:tcW w:w="4524" w:type="dxa"/>
            <w:gridSpan w:val="2"/>
          </w:tcPr>
          <w:p w:rsidR="005854C4" w:rsidRDefault="005854C4" w:rsidP="00692F6E">
            <w:pPr>
              <w:pStyle w:val="Dates"/>
              <w:rPr>
                <w:sz w:val="18"/>
                <w:szCs w:val="18"/>
              </w:rPr>
            </w:pPr>
            <w:r>
              <w:rPr>
                <w:sz w:val="18"/>
                <w:szCs w:val="18"/>
              </w:rPr>
              <w:t>2015</w:t>
            </w:r>
          </w:p>
          <w:p w:rsidR="005854C4" w:rsidRPr="00260801" w:rsidRDefault="005854C4" w:rsidP="00692F6E">
            <w:pPr>
              <w:jc w:val="right"/>
            </w:pPr>
          </w:p>
        </w:tc>
      </w:tr>
      <w:tr w:rsidR="005854C4" w:rsidTr="00692F6E">
        <w:trPr>
          <w:trHeight w:val="359"/>
        </w:trPr>
        <w:tc>
          <w:tcPr>
            <w:tcW w:w="4524" w:type="dxa"/>
            <w:gridSpan w:val="2"/>
          </w:tcPr>
          <w:p w:rsidR="005854C4" w:rsidRDefault="00C21A37" w:rsidP="00692F6E">
            <w:pPr>
              <w:pStyle w:val="Bold"/>
              <w:rPr>
                <w:sz w:val="18"/>
                <w:szCs w:val="18"/>
              </w:rPr>
            </w:pPr>
            <w:r>
              <w:rPr>
                <w:sz w:val="18"/>
                <w:szCs w:val="18"/>
              </w:rPr>
              <w:t xml:space="preserve">A.B.O. Certified </w:t>
            </w:r>
            <w:r w:rsidR="005854C4">
              <w:rPr>
                <w:sz w:val="18"/>
                <w:szCs w:val="18"/>
              </w:rPr>
              <w:t xml:space="preserve">Optician, </w:t>
            </w:r>
            <w:proofErr w:type="spellStart"/>
            <w:r w:rsidR="005854C4">
              <w:rPr>
                <w:sz w:val="18"/>
                <w:szCs w:val="18"/>
              </w:rPr>
              <w:t>Lenscrafters</w:t>
            </w:r>
            <w:proofErr w:type="spellEnd"/>
          </w:p>
        </w:tc>
        <w:tc>
          <w:tcPr>
            <w:tcW w:w="4524" w:type="dxa"/>
            <w:gridSpan w:val="2"/>
          </w:tcPr>
          <w:p w:rsidR="005854C4" w:rsidRDefault="005854C4" w:rsidP="00692F6E">
            <w:pPr>
              <w:pStyle w:val="Dates"/>
            </w:pPr>
            <w:sdt>
              <w:sdtPr>
                <w:rPr>
                  <w:sz w:val="18"/>
                  <w:szCs w:val="18"/>
                </w:rPr>
                <w:id w:val="698438554"/>
                <w:placeholder>
                  <w:docPart w:val="B4CF4C231FB54DE0BEDCFCCD20257FF7"/>
                </w:placeholder>
                <w:date>
                  <w:dateFormat w:val="M/d/yyyy"/>
                  <w:lid w:val="en-US"/>
                  <w:storeMappedDataAs w:val="dateTime"/>
                  <w:calendar w:val="gregorian"/>
                </w:date>
              </w:sdtPr>
              <w:sdtContent>
                <w:r w:rsidRPr="005854C4">
                  <w:rPr>
                    <w:sz w:val="18"/>
                    <w:szCs w:val="18"/>
                  </w:rPr>
                  <w:t>2015</w:t>
                </w:r>
              </w:sdtContent>
            </w:sdt>
            <w:r w:rsidRPr="005854C4">
              <w:rPr>
                <w:sz w:val="18"/>
                <w:szCs w:val="18"/>
              </w:rPr>
              <w:t xml:space="preserve"> — </w:t>
            </w:r>
            <w:sdt>
              <w:sdtPr>
                <w:rPr>
                  <w:sz w:val="18"/>
                  <w:szCs w:val="18"/>
                </w:rPr>
                <w:id w:val="-2033488207"/>
                <w:placeholder>
                  <w:docPart w:val="C912409D7BB0445CA7DD1D93E85758EB"/>
                </w:placeholder>
                <w:date>
                  <w:dateFormat w:val="M/d/yyyy"/>
                  <w:lid w:val="en-US"/>
                  <w:storeMappedDataAs w:val="dateTime"/>
                  <w:calendar w:val="gregorian"/>
                </w:date>
              </w:sdtPr>
              <w:sdtContent>
                <w:r w:rsidRPr="005854C4">
                  <w:rPr>
                    <w:sz w:val="18"/>
                    <w:szCs w:val="18"/>
                  </w:rPr>
                  <w:t>now</w:t>
                </w:r>
              </w:sdtContent>
            </w:sdt>
          </w:p>
        </w:tc>
      </w:tr>
      <w:tr w:rsidR="005854C4" w:rsidTr="00692F6E">
        <w:trPr>
          <w:trHeight w:val="1386"/>
        </w:trPr>
        <w:tc>
          <w:tcPr>
            <w:tcW w:w="9048" w:type="dxa"/>
            <w:gridSpan w:val="4"/>
          </w:tcPr>
          <w:p w:rsidR="005854C4" w:rsidRPr="004F4EF9" w:rsidRDefault="004E57A5" w:rsidP="00692F6E">
            <w:pPr>
              <w:pStyle w:val="ListParagraph"/>
              <w:rPr>
                <w:rStyle w:val="IntenseEmphasis"/>
                <w:b w:val="0"/>
                <w:i w:val="0"/>
                <w:color w:val="auto"/>
                <w:sz w:val="18"/>
                <w:szCs w:val="18"/>
              </w:rPr>
            </w:pPr>
            <w:r w:rsidRPr="004F4EF9">
              <w:rPr>
                <w:rStyle w:val="IntenseEmphasis"/>
                <w:b w:val="0"/>
                <w:i w:val="0"/>
                <w:color w:val="auto"/>
                <w:sz w:val="18"/>
                <w:szCs w:val="18"/>
              </w:rPr>
              <w:t>Advised on fit, style, and appropriate technology in order to sell frames, lenses, or glasses</w:t>
            </w:r>
          </w:p>
          <w:p w:rsidR="004E57A5" w:rsidRPr="004F4EF9" w:rsidRDefault="004E57A5" w:rsidP="00692F6E">
            <w:pPr>
              <w:pStyle w:val="ListParagraph"/>
              <w:rPr>
                <w:rStyle w:val="IntenseEmphasis"/>
                <w:b w:val="0"/>
                <w:i w:val="0"/>
                <w:color w:val="auto"/>
                <w:sz w:val="18"/>
                <w:szCs w:val="18"/>
              </w:rPr>
            </w:pPr>
            <w:r w:rsidRPr="004F4EF9">
              <w:rPr>
                <w:rStyle w:val="IntenseEmphasis"/>
                <w:b w:val="0"/>
                <w:i w:val="0"/>
                <w:color w:val="auto"/>
                <w:sz w:val="18"/>
                <w:szCs w:val="18"/>
              </w:rPr>
              <w:t>Adjusted and performed troubleshooting on problematic eyeglasses</w:t>
            </w:r>
          </w:p>
          <w:p w:rsidR="007E4C86" w:rsidRPr="004F4EF9" w:rsidRDefault="007E4C86" w:rsidP="00692F6E">
            <w:pPr>
              <w:pStyle w:val="ListParagraph"/>
              <w:rPr>
                <w:rStyle w:val="IntenseEmphasis"/>
                <w:b w:val="0"/>
                <w:i w:val="0"/>
                <w:color w:val="auto"/>
                <w:sz w:val="18"/>
                <w:szCs w:val="18"/>
              </w:rPr>
            </w:pPr>
            <w:r w:rsidRPr="004F4EF9">
              <w:rPr>
                <w:rStyle w:val="IntenseEmphasis"/>
                <w:b w:val="0"/>
                <w:i w:val="0"/>
                <w:color w:val="auto"/>
                <w:sz w:val="18"/>
                <w:szCs w:val="18"/>
              </w:rPr>
              <w:t>Assembled and inspected new glasses to confirm up to</w:t>
            </w:r>
            <w:r w:rsidR="00AC18F8">
              <w:rPr>
                <w:rStyle w:val="IntenseEmphasis"/>
                <w:b w:val="0"/>
                <w:i w:val="0"/>
                <w:color w:val="auto"/>
                <w:sz w:val="18"/>
                <w:szCs w:val="18"/>
              </w:rPr>
              <w:t xml:space="preserve"> corporate</w:t>
            </w:r>
            <w:r w:rsidRPr="004F4EF9">
              <w:rPr>
                <w:rStyle w:val="IntenseEmphasis"/>
                <w:b w:val="0"/>
                <w:i w:val="0"/>
                <w:color w:val="auto"/>
                <w:sz w:val="18"/>
                <w:szCs w:val="18"/>
              </w:rPr>
              <w:t xml:space="preserve"> standard</w:t>
            </w:r>
          </w:p>
          <w:p w:rsidR="00031DC9" w:rsidRPr="0004621F" w:rsidRDefault="00AF1FE2" w:rsidP="00692F6E">
            <w:pPr>
              <w:pStyle w:val="ListParagraph"/>
              <w:rPr>
                <w:bCs/>
                <w:iCs/>
                <w:sz w:val="18"/>
                <w:szCs w:val="18"/>
              </w:rPr>
            </w:pPr>
            <w:r w:rsidRPr="004F4EF9">
              <w:rPr>
                <w:rStyle w:val="IntenseEmphasis"/>
                <w:b w:val="0"/>
                <w:i w:val="0"/>
                <w:color w:val="auto"/>
                <w:sz w:val="18"/>
                <w:szCs w:val="18"/>
              </w:rPr>
              <w:t xml:space="preserve">Opened and closed store as </w:t>
            </w:r>
            <w:proofErr w:type="spellStart"/>
            <w:r w:rsidRPr="004F4EF9">
              <w:rPr>
                <w:rStyle w:val="IntenseEmphasis"/>
                <w:b w:val="0"/>
                <w:i w:val="0"/>
                <w:color w:val="auto"/>
                <w:sz w:val="18"/>
                <w:szCs w:val="18"/>
              </w:rPr>
              <w:t>keyholder</w:t>
            </w:r>
            <w:proofErr w:type="spellEnd"/>
            <w:r w:rsidRPr="004F4EF9">
              <w:rPr>
                <w:rStyle w:val="IntenseEmphasis"/>
                <w:b w:val="0"/>
                <w:i w:val="0"/>
                <w:color w:val="auto"/>
                <w:sz w:val="18"/>
                <w:szCs w:val="18"/>
              </w:rPr>
              <w:t>, including bank deposits and price overrides</w:t>
            </w:r>
          </w:p>
        </w:tc>
      </w:tr>
      <w:tr w:rsidR="005854C4" w:rsidTr="00692F6E">
        <w:trPr>
          <w:trHeight w:val="333"/>
        </w:trPr>
        <w:tc>
          <w:tcPr>
            <w:tcW w:w="4524" w:type="dxa"/>
            <w:gridSpan w:val="2"/>
          </w:tcPr>
          <w:p w:rsidR="005854C4" w:rsidRDefault="005854C4" w:rsidP="00692F6E">
            <w:pPr>
              <w:pStyle w:val="Bold"/>
              <w:rPr>
                <w:sz w:val="18"/>
                <w:szCs w:val="18"/>
              </w:rPr>
            </w:pPr>
            <w:r w:rsidRPr="00092917">
              <w:rPr>
                <w:sz w:val="18"/>
                <w:szCs w:val="18"/>
              </w:rPr>
              <w:t>Merchandiser, Mosaic Sales Solutions</w:t>
            </w:r>
          </w:p>
        </w:tc>
        <w:tc>
          <w:tcPr>
            <w:tcW w:w="4524" w:type="dxa"/>
            <w:gridSpan w:val="2"/>
          </w:tcPr>
          <w:p w:rsidR="005854C4" w:rsidRPr="005854C4" w:rsidRDefault="005854C4" w:rsidP="00692F6E">
            <w:pPr>
              <w:pStyle w:val="Dates"/>
              <w:rPr>
                <w:sz w:val="18"/>
                <w:szCs w:val="18"/>
              </w:rPr>
            </w:pPr>
            <w:sdt>
              <w:sdtPr>
                <w:rPr>
                  <w:sz w:val="18"/>
                  <w:szCs w:val="18"/>
                </w:rPr>
                <w:id w:val="865494017"/>
                <w:placeholder>
                  <w:docPart w:val="21DF0C9BFAAF4A459350B230C3F4564D"/>
                </w:placeholder>
                <w:date>
                  <w:dateFormat w:val="M/d/yyyy"/>
                  <w:lid w:val="en-US"/>
                  <w:storeMappedDataAs w:val="dateTime"/>
                  <w:calendar w:val="gregorian"/>
                </w:date>
              </w:sdtPr>
              <w:sdtContent>
                <w:r w:rsidRPr="005854C4">
                  <w:rPr>
                    <w:sz w:val="18"/>
                    <w:szCs w:val="18"/>
                  </w:rPr>
                  <w:t>2006</w:t>
                </w:r>
              </w:sdtContent>
            </w:sdt>
            <w:r w:rsidRPr="005854C4">
              <w:rPr>
                <w:sz w:val="18"/>
                <w:szCs w:val="18"/>
              </w:rPr>
              <w:t xml:space="preserve"> — </w:t>
            </w:r>
            <w:sdt>
              <w:sdtPr>
                <w:rPr>
                  <w:sz w:val="18"/>
                  <w:szCs w:val="18"/>
                </w:rPr>
                <w:id w:val="-753438929"/>
                <w:placeholder>
                  <w:docPart w:val="E026AE67B048450A819D7F66A8D6B97B"/>
                </w:placeholder>
                <w:date>
                  <w:dateFormat w:val="M/d/yyyy"/>
                  <w:lid w:val="en-US"/>
                  <w:storeMappedDataAs w:val="dateTime"/>
                  <w:calendar w:val="gregorian"/>
                </w:date>
              </w:sdtPr>
              <w:sdtContent>
                <w:r w:rsidRPr="005854C4">
                  <w:rPr>
                    <w:sz w:val="18"/>
                    <w:szCs w:val="18"/>
                  </w:rPr>
                  <w:t>now</w:t>
                </w:r>
              </w:sdtContent>
            </w:sdt>
          </w:p>
        </w:tc>
      </w:tr>
      <w:tr w:rsidR="000400C8" w:rsidTr="00692F6E">
        <w:trPr>
          <w:trHeight w:val="1304"/>
        </w:trPr>
        <w:tc>
          <w:tcPr>
            <w:tcW w:w="9048" w:type="dxa"/>
            <w:gridSpan w:val="4"/>
          </w:tcPr>
          <w:p w:rsidR="000400C8" w:rsidRPr="00092917" w:rsidRDefault="009E56FD" w:rsidP="00692F6E">
            <w:pPr>
              <w:pStyle w:val="ListParagraph"/>
              <w:rPr>
                <w:sz w:val="18"/>
                <w:szCs w:val="18"/>
              </w:rPr>
            </w:pPr>
            <w:r w:rsidRPr="00092917">
              <w:rPr>
                <w:sz w:val="18"/>
                <w:szCs w:val="18"/>
              </w:rPr>
              <w:t>Built and maintained</w:t>
            </w:r>
            <w:r w:rsidR="00CD65B6" w:rsidRPr="00092917">
              <w:rPr>
                <w:sz w:val="18"/>
                <w:szCs w:val="18"/>
              </w:rPr>
              <w:t xml:space="preserve"> relationships with store and theatre personne</w:t>
            </w:r>
            <w:r w:rsidR="001E149C" w:rsidRPr="00092917">
              <w:rPr>
                <w:sz w:val="18"/>
                <w:szCs w:val="18"/>
              </w:rPr>
              <w:t>l</w:t>
            </w:r>
            <w:r w:rsidR="00EA6A03" w:rsidRPr="00092917">
              <w:rPr>
                <w:sz w:val="18"/>
                <w:szCs w:val="18"/>
              </w:rPr>
              <w:t xml:space="preserve"> to optimize brand placement.</w:t>
            </w:r>
            <w:r w:rsidR="00CD65B6" w:rsidRPr="00092917">
              <w:rPr>
                <w:sz w:val="18"/>
                <w:szCs w:val="18"/>
              </w:rPr>
              <w:t xml:space="preserve">  </w:t>
            </w:r>
          </w:p>
          <w:p w:rsidR="004A0CF5" w:rsidRPr="00092917" w:rsidRDefault="009E56FD" w:rsidP="00692F6E">
            <w:pPr>
              <w:pStyle w:val="ListParagraph"/>
              <w:rPr>
                <w:sz w:val="18"/>
                <w:szCs w:val="18"/>
              </w:rPr>
            </w:pPr>
            <w:r w:rsidRPr="00092917">
              <w:rPr>
                <w:sz w:val="18"/>
                <w:szCs w:val="18"/>
              </w:rPr>
              <w:t>Assembled</w:t>
            </w:r>
            <w:r w:rsidR="00CD65B6" w:rsidRPr="00092917">
              <w:rPr>
                <w:sz w:val="18"/>
                <w:szCs w:val="18"/>
              </w:rPr>
              <w:t xml:space="preserve"> new DVD release and upcoming theatrical release displays</w:t>
            </w:r>
            <w:r w:rsidR="00F73728" w:rsidRPr="00092917">
              <w:rPr>
                <w:sz w:val="18"/>
                <w:szCs w:val="18"/>
              </w:rPr>
              <w:t xml:space="preserve">. Responsible for the “perfect photo” of the best of each design to </w:t>
            </w:r>
            <w:r w:rsidR="008669C3" w:rsidRPr="00092917">
              <w:rPr>
                <w:sz w:val="18"/>
                <w:szCs w:val="18"/>
              </w:rPr>
              <w:t>represent our district to Disney corporate</w:t>
            </w:r>
            <w:r w:rsidR="00F73728" w:rsidRPr="00092917">
              <w:rPr>
                <w:sz w:val="18"/>
                <w:szCs w:val="18"/>
              </w:rPr>
              <w:t>.</w:t>
            </w:r>
          </w:p>
          <w:p w:rsidR="005854C4" w:rsidRPr="005854C4" w:rsidRDefault="009E56FD" w:rsidP="00692F6E">
            <w:pPr>
              <w:pStyle w:val="ListParagraph"/>
              <w:rPr>
                <w:sz w:val="18"/>
                <w:szCs w:val="18"/>
              </w:rPr>
            </w:pPr>
            <w:r w:rsidRPr="00092917">
              <w:rPr>
                <w:sz w:val="18"/>
                <w:szCs w:val="18"/>
              </w:rPr>
              <w:t xml:space="preserve">Frequently assigned as troubleshooter </w:t>
            </w:r>
            <w:r w:rsidR="00047352">
              <w:rPr>
                <w:sz w:val="18"/>
                <w:szCs w:val="18"/>
              </w:rPr>
              <w:t>for special projects or new employees</w:t>
            </w:r>
          </w:p>
        </w:tc>
      </w:tr>
      <w:tr w:rsidR="005854C4" w:rsidTr="00692F6E">
        <w:trPr>
          <w:trHeight w:val="239"/>
        </w:trPr>
        <w:tc>
          <w:tcPr>
            <w:tcW w:w="6291" w:type="dxa"/>
            <w:gridSpan w:val="3"/>
          </w:tcPr>
          <w:p w:rsidR="005854C4" w:rsidRPr="00092917" w:rsidRDefault="005854C4" w:rsidP="00692F6E">
            <w:pPr>
              <w:pStyle w:val="Bold"/>
              <w:ind w:right="-602"/>
              <w:rPr>
                <w:sz w:val="18"/>
                <w:szCs w:val="18"/>
              </w:rPr>
            </w:pPr>
            <w:r w:rsidRPr="00092917">
              <w:rPr>
                <w:sz w:val="18"/>
                <w:szCs w:val="18"/>
              </w:rPr>
              <w:t>Customer Service Repr</w:t>
            </w:r>
            <w:r>
              <w:rPr>
                <w:sz w:val="18"/>
                <w:szCs w:val="18"/>
              </w:rPr>
              <w:t xml:space="preserve">esentative III, Compaq Computer </w:t>
            </w:r>
            <w:r w:rsidRPr="00092917">
              <w:rPr>
                <w:sz w:val="18"/>
                <w:szCs w:val="18"/>
              </w:rPr>
              <w:t>Corporation</w:t>
            </w:r>
          </w:p>
        </w:tc>
        <w:tc>
          <w:tcPr>
            <w:tcW w:w="2757" w:type="dxa"/>
          </w:tcPr>
          <w:p w:rsidR="005854C4" w:rsidRPr="00092917" w:rsidRDefault="005854C4" w:rsidP="00692F6E">
            <w:pPr>
              <w:pStyle w:val="Dates"/>
              <w:rPr>
                <w:sz w:val="18"/>
                <w:szCs w:val="18"/>
              </w:rPr>
            </w:pPr>
            <w:sdt>
              <w:sdtPr>
                <w:rPr>
                  <w:sz w:val="18"/>
                  <w:szCs w:val="18"/>
                </w:rPr>
                <w:id w:val="270558858"/>
                <w:placeholder>
                  <w:docPart w:val="90EE79BC6C0B496CA0434946C4F3594C"/>
                </w:placeholder>
                <w:date>
                  <w:dateFormat w:val="M/d/yyyy"/>
                  <w:lid w:val="en-US"/>
                  <w:storeMappedDataAs w:val="dateTime"/>
                  <w:calendar w:val="gregorian"/>
                </w:date>
              </w:sdtPr>
              <w:sdtContent>
                <w:r w:rsidRPr="00092917">
                  <w:rPr>
                    <w:sz w:val="18"/>
                    <w:szCs w:val="18"/>
                  </w:rPr>
                  <w:t>1997</w:t>
                </w:r>
              </w:sdtContent>
            </w:sdt>
            <w:r w:rsidRPr="00092917">
              <w:rPr>
                <w:sz w:val="18"/>
                <w:szCs w:val="18"/>
              </w:rPr>
              <w:t xml:space="preserve"> — </w:t>
            </w:r>
            <w:sdt>
              <w:sdtPr>
                <w:rPr>
                  <w:sz w:val="18"/>
                  <w:szCs w:val="18"/>
                </w:rPr>
                <w:id w:val="270558861"/>
                <w:placeholder>
                  <w:docPart w:val="208A1EC68A2F4BC5BFF80B93AB3BE165"/>
                </w:placeholder>
                <w:date>
                  <w:dateFormat w:val="M/d/yyyy"/>
                  <w:lid w:val="en-US"/>
                  <w:storeMappedDataAs w:val="dateTime"/>
                  <w:calendar w:val="gregorian"/>
                </w:date>
              </w:sdtPr>
              <w:sdtContent>
                <w:r w:rsidRPr="00092917">
                  <w:rPr>
                    <w:sz w:val="18"/>
                    <w:szCs w:val="18"/>
                  </w:rPr>
                  <w:t>2003</w:t>
                </w:r>
              </w:sdtContent>
            </w:sdt>
          </w:p>
        </w:tc>
      </w:tr>
      <w:tr w:rsidR="005854C4" w:rsidTr="00692F6E">
        <w:trPr>
          <w:trHeight w:val="2322"/>
        </w:trPr>
        <w:tc>
          <w:tcPr>
            <w:tcW w:w="9048" w:type="dxa"/>
            <w:gridSpan w:val="4"/>
          </w:tcPr>
          <w:p w:rsidR="005854C4" w:rsidRPr="00092917" w:rsidRDefault="005854C4" w:rsidP="00692F6E">
            <w:pPr>
              <w:pStyle w:val="ListParagraph"/>
              <w:numPr>
                <w:ilvl w:val="0"/>
                <w:numId w:val="0"/>
              </w:numPr>
              <w:ind w:left="360"/>
              <w:rPr>
                <w:sz w:val="18"/>
                <w:szCs w:val="18"/>
              </w:rPr>
            </w:pPr>
            <w:r w:rsidRPr="00092917">
              <w:rPr>
                <w:sz w:val="18"/>
                <w:szCs w:val="18"/>
              </w:rPr>
              <w:t>Concurrently:</w:t>
            </w:r>
          </w:p>
          <w:p w:rsidR="005854C4" w:rsidRPr="00092917" w:rsidRDefault="005854C4" w:rsidP="00692F6E">
            <w:pPr>
              <w:pStyle w:val="ListParagraph"/>
              <w:rPr>
                <w:sz w:val="18"/>
                <w:szCs w:val="18"/>
              </w:rPr>
            </w:pPr>
            <w:r w:rsidRPr="00092917">
              <w:rPr>
                <w:sz w:val="18"/>
                <w:szCs w:val="18"/>
              </w:rPr>
              <w:t xml:space="preserve">Webmaster for the Compaq Factory Outlet: created product description HTML pages and graphics for all products offered on the website, designed simple pages and graphics for periodic promotions, and responded to emails to the customer service address. </w:t>
            </w:r>
          </w:p>
          <w:p w:rsidR="005854C4" w:rsidRPr="00092917" w:rsidRDefault="005854C4" w:rsidP="00692F6E">
            <w:pPr>
              <w:pStyle w:val="ListParagraph"/>
              <w:rPr>
                <w:sz w:val="18"/>
                <w:szCs w:val="18"/>
              </w:rPr>
            </w:pPr>
            <w:r w:rsidRPr="00092917">
              <w:rPr>
                <w:sz w:val="18"/>
                <w:szCs w:val="18"/>
              </w:rPr>
              <w:t>Telephone operator for the Compaq Factory Outlet division, as well as backup telephone and counter customer service and installer for basic customer computer components.</w:t>
            </w:r>
          </w:p>
          <w:p w:rsidR="00031DC9" w:rsidRPr="00031DC9" w:rsidRDefault="005854C4" w:rsidP="00692F6E">
            <w:pPr>
              <w:pStyle w:val="ListParagraph"/>
              <w:rPr>
                <w:sz w:val="18"/>
                <w:szCs w:val="18"/>
              </w:rPr>
            </w:pPr>
            <w:r w:rsidRPr="00092917">
              <w:rPr>
                <w:sz w:val="18"/>
                <w:szCs w:val="18"/>
              </w:rPr>
              <w:t>Parts coordinator: ordered, tracked, and returned all parts for the Factory Outlet service center. Implemented an improved method of tracking that eliminated late service part returns.</w:t>
            </w:r>
          </w:p>
        </w:tc>
      </w:tr>
      <w:tr w:rsidR="005854C4" w:rsidTr="00692F6E">
        <w:trPr>
          <w:trHeight w:val="477"/>
        </w:trPr>
        <w:tc>
          <w:tcPr>
            <w:tcW w:w="6291" w:type="dxa"/>
            <w:gridSpan w:val="3"/>
          </w:tcPr>
          <w:p w:rsidR="005854C4" w:rsidRPr="00092917" w:rsidRDefault="005854C4" w:rsidP="00692F6E">
            <w:pPr>
              <w:pStyle w:val="Bold"/>
              <w:rPr>
                <w:sz w:val="18"/>
                <w:szCs w:val="18"/>
              </w:rPr>
            </w:pPr>
            <w:r w:rsidRPr="00092917">
              <w:rPr>
                <w:sz w:val="18"/>
                <w:szCs w:val="18"/>
              </w:rPr>
              <w:t>Incredible Universe</w:t>
            </w:r>
          </w:p>
          <w:p w:rsidR="005854C4" w:rsidRPr="00092917" w:rsidRDefault="005854C4" w:rsidP="00692F6E">
            <w:pPr>
              <w:pStyle w:val="Bold"/>
              <w:rPr>
                <w:sz w:val="18"/>
                <w:szCs w:val="18"/>
              </w:rPr>
            </w:pPr>
            <w:r w:rsidRPr="00092917">
              <w:rPr>
                <w:sz w:val="18"/>
                <w:szCs w:val="18"/>
              </w:rPr>
              <w:t xml:space="preserve">     Systems Technician</w:t>
            </w:r>
          </w:p>
        </w:tc>
        <w:tc>
          <w:tcPr>
            <w:tcW w:w="2757" w:type="dxa"/>
          </w:tcPr>
          <w:p w:rsidR="005854C4" w:rsidRPr="00092917" w:rsidRDefault="005854C4" w:rsidP="00692F6E">
            <w:pPr>
              <w:pStyle w:val="Dates"/>
              <w:rPr>
                <w:sz w:val="18"/>
                <w:szCs w:val="18"/>
              </w:rPr>
            </w:pPr>
            <w:sdt>
              <w:sdtPr>
                <w:rPr>
                  <w:sz w:val="18"/>
                  <w:szCs w:val="18"/>
                </w:rPr>
                <w:id w:val="270558866"/>
                <w:placeholder>
                  <w:docPart w:val="9655BE96EC0D46459B478AFDB83D8814"/>
                </w:placeholder>
                <w:date>
                  <w:dateFormat w:val="M/d/yyyy"/>
                  <w:lid w:val="en-US"/>
                  <w:storeMappedDataAs w:val="dateTime"/>
                  <w:calendar w:val="gregorian"/>
                </w:date>
              </w:sdtPr>
              <w:sdtContent>
                <w:r w:rsidRPr="00092917">
                  <w:rPr>
                    <w:sz w:val="18"/>
                    <w:szCs w:val="18"/>
                  </w:rPr>
                  <w:t>1995</w:t>
                </w:r>
              </w:sdtContent>
            </w:sdt>
            <w:r w:rsidRPr="00092917">
              <w:rPr>
                <w:sz w:val="18"/>
                <w:szCs w:val="18"/>
              </w:rPr>
              <w:t xml:space="preserve"> — </w:t>
            </w:r>
            <w:sdt>
              <w:sdtPr>
                <w:rPr>
                  <w:sz w:val="18"/>
                  <w:szCs w:val="18"/>
                </w:rPr>
                <w:id w:val="270558869"/>
                <w:placeholder>
                  <w:docPart w:val="0EDFF36EB26B41F19B82D3F3F560482A"/>
                </w:placeholder>
                <w:date>
                  <w:dateFormat w:val="M/d/yyyy"/>
                  <w:lid w:val="en-US"/>
                  <w:storeMappedDataAs w:val="dateTime"/>
                  <w:calendar w:val="gregorian"/>
                </w:date>
              </w:sdtPr>
              <w:sdtContent>
                <w:r w:rsidRPr="00092917">
                  <w:rPr>
                    <w:sz w:val="18"/>
                    <w:szCs w:val="18"/>
                  </w:rPr>
                  <w:t>1997</w:t>
                </w:r>
              </w:sdtContent>
            </w:sdt>
          </w:p>
        </w:tc>
      </w:tr>
      <w:tr w:rsidR="005854C4" w:rsidTr="00692F6E">
        <w:trPr>
          <w:trHeight w:val="1080"/>
        </w:trPr>
        <w:tc>
          <w:tcPr>
            <w:tcW w:w="9048" w:type="dxa"/>
            <w:gridSpan w:val="4"/>
          </w:tcPr>
          <w:p w:rsidR="005854C4" w:rsidRPr="00092917" w:rsidRDefault="005854C4" w:rsidP="00692F6E">
            <w:pPr>
              <w:pStyle w:val="ListParagraph"/>
              <w:rPr>
                <w:sz w:val="18"/>
                <w:szCs w:val="18"/>
              </w:rPr>
            </w:pPr>
            <w:r w:rsidRPr="00092917">
              <w:rPr>
                <w:sz w:val="18"/>
                <w:szCs w:val="18"/>
              </w:rPr>
              <w:t>Maintained and monitored point-of-sale terminal computers, handheld devices, and registers.</w:t>
            </w:r>
          </w:p>
          <w:p w:rsidR="005854C4" w:rsidRPr="00092917" w:rsidRDefault="005854C4" w:rsidP="00692F6E">
            <w:pPr>
              <w:pStyle w:val="ListParagraph"/>
              <w:rPr>
                <w:sz w:val="18"/>
                <w:szCs w:val="18"/>
              </w:rPr>
            </w:pPr>
            <w:r w:rsidRPr="00092917">
              <w:rPr>
                <w:sz w:val="18"/>
                <w:szCs w:val="18"/>
              </w:rPr>
              <w:t>Created and ran AS/400 queries for operations and sales reports.</w:t>
            </w:r>
          </w:p>
          <w:p w:rsidR="00031DC9" w:rsidRPr="00031DC9" w:rsidRDefault="005854C4" w:rsidP="00692F6E">
            <w:pPr>
              <w:pStyle w:val="ListParagraph"/>
              <w:rPr>
                <w:sz w:val="18"/>
                <w:szCs w:val="18"/>
              </w:rPr>
            </w:pPr>
            <w:r w:rsidRPr="00092917">
              <w:rPr>
                <w:sz w:val="18"/>
                <w:szCs w:val="18"/>
              </w:rPr>
              <w:t>On call 24/7 in case of system crash.</w:t>
            </w:r>
          </w:p>
        </w:tc>
      </w:tr>
      <w:tr w:rsidR="005854C4" w:rsidTr="00692F6E">
        <w:trPr>
          <w:trHeight w:val="239"/>
        </w:trPr>
        <w:tc>
          <w:tcPr>
            <w:tcW w:w="6291" w:type="dxa"/>
            <w:gridSpan w:val="3"/>
          </w:tcPr>
          <w:p w:rsidR="005854C4" w:rsidRPr="00092917" w:rsidRDefault="005854C4" w:rsidP="00692F6E">
            <w:pPr>
              <w:pStyle w:val="Bold"/>
              <w:rPr>
                <w:sz w:val="18"/>
                <w:szCs w:val="18"/>
              </w:rPr>
            </w:pPr>
            <w:r w:rsidRPr="00092917">
              <w:rPr>
                <w:sz w:val="18"/>
                <w:szCs w:val="18"/>
              </w:rPr>
              <w:t xml:space="preserve">     Professor (Supervisor/Trainer)</w:t>
            </w:r>
          </w:p>
        </w:tc>
        <w:tc>
          <w:tcPr>
            <w:tcW w:w="2757" w:type="dxa"/>
          </w:tcPr>
          <w:p w:rsidR="005854C4" w:rsidRPr="00092917" w:rsidRDefault="005854C4" w:rsidP="00692F6E">
            <w:pPr>
              <w:pStyle w:val="Dates"/>
              <w:jc w:val="center"/>
              <w:rPr>
                <w:sz w:val="18"/>
                <w:szCs w:val="18"/>
              </w:rPr>
            </w:pPr>
            <w:r w:rsidRPr="00092917">
              <w:rPr>
                <w:sz w:val="18"/>
                <w:szCs w:val="18"/>
              </w:rPr>
              <w:t xml:space="preserve"> </w:t>
            </w:r>
          </w:p>
        </w:tc>
      </w:tr>
      <w:tr w:rsidR="005854C4" w:rsidTr="00692F6E">
        <w:trPr>
          <w:trHeight w:val="1413"/>
        </w:trPr>
        <w:tc>
          <w:tcPr>
            <w:tcW w:w="9048" w:type="dxa"/>
            <w:gridSpan w:val="4"/>
          </w:tcPr>
          <w:p w:rsidR="005854C4" w:rsidRPr="00092917" w:rsidRDefault="005854C4" w:rsidP="00692F6E">
            <w:pPr>
              <w:pStyle w:val="ListParagraph"/>
              <w:rPr>
                <w:sz w:val="18"/>
                <w:szCs w:val="18"/>
              </w:rPr>
            </w:pPr>
            <w:r w:rsidRPr="00092917">
              <w:rPr>
                <w:sz w:val="18"/>
                <w:szCs w:val="18"/>
              </w:rPr>
              <w:t>Trained computer sales personnel on hardware, software, and accessory products.</w:t>
            </w:r>
          </w:p>
          <w:p w:rsidR="005854C4" w:rsidRPr="00092917" w:rsidRDefault="005854C4" w:rsidP="00692F6E">
            <w:pPr>
              <w:pStyle w:val="ListParagraph"/>
              <w:rPr>
                <w:sz w:val="18"/>
                <w:szCs w:val="18"/>
              </w:rPr>
            </w:pPr>
            <w:r w:rsidRPr="00092917">
              <w:rPr>
                <w:sz w:val="18"/>
                <w:szCs w:val="18"/>
              </w:rPr>
              <w:t>Advised sales personnel on technical questions from customers.</w:t>
            </w:r>
          </w:p>
          <w:p w:rsidR="005854C4" w:rsidRPr="00092917" w:rsidRDefault="005854C4" w:rsidP="00692F6E">
            <w:pPr>
              <w:pStyle w:val="ListParagraph"/>
              <w:rPr>
                <w:sz w:val="18"/>
                <w:szCs w:val="18"/>
              </w:rPr>
            </w:pPr>
            <w:r w:rsidRPr="00092917">
              <w:rPr>
                <w:sz w:val="18"/>
                <w:szCs w:val="18"/>
              </w:rPr>
              <w:t>Supervised computer department, including first-level customer issue escalation and price overrides.</w:t>
            </w:r>
          </w:p>
          <w:p w:rsidR="00031DC9" w:rsidRPr="007E4C86" w:rsidRDefault="005854C4" w:rsidP="00692F6E">
            <w:pPr>
              <w:pStyle w:val="ListParagraph"/>
              <w:rPr>
                <w:sz w:val="18"/>
                <w:szCs w:val="18"/>
              </w:rPr>
            </w:pPr>
            <w:r w:rsidRPr="00092917">
              <w:rPr>
                <w:sz w:val="18"/>
                <w:szCs w:val="18"/>
              </w:rPr>
              <w:t>Met individual sales goals; consistently excelled in add-on and profit margin percentage margin rankings.</w:t>
            </w:r>
          </w:p>
        </w:tc>
      </w:tr>
      <w:tr w:rsidR="005854C4" w:rsidTr="00692F6E">
        <w:trPr>
          <w:trHeight w:val="239"/>
        </w:trPr>
        <w:tc>
          <w:tcPr>
            <w:tcW w:w="6291" w:type="dxa"/>
            <w:gridSpan w:val="3"/>
          </w:tcPr>
          <w:p w:rsidR="005854C4" w:rsidRPr="00092917" w:rsidRDefault="005854C4" w:rsidP="00692F6E">
            <w:pPr>
              <w:pStyle w:val="Bold"/>
              <w:rPr>
                <w:sz w:val="18"/>
                <w:szCs w:val="18"/>
              </w:rPr>
            </w:pPr>
            <w:r w:rsidRPr="00092917">
              <w:rPr>
                <w:sz w:val="18"/>
                <w:szCs w:val="18"/>
              </w:rPr>
              <w:t>Sales Representative, Computer City</w:t>
            </w:r>
          </w:p>
        </w:tc>
        <w:tc>
          <w:tcPr>
            <w:tcW w:w="2757" w:type="dxa"/>
          </w:tcPr>
          <w:p w:rsidR="005854C4" w:rsidRPr="00092917" w:rsidRDefault="005854C4" w:rsidP="00692F6E">
            <w:pPr>
              <w:pStyle w:val="Dates"/>
              <w:rPr>
                <w:sz w:val="18"/>
                <w:szCs w:val="18"/>
              </w:rPr>
            </w:pPr>
            <w:sdt>
              <w:sdtPr>
                <w:rPr>
                  <w:sz w:val="18"/>
                  <w:szCs w:val="18"/>
                </w:rPr>
                <w:id w:val="614106500"/>
                <w:placeholder>
                  <w:docPart w:val="FFCB1E6076534E408A89B6ACB8E826FE"/>
                </w:placeholder>
                <w:date>
                  <w:dateFormat w:val="M/d/yyyy"/>
                  <w:lid w:val="en-US"/>
                  <w:storeMappedDataAs w:val="dateTime"/>
                  <w:calendar w:val="gregorian"/>
                </w:date>
              </w:sdtPr>
              <w:sdtContent>
                <w:r w:rsidRPr="00092917">
                  <w:rPr>
                    <w:sz w:val="18"/>
                    <w:szCs w:val="18"/>
                  </w:rPr>
                  <w:t>1993</w:t>
                </w:r>
              </w:sdtContent>
            </w:sdt>
            <w:r w:rsidRPr="00092917">
              <w:rPr>
                <w:sz w:val="18"/>
                <w:szCs w:val="18"/>
              </w:rPr>
              <w:t xml:space="preserve"> — </w:t>
            </w:r>
            <w:sdt>
              <w:sdtPr>
                <w:rPr>
                  <w:sz w:val="18"/>
                  <w:szCs w:val="18"/>
                </w:rPr>
                <w:id w:val="-2056299481"/>
                <w:placeholder>
                  <w:docPart w:val="3F2DF6F5F27F4B7A8F1CFB9E23EB6E01"/>
                </w:placeholder>
                <w:date>
                  <w:dateFormat w:val="M/d/yyyy"/>
                  <w:lid w:val="en-US"/>
                  <w:storeMappedDataAs w:val="dateTime"/>
                  <w:calendar w:val="gregorian"/>
                </w:date>
              </w:sdtPr>
              <w:sdtContent>
                <w:r w:rsidRPr="00092917">
                  <w:rPr>
                    <w:sz w:val="18"/>
                    <w:szCs w:val="18"/>
                  </w:rPr>
                  <w:t>1995</w:t>
                </w:r>
              </w:sdtContent>
            </w:sdt>
          </w:p>
        </w:tc>
      </w:tr>
      <w:tr w:rsidR="005854C4" w:rsidTr="00692F6E">
        <w:trPr>
          <w:trHeight w:val="810"/>
        </w:trPr>
        <w:tc>
          <w:tcPr>
            <w:tcW w:w="9048" w:type="dxa"/>
            <w:gridSpan w:val="4"/>
          </w:tcPr>
          <w:p w:rsidR="005854C4" w:rsidRPr="00092917" w:rsidRDefault="005854C4" w:rsidP="00692F6E">
            <w:pPr>
              <w:pStyle w:val="ListParagraph"/>
              <w:rPr>
                <w:sz w:val="18"/>
                <w:szCs w:val="18"/>
              </w:rPr>
            </w:pPr>
            <w:r>
              <w:rPr>
                <w:sz w:val="18"/>
                <w:szCs w:val="18"/>
              </w:rPr>
              <w:t xml:space="preserve">Consistently met sales goals and </w:t>
            </w:r>
            <w:r w:rsidRPr="00092917">
              <w:rPr>
                <w:sz w:val="18"/>
                <w:szCs w:val="18"/>
              </w:rPr>
              <w:t>exceeded profit margin and add-on goals.</w:t>
            </w:r>
          </w:p>
          <w:p w:rsidR="00031DC9" w:rsidRPr="00031DC9" w:rsidRDefault="005854C4" w:rsidP="00692F6E">
            <w:pPr>
              <w:pStyle w:val="ListParagraph"/>
              <w:numPr>
                <w:ilvl w:val="0"/>
                <w:numId w:val="0"/>
              </w:numPr>
              <w:ind w:left="360"/>
              <w:rPr>
                <w:sz w:val="18"/>
                <w:szCs w:val="18"/>
              </w:rPr>
            </w:pPr>
            <w:r w:rsidRPr="00092917">
              <w:rPr>
                <w:sz w:val="18"/>
                <w:szCs w:val="18"/>
              </w:rPr>
              <w:t>R</w:t>
            </w:r>
            <w:r>
              <w:rPr>
                <w:sz w:val="18"/>
                <w:szCs w:val="18"/>
              </w:rPr>
              <w:t>es</w:t>
            </w:r>
            <w:r w:rsidRPr="00092917">
              <w:rPr>
                <w:sz w:val="18"/>
                <w:szCs w:val="18"/>
              </w:rPr>
              <w:t>ponsible for daily price tag updates, monthly product end cap resets.</w:t>
            </w:r>
          </w:p>
        </w:tc>
      </w:tr>
      <w:tr w:rsidR="005854C4" w:rsidTr="00692F6E">
        <w:trPr>
          <w:trHeight w:val="239"/>
        </w:trPr>
        <w:tc>
          <w:tcPr>
            <w:tcW w:w="6291" w:type="dxa"/>
            <w:gridSpan w:val="3"/>
          </w:tcPr>
          <w:p w:rsidR="005854C4" w:rsidRPr="00092917" w:rsidRDefault="005854C4" w:rsidP="00692F6E">
            <w:pPr>
              <w:pStyle w:val="Bold"/>
              <w:rPr>
                <w:sz w:val="18"/>
                <w:szCs w:val="18"/>
              </w:rPr>
            </w:pPr>
            <w:r w:rsidRPr="00092917">
              <w:rPr>
                <w:sz w:val="18"/>
                <w:szCs w:val="18"/>
              </w:rPr>
              <w:t>Virtual Notebook System Beta-Tester, Rice University</w:t>
            </w:r>
          </w:p>
        </w:tc>
        <w:tc>
          <w:tcPr>
            <w:tcW w:w="2757" w:type="dxa"/>
          </w:tcPr>
          <w:p w:rsidR="005854C4" w:rsidRPr="00092917" w:rsidRDefault="005854C4" w:rsidP="00692F6E">
            <w:pPr>
              <w:pStyle w:val="Dates"/>
              <w:rPr>
                <w:sz w:val="18"/>
                <w:szCs w:val="18"/>
              </w:rPr>
            </w:pPr>
            <w:r w:rsidRPr="00092917">
              <w:rPr>
                <w:sz w:val="18"/>
                <w:szCs w:val="18"/>
              </w:rPr>
              <w:t>Summer 1993</w:t>
            </w:r>
          </w:p>
        </w:tc>
      </w:tr>
      <w:tr w:rsidR="005854C4" w:rsidTr="00692F6E">
        <w:trPr>
          <w:trHeight w:val="486"/>
        </w:trPr>
        <w:tc>
          <w:tcPr>
            <w:tcW w:w="9048" w:type="dxa"/>
            <w:gridSpan w:val="4"/>
          </w:tcPr>
          <w:p w:rsidR="005854C4" w:rsidRPr="00092917" w:rsidRDefault="005854C4" w:rsidP="00692F6E">
            <w:pPr>
              <w:pStyle w:val="ListParagraph"/>
              <w:rPr>
                <w:sz w:val="18"/>
                <w:szCs w:val="18"/>
              </w:rPr>
            </w:pPr>
            <w:r w:rsidRPr="00092917">
              <w:rPr>
                <w:sz w:val="18"/>
                <w:szCs w:val="18"/>
              </w:rPr>
              <w:t>Tested a hypertext Internet application under joint development with Baylor College of Medicine.</w:t>
            </w:r>
          </w:p>
          <w:p w:rsidR="005854C4" w:rsidRPr="00092917" w:rsidRDefault="005854C4" w:rsidP="00692F6E">
            <w:pPr>
              <w:pStyle w:val="ListParagraph"/>
              <w:rPr>
                <w:sz w:val="18"/>
                <w:szCs w:val="18"/>
              </w:rPr>
            </w:pPr>
            <w:r w:rsidRPr="00092917">
              <w:rPr>
                <w:sz w:val="18"/>
                <w:szCs w:val="18"/>
              </w:rPr>
              <w:t>Created a tutorial for all users and online material for a library research class within the VNS program.</w:t>
            </w:r>
          </w:p>
        </w:tc>
      </w:tr>
    </w:tbl>
    <w:p w:rsidR="000400C8" w:rsidRDefault="000400C8" w:rsidP="00B95CB2"/>
    <w:sectPr w:rsidR="000400C8" w:rsidSect="00092917">
      <w:pgSz w:w="12240" w:h="15840"/>
      <w:pgMar w:top="1440" w:right="1584"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02364E30"/>
    <w:lvl w:ilvl="0">
      <w:start w:val="1"/>
      <w:numFmt w:val="decimal"/>
      <w:pStyle w:val="ListNumber2"/>
      <w:lvlText w:val="%1."/>
      <w:lvlJc w:val="left"/>
      <w:pPr>
        <w:tabs>
          <w:tab w:val="num" w:pos="720"/>
        </w:tabs>
        <w:ind w:left="720" w:hanging="360"/>
      </w:pPr>
    </w:lvl>
  </w:abstractNum>
  <w:abstractNum w:abstractNumId="1">
    <w:nsid w:val="FFFFFF83"/>
    <w:multiLevelType w:val="singleLevel"/>
    <w:tmpl w:val="96C6A5C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B9744666"/>
    <w:lvl w:ilvl="0">
      <w:start w:val="1"/>
      <w:numFmt w:val="decimal"/>
      <w:pStyle w:val="ListNumber"/>
      <w:lvlText w:val="%1."/>
      <w:lvlJc w:val="left"/>
      <w:pPr>
        <w:tabs>
          <w:tab w:val="num" w:pos="360"/>
        </w:tabs>
        <w:ind w:left="360" w:hanging="360"/>
      </w:pPr>
    </w:lvl>
  </w:abstractNum>
  <w:abstractNum w:abstractNumId="3">
    <w:nsid w:val="FFFFFF89"/>
    <w:multiLevelType w:val="singleLevel"/>
    <w:tmpl w:val="A56EF886"/>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97123"/>
    <w:multiLevelType w:val="hybridMultilevel"/>
    <w:tmpl w:val="2F1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A6A94"/>
    <w:multiLevelType w:val="hybridMultilevel"/>
    <w:tmpl w:val="175E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F5DB7"/>
    <w:multiLevelType w:val="hybridMultilevel"/>
    <w:tmpl w:val="FE2C696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nsid w:val="30804842"/>
    <w:multiLevelType w:val="hybridMultilevel"/>
    <w:tmpl w:val="7ECA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F1F9F"/>
    <w:multiLevelType w:val="hybridMultilevel"/>
    <w:tmpl w:val="A760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191A37"/>
    <w:multiLevelType w:val="hybridMultilevel"/>
    <w:tmpl w:val="A628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F9579E"/>
    <w:multiLevelType w:val="hybridMultilevel"/>
    <w:tmpl w:val="3B464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63688A"/>
    <w:multiLevelType w:val="hybridMultilevel"/>
    <w:tmpl w:val="988C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193D60"/>
    <w:multiLevelType w:val="hybridMultilevel"/>
    <w:tmpl w:val="941ED220"/>
    <w:lvl w:ilvl="0" w:tplc="928C7D54">
      <w:start w:val="5"/>
      <w:numFmt w:val="bullet"/>
      <w:pStyle w:val="ListParagraph"/>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1013E3"/>
    <w:multiLevelType w:val="hybridMultilevel"/>
    <w:tmpl w:val="4AC4AA9A"/>
    <w:lvl w:ilvl="0" w:tplc="08EA4C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B25133"/>
    <w:multiLevelType w:val="hybridMultilevel"/>
    <w:tmpl w:val="AD34477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13"/>
  </w:num>
  <w:num w:numId="2">
    <w:abstractNumId w:val="17"/>
  </w:num>
  <w:num w:numId="3">
    <w:abstractNumId w:val="5"/>
  </w:num>
  <w:num w:numId="4">
    <w:abstractNumId w:val="4"/>
  </w:num>
  <w:num w:numId="5">
    <w:abstractNumId w:val="19"/>
  </w:num>
  <w:num w:numId="6">
    <w:abstractNumId w:val="14"/>
  </w:num>
  <w:num w:numId="7">
    <w:abstractNumId w:val="20"/>
  </w:num>
  <w:num w:numId="8">
    <w:abstractNumId w:val="10"/>
  </w:num>
  <w:num w:numId="9">
    <w:abstractNumId w:val="15"/>
  </w:num>
  <w:num w:numId="10">
    <w:abstractNumId w:val="6"/>
  </w:num>
  <w:num w:numId="11">
    <w:abstractNumId w:val="21"/>
  </w:num>
  <w:num w:numId="12">
    <w:abstractNumId w:val="8"/>
  </w:num>
  <w:num w:numId="13">
    <w:abstractNumId w:val="11"/>
  </w:num>
  <w:num w:numId="14">
    <w:abstractNumId w:val="9"/>
  </w:num>
  <w:num w:numId="15">
    <w:abstractNumId w:val="7"/>
  </w:num>
  <w:num w:numId="16">
    <w:abstractNumId w:val="3"/>
  </w:num>
  <w:num w:numId="17">
    <w:abstractNumId w:val="2"/>
  </w:num>
  <w:num w:numId="18">
    <w:abstractNumId w:val="1"/>
  </w:num>
  <w:num w:numId="19">
    <w:abstractNumId w:val="0"/>
  </w:num>
  <w:num w:numId="20">
    <w:abstractNumId w:val="16"/>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A7D"/>
    <w:rsid w:val="00012E23"/>
    <w:rsid w:val="00031DC9"/>
    <w:rsid w:val="000400C8"/>
    <w:rsid w:val="0004621F"/>
    <w:rsid w:val="00047352"/>
    <w:rsid w:val="00092917"/>
    <w:rsid w:val="001262A4"/>
    <w:rsid w:val="00150911"/>
    <w:rsid w:val="00166D2D"/>
    <w:rsid w:val="00177B0A"/>
    <w:rsid w:val="001E149C"/>
    <w:rsid w:val="00252CDF"/>
    <w:rsid w:val="00260801"/>
    <w:rsid w:val="003040F6"/>
    <w:rsid w:val="00333FF1"/>
    <w:rsid w:val="003746BA"/>
    <w:rsid w:val="003A4E2E"/>
    <w:rsid w:val="003B5566"/>
    <w:rsid w:val="00496F23"/>
    <w:rsid w:val="004A0CF5"/>
    <w:rsid w:val="004C1648"/>
    <w:rsid w:val="004E57A5"/>
    <w:rsid w:val="004F4EF9"/>
    <w:rsid w:val="005854C4"/>
    <w:rsid w:val="0060776D"/>
    <w:rsid w:val="0065629E"/>
    <w:rsid w:val="00692F6E"/>
    <w:rsid w:val="006B1C5A"/>
    <w:rsid w:val="006E5A67"/>
    <w:rsid w:val="006F145D"/>
    <w:rsid w:val="007E4C86"/>
    <w:rsid w:val="00844B21"/>
    <w:rsid w:val="008669C3"/>
    <w:rsid w:val="0090008F"/>
    <w:rsid w:val="009623B5"/>
    <w:rsid w:val="009E56FD"/>
    <w:rsid w:val="009F493E"/>
    <w:rsid w:val="00A061C5"/>
    <w:rsid w:val="00A6667C"/>
    <w:rsid w:val="00A721AC"/>
    <w:rsid w:val="00A72851"/>
    <w:rsid w:val="00AC18F8"/>
    <w:rsid w:val="00AF1FE2"/>
    <w:rsid w:val="00AF541C"/>
    <w:rsid w:val="00B95CB2"/>
    <w:rsid w:val="00BC4A6B"/>
    <w:rsid w:val="00C071AC"/>
    <w:rsid w:val="00C21A37"/>
    <w:rsid w:val="00C25FE5"/>
    <w:rsid w:val="00C45B99"/>
    <w:rsid w:val="00CD65B6"/>
    <w:rsid w:val="00CF3B00"/>
    <w:rsid w:val="00D166CC"/>
    <w:rsid w:val="00D569A7"/>
    <w:rsid w:val="00E4684C"/>
    <w:rsid w:val="00E87042"/>
    <w:rsid w:val="00EA6A03"/>
    <w:rsid w:val="00F155AE"/>
    <w:rsid w:val="00F24511"/>
    <w:rsid w:val="00F31A7D"/>
    <w:rsid w:val="00F73728"/>
    <w:rsid w:val="00FC0A07"/>
    <w:rsid w:val="00FE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Balloon Text" w:uiPriority="0"/>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pPr>
      <w:spacing w:after="0" w:line="264" w:lineRule="auto"/>
    </w:pPr>
    <w:rPr>
      <w:sz w:val="16"/>
    </w:rPr>
  </w:style>
  <w:style w:type="paragraph" w:styleId="Heading1">
    <w:name w:val="heading 1"/>
    <w:basedOn w:val="Normal"/>
    <w:next w:val="Normal"/>
    <w:link w:val="Heading1Char"/>
    <w:uiPriority w:val="1"/>
    <w:semiHidden/>
    <w:qFormat/>
    <w:pPr>
      <w:outlineLvl w:val="0"/>
    </w:pPr>
    <w:rPr>
      <w:caps/>
      <w:color w:val="A6A6A6" w:themeColor="background1" w:themeShade="A6"/>
      <w:spacing w:val="40"/>
      <w:sz w:val="40"/>
    </w:rPr>
  </w:style>
  <w:style w:type="paragraph" w:styleId="Heading2">
    <w:name w:val="heading 2"/>
    <w:basedOn w:val="Normal"/>
    <w:next w:val="Normal"/>
    <w:link w:val="Heading2Char"/>
    <w:uiPriority w:val="1"/>
    <w:semiHidden/>
    <w:qFormat/>
    <w:pPr>
      <w:outlineLvl w:val="1"/>
    </w:pPr>
    <w:rPr>
      <w:caps/>
      <w:color w:val="595959" w:themeColor="text1" w:themeTint="A6"/>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1"/>
    <w:semiHidden/>
    <w:rPr>
      <w:caps/>
      <w:color w:val="A6A6A6" w:themeColor="background1" w:themeShade="A6"/>
      <w:spacing w:val="40"/>
      <w:sz w:val="40"/>
    </w:rPr>
  </w:style>
  <w:style w:type="paragraph" w:customStyle="1" w:styleId="PersonalInformation">
    <w:name w:val="Personal Information"/>
    <w:basedOn w:val="Normal"/>
    <w:qFormat/>
    <w:rPr>
      <w:color w:val="595959" w:themeColor="text1" w:themeTint="A6"/>
      <w:spacing w:val="10"/>
    </w:rPr>
  </w:style>
  <w:style w:type="character" w:customStyle="1" w:styleId="Heading2Char">
    <w:name w:val="Heading 2 Char"/>
    <w:basedOn w:val="DefaultParagraphFont"/>
    <w:link w:val="Heading2"/>
    <w:uiPriority w:val="1"/>
    <w:semiHidden/>
    <w:rPr>
      <w:caps/>
      <w:color w:val="595959" w:themeColor="text1" w:themeTint="A6"/>
      <w:spacing w:val="20"/>
      <w:sz w:val="16"/>
    </w:rPr>
  </w:style>
  <w:style w:type="paragraph" w:customStyle="1" w:styleId="Bold">
    <w:name w:val="Bold"/>
    <w:basedOn w:val="Normal"/>
    <w:qFormat/>
    <w:rPr>
      <w:b/>
      <w:spacing w:val="10"/>
    </w:rPr>
  </w:style>
  <w:style w:type="paragraph" w:customStyle="1" w:styleId="Dates">
    <w:name w:val="Dates"/>
    <w:basedOn w:val="Normal"/>
    <w:qFormat/>
    <w:pPr>
      <w:jc w:val="right"/>
    </w:pPr>
    <w:rPr>
      <w:color w:val="595959" w:themeColor="text1" w:themeTint="A6"/>
    </w:rPr>
  </w:style>
  <w:style w:type="paragraph" w:customStyle="1" w:styleId="Italics">
    <w:name w:val="Italics"/>
    <w:basedOn w:val="Normal"/>
    <w:qFormat/>
    <w:pPr>
      <w:spacing w:after="80"/>
    </w:pPr>
    <w:rPr>
      <w:i/>
    </w:rPr>
  </w:style>
  <w:style w:type="paragraph" w:styleId="ListParagraph">
    <w:name w:val="List Paragraph"/>
    <w:basedOn w:val="Normal"/>
    <w:uiPriority w:val="34"/>
    <w:qFormat/>
    <w:pPr>
      <w:numPr>
        <w:numId w:val="20"/>
      </w:numPr>
      <w:spacing w:after="80"/>
      <w:ind w:left="360" w:hanging="216"/>
    </w:pPr>
  </w:style>
  <w:style w:type="paragraph" w:customStyle="1" w:styleId="Copy">
    <w:name w:val="Copy"/>
    <w:basedOn w:val="Normal"/>
    <w:qFormat/>
    <w:pPr>
      <w:spacing w:after="80"/>
    </w:pPr>
  </w:style>
  <w:style w:type="paragraph" w:customStyle="1" w:styleId="PlaceholderAutotext10">
    <w:name w:val="PlaceholderAutotext_10"/>
    <w:rPr>
      <w:rFonts w:eastAsiaTheme="minorEastAsia"/>
    </w:rPr>
  </w:style>
  <w:style w:type="paragraph" w:customStyle="1" w:styleId="YourName">
    <w:name w:val="Your Name"/>
    <w:basedOn w:val="Normal"/>
    <w:qFormat/>
    <w:rPr>
      <w:caps/>
      <w:color w:val="A6A6A6" w:themeColor="background1" w:themeShade="A6"/>
      <w:spacing w:val="40"/>
      <w:sz w:val="40"/>
    </w:rPr>
  </w:style>
  <w:style w:type="paragraph" w:customStyle="1" w:styleId="SectionHeading">
    <w:name w:val="Section Heading"/>
    <w:basedOn w:val="Normal"/>
    <w:qFormat/>
    <w:rPr>
      <w:caps/>
      <w:color w:val="595959" w:themeColor="text1" w:themeTint="A6"/>
      <w:spacing w:val="20"/>
    </w:rPr>
  </w:style>
  <w:style w:type="paragraph" w:styleId="ListBullet">
    <w:name w:val="List Bullet"/>
    <w:basedOn w:val="Normal"/>
    <w:uiPriority w:val="9"/>
    <w:qFormat/>
    <w:rsid w:val="007E4C86"/>
    <w:pPr>
      <w:numPr>
        <w:numId w:val="16"/>
      </w:numPr>
      <w:contextualSpacing/>
    </w:pPr>
  </w:style>
  <w:style w:type="paragraph" w:styleId="ListContinue">
    <w:name w:val="List Continue"/>
    <w:basedOn w:val="Normal"/>
    <w:uiPriority w:val="9"/>
    <w:qFormat/>
    <w:rsid w:val="007E4C86"/>
    <w:pPr>
      <w:spacing w:after="120"/>
      <w:ind w:left="360"/>
      <w:contextualSpacing/>
    </w:pPr>
  </w:style>
  <w:style w:type="paragraph" w:styleId="ListNumber">
    <w:name w:val="List Number"/>
    <w:basedOn w:val="Normal"/>
    <w:uiPriority w:val="9"/>
    <w:qFormat/>
    <w:rsid w:val="007E4C86"/>
    <w:pPr>
      <w:numPr>
        <w:numId w:val="17"/>
      </w:numPr>
      <w:contextualSpacing/>
    </w:pPr>
  </w:style>
  <w:style w:type="paragraph" w:styleId="ListContinue2">
    <w:name w:val="List Continue 2"/>
    <w:basedOn w:val="Normal"/>
    <w:uiPriority w:val="10"/>
    <w:qFormat/>
    <w:rsid w:val="007E4C86"/>
    <w:pPr>
      <w:spacing w:after="120"/>
      <w:ind w:left="720"/>
      <w:contextualSpacing/>
    </w:pPr>
  </w:style>
  <w:style w:type="paragraph" w:styleId="ListBullet2">
    <w:name w:val="List Bullet 2"/>
    <w:basedOn w:val="Normal"/>
    <w:uiPriority w:val="10"/>
    <w:qFormat/>
    <w:rsid w:val="007E4C86"/>
    <w:pPr>
      <w:numPr>
        <w:numId w:val="18"/>
      </w:numPr>
      <w:contextualSpacing/>
    </w:pPr>
  </w:style>
  <w:style w:type="paragraph" w:styleId="ListNumber2">
    <w:name w:val="List Number 2"/>
    <w:basedOn w:val="Normal"/>
    <w:uiPriority w:val="10"/>
    <w:qFormat/>
    <w:rsid w:val="007E4C86"/>
    <w:pPr>
      <w:numPr>
        <w:numId w:val="19"/>
      </w:numPr>
      <w:contextualSpacing/>
    </w:pPr>
  </w:style>
  <w:style w:type="character" w:styleId="SubtleEmphasis">
    <w:name w:val="Subtle Emphasis"/>
    <w:basedOn w:val="DefaultParagraphFont"/>
    <w:uiPriority w:val="19"/>
    <w:qFormat/>
    <w:rsid w:val="007E4C86"/>
    <w:rPr>
      <w:i/>
      <w:iCs/>
      <w:color w:val="808080" w:themeColor="text1" w:themeTint="7F"/>
    </w:rPr>
  </w:style>
  <w:style w:type="character" w:styleId="IntenseEmphasis">
    <w:name w:val="Intense Emphasis"/>
    <w:basedOn w:val="DefaultParagraphFont"/>
    <w:uiPriority w:val="21"/>
    <w:qFormat/>
    <w:rsid w:val="007E4C86"/>
    <w:rPr>
      <w:b/>
      <w:bCs/>
      <w:i/>
      <w:iCs/>
      <w:color w:val="5C83B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Balloon Text" w:uiPriority="0"/>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pPr>
      <w:spacing w:after="0" w:line="264" w:lineRule="auto"/>
    </w:pPr>
    <w:rPr>
      <w:sz w:val="16"/>
    </w:rPr>
  </w:style>
  <w:style w:type="paragraph" w:styleId="Heading1">
    <w:name w:val="heading 1"/>
    <w:basedOn w:val="Normal"/>
    <w:next w:val="Normal"/>
    <w:link w:val="Heading1Char"/>
    <w:uiPriority w:val="1"/>
    <w:semiHidden/>
    <w:qFormat/>
    <w:pPr>
      <w:outlineLvl w:val="0"/>
    </w:pPr>
    <w:rPr>
      <w:caps/>
      <w:color w:val="A6A6A6" w:themeColor="background1" w:themeShade="A6"/>
      <w:spacing w:val="40"/>
      <w:sz w:val="40"/>
    </w:rPr>
  </w:style>
  <w:style w:type="paragraph" w:styleId="Heading2">
    <w:name w:val="heading 2"/>
    <w:basedOn w:val="Normal"/>
    <w:next w:val="Normal"/>
    <w:link w:val="Heading2Char"/>
    <w:uiPriority w:val="1"/>
    <w:semiHidden/>
    <w:qFormat/>
    <w:pPr>
      <w:outlineLvl w:val="1"/>
    </w:pPr>
    <w:rPr>
      <w:caps/>
      <w:color w:val="595959" w:themeColor="text1" w:themeTint="A6"/>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1"/>
    <w:semiHidden/>
    <w:rPr>
      <w:caps/>
      <w:color w:val="A6A6A6" w:themeColor="background1" w:themeShade="A6"/>
      <w:spacing w:val="40"/>
      <w:sz w:val="40"/>
    </w:rPr>
  </w:style>
  <w:style w:type="paragraph" w:customStyle="1" w:styleId="PersonalInformation">
    <w:name w:val="Personal Information"/>
    <w:basedOn w:val="Normal"/>
    <w:qFormat/>
    <w:rPr>
      <w:color w:val="595959" w:themeColor="text1" w:themeTint="A6"/>
      <w:spacing w:val="10"/>
    </w:rPr>
  </w:style>
  <w:style w:type="character" w:customStyle="1" w:styleId="Heading2Char">
    <w:name w:val="Heading 2 Char"/>
    <w:basedOn w:val="DefaultParagraphFont"/>
    <w:link w:val="Heading2"/>
    <w:uiPriority w:val="1"/>
    <w:semiHidden/>
    <w:rPr>
      <w:caps/>
      <w:color w:val="595959" w:themeColor="text1" w:themeTint="A6"/>
      <w:spacing w:val="20"/>
      <w:sz w:val="16"/>
    </w:rPr>
  </w:style>
  <w:style w:type="paragraph" w:customStyle="1" w:styleId="Bold">
    <w:name w:val="Bold"/>
    <w:basedOn w:val="Normal"/>
    <w:qFormat/>
    <w:rPr>
      <w:b/>
      <w:spacing w:val="10"/>
    </w:rPr>
  </w:style>
  <w:style w:type="paragraph" w:customStyle="1" w:styleId="Dates">
    <w:name w:val="Dates"/>
    <w:basedOn w:val="Normal"/>
    <w:qFormat/>
    <w:pPr>
      <w:jc w:val="right"/>
    </w:pPr>
    <w:rPr>
      <w:color w:val="595959" w:themeColor="text1" w:themeTint="A6"/>
    </w:rPr>
  </w:style>
  <w:style w:type="paragraph" w:customStyle="1" w:styleId="Italics">
    <w:name w:val="Italics"/>
    <w:basedOn w:val="Normal"/>
    <w:qFormat/>
    <w:pPr>
      <w:spacing w:after="80"/>
    </w:pPr>
    <w:rPr>
      <w:i/>
    </w:rPr>
  </w:style>
  <w:style w:type="paragraph" w:styleId="ListParagraph">
    <w:name w:val="List Paragraph"/>
    <w:basedOn w:val="Normal"/>
    <w:uiPriority w:val="34"/>
    <w:qFormat/>
    <w:pPr>
      <w:numPr>
        <w:numId w:val="20"/>
      </w:numPr>
      <w:spacing w:after="80"/>
      <w:ind w:left="360" w:hanging="216"/>
    </w:pPr>
  </w:style>
  <w:style w:type="paragraph" w:customStyle="1" w:styleId="Copy">
    <w:name w:val="Copy"/>
    <w:basedOn w:val="Normal"/>
    <w:qFormat/>
    <w:pPr>
      <w:spacing w:after="80"/>
    </w:pPr>
  </w:style>
  <w:style w:type="paragraph" w:customStyle="1" w:styleId="PlaceholderAutotext10">
    <w:name w:val="PlaceholderAutotext_10"/>
    <w:rPr>
      <w:rFonts w:eastAsiaTheme="minorEastAsia"/>
    </w:rPr>
  </w:style>
  <w:style w:type="paragraph" w:customStyle="1" w:styleId="YourName">
    <w:name w:val="Your Name"/>
    <w:basedOn w:val="Normal"/>
    <w:qFormat/>
    <w:rPr>
      <w:caps/>
      <w:color w:val="A6A6A6" w:themeColor="background1" w:themeShade="A6"/>
      <w:spacing w:val="40"/>
      <w:sz w:val="40"/>
    </w:rPr>
  </w:style>
  <w:style w:type="paragraph" w:customStyle="1" w:styleId="SectionHeading">
    <w:name w:val="Section Heading"/>
    <w:basedOn w:val="Normal"/>
    <w:qFormat/>
    <w:rPr>
      <w:caps/>
      <w:color w:val="595959" w:themeColor="text1" w:themeTint="A6"/>
      <w:spacing w:val="20"/>
    </w:rPr>
  </w:style>
  <w:style w:type="paragraph" w:styleId="ListBullet">
    <w:name w:val="List Bullet"/>
    <w:basedOn w:val="Normal"/>
    <w:uiPriority w:val="9"/>
    <w:qFormat/>
    <w:rsid w:val="007E4C86"/>
    <w:pPr>
      <w:numPr>
        <w:numId w:val="16"/>
      </w:numPr>
      <w:contextualSpacing/>
    </w:pPr>
  </w:style>
  <w:style w:type="paragraph" w:styleId="ListContinue">
    <w:name w:val="List Continue"/>
    <w:basedOn w:val="Normal"/>
    <w:uiPriority w:val="9"/>
    <w:qFormat/>
    <w:rsid w:val="007E4C86"/>
    <w:pPr>
      <w:spacing w:after="120"/>
      <w:ind w:left="360"/>
      <w:contextualSpacing/>
    </w:pPr>
  </w:style>
  <w:style w:type="paragraph" w:styleId="ListNumber">
    <w:name w:val="List Number"/>
    <w:basedOn w:val="Normal"/>
    <w:uiPriority w:val="9"/>
    <w:qFormat/>
    <w:rsid w:val="007E4C86"/>
    <w:pPr>
      <w:numPr>
        <w:numId w:val="17"/>
      </w:numPr>
      <w:contextualSpacing/>
    </w:pPr>
  </w:style>
  <w:style w:type="paragraph" w:styleId="ListContinue2">
    <w:name w:val="List Continue 2"/>
    <w:basedOn w:val="Normal"/>
    <w:uiPriority w:val="10"/>
    <w:qFormat/>
    <w:rsid w:val="007E4C86"/>
    <w:pPr>
      <w:spacing w:after="120"/>
      <w:ind w:left="720"/>
      <w:contextualSpacing/>
    </w:pPr>
  </w:style>
  <w:style w:type="paragraph" w:styleId="ListBullet2">
    <w:name w:val="List Bullet 2"/>
    <w:basedOn w:val="Normal"/>
    <w:uiPriority w:val="10"/>
    <w:qFormat/>
    <w:rsid w:val="007E4C86"/>
    <w:pPr>
      <w:numPr>
        <w:numId w:val="18"/>
      </w:numPr>
      <w:contextualSpacing/>
    </w:pPr>
  </w:style>
  <w:style w:type="paragraph" w:styleId="ListNumber2">
    <w:name w:val="List Number 2"/>
    <w:basedOn w:val="Normal"/>
    <w:uiPriority w:val="10"/>
    <w:qFormat/>
    <w:rsid w:val="007E4C86"/>
    <w:pPr>
      <w:numPr>
        <w:numId w:val="19"/>
      </w:numPr>
      <w:contextualSpacing/>
    </w:pPr>
  </w:style>
  <w:style w:type="character" w:styleId="SubtleEmphasis">
    <w:name w:val="Subtle Emphasis"/>
    <w:basedOn w:val="DefaultParagraphFont"/>
    <w:uiPriority w:val="19"/>
    <w:qFormat/>
    <w:rsid w:val="007E4C86"/>
    <w:rPr>
      <w:i/>
      <w:iCs/>
      <w:color w:val="808080" w:themeColor="text1" w:themeTint="7F"/>
    </w:rPr>
  </w:style>
  <w:style w:type="character" w:styleId="IntenseEmphasis">
    <w:name w:val="Intense Emphasis"/>
    <w:basedOn w:val="DefaultParagraphFont"/>
    <w:uiPriority w:val="21"/>
    <w:qFormat/>
    <w:rsid w:val="007E4C86"/>
    <w:rPr>
      <w:b/>
      <w:bCs/>
      <w:i/>
      <w:iCs/>
      <w:color w:val="5C83B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ats\AppData\Roaming\Microsoft\Templates\Chronological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6030AB63E6467BB9335A9EC6C79C5B"/>
        <w:category>
          <w:name w:val="General"/>
          <w:gallery w:val="placeholder"/>
        </w:category>
        <w:types>
          <w:type w:val="bbPlcHdr"/>
        </w:types>
        <w:behaviors>
          <w:behavior w:val="content"/>
        </w:behaviors>
        <w:guid w:val="{8123229A-D924-49E8-B7DD-F58C2B8DAD3D}"/>
      </w:docPartPr>
      <w:docPartBody>
        <w:p w:rsidR="00FE333B" w:rsidRDefault="0036585D">
          <w:pPr>
            <w:pStyle w:val="F56030AB63E6467BB9335A9EC6C79C5B"/>
          </w:pPr>
          <w:r>
            <w:t>[your name]</w:t>
          </w:r>
        </w:p>
      </w:docPartBody>
    </w:docPart>
    <w:docPart>
      <w:docPartPr>
        <w:name w:val="90EE79BC6C0B496CA0434946C4F3594C"/>
        <w:category>
          <w:name w:val="General"/>
          <w:gallery w:val="placeholder"/>
        </w:category>
        <w:types>
          <w:type w:val="bbPlcHdr"/>
        </w:types>
        <w:behaviors>
          <w:behavior w:val="content"/>
        </w:behaviors>
        <w:guid w:val="{05CF237D-1A23-43E3-8478-708C5494133C}"/>
      </w:docPartPr>
      <w:docPartBody>
        <w:p w:rsidR="00000000" w:rsidRDefault="00F32318" w:rsidP="00F32318">
          <w:pPr>
            <w:pStyle w:val="90EE79BC6C0B496CA0434946C4F3594C"/>
          </w:pPr>
          <w:r>
            <w:rPr>
              <w:rStyle w:val="PlaceholderText"/>
            </w:rPr>
            <w:t>[Start Date]</w:t>
          </w:r>
        </w:p>
      </w:docPartBody>
    </w:docPart>
    <w:docPart>
      <w:docPartPr>
        <w:name w:val="208A1EC68A2F4BC5BFF80B93AB3BE165"/>
        <w:category>
          <w:name w:val="General"/>
          <w:gallery w:val="placeholder"/>
        </w:category>
        <w:types>
          <w:type w:val="bbPlcHdr"/>
        </w:types>
        <w:behaviors>
          <w:behavior w:val="content"/>
        </w:behaviors>
        <w:guid w:val="{22525D95-7D68-45E7-A67B-828849DA86B5}"/>
      </w:docPartPr>
      <w:docPartBody>
        <w:p w:rsidR="00000000" w:rsidRDefault="00F32318" w:rsidP="00F32318">
          <w:pPr>
            <w:pStyle w:val="208A1EC68A2F4BC5BFF80B93AB3BE165"/>
          </w:pPr>
          <w:r>
            <w:rPr>
              <w:rStyle w:val="PlaceholderText"/>
            </w:rPr>
            <w:t>[End Date]</w:t>
          </w:r>
        </w:p>
      </w:docPartBody>
    </w:docPart>
    <w:docPart>
      <w:docPartPr>
        <w:name w:val="9655BE96EC0D46459B478AFDB83D8814"/>
        <w:category>
          <w:name w:val="General"/>
          <w:gallery w:val="placeholder"/>
        </w:category>
        <w:types>
          <w:type w:val="bbPlcHdr"/>
        </w:types>
        <w:behaviors>
          <w:behavior w:val="content"/>
        </w:behaviors>
        <w:guid w:val="{B4640575-EA28-4BFA-B1CC-DB6C2B86E63A}"/>
      </w:docPartPr>
      <w:docPartBody>
        <w:p w:rsidR="00000000" w:rsidRDefault="00F32318" w:rsidP="00F32318">
          <w:pPr>
            <w:pStyle w:val="9655BE96EC0D46459B478AFDB83D8814"/>
          </w:pPr>
          <w:r>
            <w:rPr>
              <w:rStyle w:val="PlaceholderText"/>
            </w:rPr>
            <w:t>[Start Date]</w:t>
          </w:r>
        </w:p>
      </w:docPartBody>
    </w:docPart>
    <w:docPart>
      <w:docPartPr>
        <w:name w:val="0EDFF36EB26B41F19B82D3F3F560482A"/>
        <w:category>
          <w:name w:val="General"/>
          <w:gallery w:val="placeholder"/>
        </w:category>
        <w:types>
          <w:type w:val="bbPlcHdr"/>
        </w:types>
        <w:behaviors>
          <w:behavior w:val="content"/>
        </w:behaviors>
        <w:guid w:val="{C5FA84B2-E895-4CB1-BCB6-76DD0EEF2898}"/>
      </w:docPartPr>
      <w:docPartBody>
        <w:p w:rsidR="00000000" w:rsidRDefault="00F32318" w:rsidP="00F32318">
          <w:pPr>
            <w:pStyle w:val="0EDFF36EB26B41F19B82D3F3F560482A"/>
          </w:pPr>
          <w:r>
            <w:rPr>
              <w:rStyle w:val="PlaceholderText"/>
            </w:rPr>
            <w:t>[End Date]</w:t>
          </w:r>
        </w:p>
      </w:docPartBody>
    </w:docPart>
    <w:docPart>
      <w:docPartPr>
        <w:name w:val="FFCB1E6076534E408A89B6ACB8E826FE"/>
        <w:category>
          <w:name w:val="General"/>
          <w:gallery w:val="placeholder"/>
        </w:category>
        <w:types>
          <w:type w:val="bbPlcHdr"/>
        </w:types>
        <w:behaviors>
          <w:behavior w:val="content"/>
        </w:behaviors>
        <w:guid w:val="{F4E5B9CF-364A-47B0-8C8B-52C7E64D49A2}"/>
      </w:docPartPr>
      <w:docPartBody>
        <w:p w:rsidR="00000000" w:rsidRDefault="00F32318" w:rsidP="00F32318">
          <w:pPr>
            <w:pStyle w:val="FFCB1E6076534E408A89B6ACB8E826FE"/>
          </w:pPr>
          <w:r>
            <w:rPr>
              <w:rStyle w:val="PlaceholderText"/>
            </w:rPr>
            <w:t>[Start Date]</w:t>
          </w:r>
        </w:p>
      </w:docPartBody>
    </w:docPart>
    <w:docPart>
      <w:docPartPr>
        <w:name w:val="3F2DF6F5F27F4B7A8F1CFB9E23EB6E01"/>
        <w:category>
          <w:name w:val="General"/>
          <w:gallery w:val="placeholder"/>
        </w:category>
        <w:types>
          <w:type w:val="bbPlcHdr"/>
        </w:types>
        <w:behaviors>
          <w:behavior w:val="content"/>
        </w:behaviors>
        <w:guid w:val="{491A9985-D2A3-44EA-8829-137088F216B8}"/>
      </w:docPartPr>
      <w:docPartBody>
        <w:p w:rsidR="00000000" w:rsidRDefault="00F32318" w:rsidP="00F32318">
          <w:pPr>
            <w:pStyle w:val="3F2DF6F5F27F4B7A8F1CFB9E23EB6E01"/>
          </w:pPr>
          <w:r>
            <w:rPr>
              <w:rStyle w:val="PlaceholderText"/>
            </w:rPr>
            <w:t>[End Date]</w:t>
          </w:r>
        </w:p>
      </w:docPartBody>
    </w:docPart>
    <w:docPart>
      <w:docPartPr>
        <w:name w:val="21DF0C9BFAAF4A459350B230C3F4564D"/>
        <w:category>
          <w:name w:val="General"/>
          <w:gallery w:val="placeholder"/>
        </w:category>
        <w:types>
          <w:type w:val="bbPlcHdr"/>
        </w:types>
        <w:behaviors>
          <w:behavior w:val="content"/>
        </w:behaviors>
        <w:guid w:val="{C60DC297-0F81-455C-B869-660977E405D6}"/>
      </w:docPartPr>
      <w:docPartBody>
        <w:p w:rsidR="00000000" w:rsidRDefault="00F32318" w:rsidP="00F32318">
          <w:pPr>
            <w:pStyle w:val="21DF0C9BFAAF4A459350B230C3F4564D"/>
          </w:pPr>
          <w:r>
            <w:t>[Start Date]</w:t>
          </w:r>
        </w:p>
      </w:docPartBody>
    </w:docPart>
    <w:docPart>
      <w:docPartPr>
        <w:name w:val="E026AE67B048450A819D7F66A8D6B97B"/>
        <w:category>
          <w:name w:val="General"/>
          <w:gallery w:val="placeholder"/>
        </w:category>
        <w:types>
          <w:type w:val="bbPlcHdr"/>
        </w:types>
        <w:behaviors>
          <w:behavior w:val="content"/>
        </w:behaviors>
        <w:guid w:val="{80A7F30C-ACE4-4FC5-A2BF-0513B9988641}"/>
      </w:docPartPr>
      <w:docPartBody>
        <w:p w:rsidR="00000000" w:rsidRDefault="00F32318" w:rsidP="00F32318">
          <w:pPr>
            <w:pStyle w:val="E026AE67B048450A819D7F66A8D6B97B"/>
          </w:pPr>
          <w:r>
            <w:rPr>
              <w:rStyle w:val="PlaceholderText"/>
            </w:rPr>
            <w:t>[End Date]</w:t>
          </w:r>
        </w:p>
      </w:docPartBody>
    </w:docPart>
    <w:docPart>
      <w:docPartPr>
        <w:name w:val="B4CF4C231FB54DE0BEDCFCCD20257FF7"/>
        <w:category>
          <w:name w:val="General"/>
          <w:gallery w:val="placeholder"/>
        </w:category>
        <w:types>
          <w:type w:val="bbPlcHdr"/>
        </w:types>
        <w:behaviors>
          <w:behavior w:val="content"/>
        </w:behaviors>
        <w:guid w:val="{AB845E6B-7905-4FB5-86DC-C5620B2177B3}"/>
      </w:docPartPr>
      <w:docPartBody>
        <w:p w:rsidR="00000000" w:rsidRDefault="00F32318" w:rsidP="00F32318">
          <w:pPr>
            <w:pStyle w:val="B4CF4C231FB54DE0BEDCFCCD20257FF7"/>
          </w:pPr>
          <w:r>
            <w:t>[Start Date]</w:t>
          </w:r>
        </w:p>
      </w:docPartBody>
    </w:docPart>
    <w:docPart>
      <w:docPartPr>
        <w:name w:val="C912409D7BB0445CA7DD1D93E85758EB"/>
        <w:category>
          <w:name w:val="General"/>
          <w:gallery w:val="placeholder"/>
        </w:category>
        <w:types>
          <w:type w:val="bbPlcHdr"/>
        </w:types>
        <w:behaviors>
          <w:behavior w:val="content"/>
        </w:behaviors>
        <w:guid w:val="{E6FBA7AD-C38E-4885-AB9C-528164C91509}"/>
      </w:docPartPr>
      <w:docPartBody>
        <w:p w:rsidR="00000000" w:rsidRDefault="00F32318" w:rsidP="00F32318">
          <w:pPr>
            <w:pStyle w:val="C912409D7BB0445CA7DD1D93E85758EB"/>
          </w:pPr>
          <w:r>
            <w:rPr>
              <w:rStyle w:val="PlaceholderText"/>
            </w:rPr>
            <w:t>[End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3D60"/>
    <w:multiLevelType w:val="hybridMultilevel"/>
    <w:tmpl w:val="941ED220"/>
    <w:lvl w:ilvl="0" w:tplc="928C7D54">
      <w:start w:val="5"/>
      <w:numFmt w:val="bullet"/>
      <w:pStyle w:val="ListParagraph"/>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A98"/>
    <w:rsid w:val="001D5A98"/>
    <w:rsid w:val="00217E82"/>
    <w:rsid w:val="002B15B4"/>
    <w:rsid w:val="0036585D"/>
    <w:rsid w:val="008F1F05"/>
    <w:rsid w:val="00F32318"/>
    <w:rsid w:val="00FB70D8"/>
    <w:rsid w:val="00FE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6030AB63E6467BB9335A9EC6C79C5B">
    <w:name w:val="F56030AB63E6467BB9335A9EC6C79C5B"/>
  </w:style>
  <w:style w:type="paragraph" w:customStyle="1" w:styleId="FB936DA33213449BB900D52059E5D7BD">
    <w:name w:val="FB936DA33213449BB900D52059E5D7BD"/>
  </w:style>
  <w:style w:type="paragraph" w:customStyle="1" w:styleId="77EB3FEC9A324CA687B328936308C059">
    <w:name w:val="77EB3FEC9A324CA687B328936308C059"/>
  </w:style>
  <w:style w:type="paragraph" w:customStyle="1" w:styleId="72308A3A80FD488983168B7CDDF67636">
    <w:name w:val="72308A3A80FD488983168B7CDDF67636"/>
  </w:style>
  <w:style w:type="paragraph" w:customStyle="1" w:styleId="027191C14214427A8FF38B0CF8502148">
    <w:name w:val="027191C14214427A8FF38B0CF8502148"/>
  </w:style>
  <w:style w:type="paragraph" w:customStyle="1" w:styleId="BB55C28C082D4903A9808982E850C22C">
    <w:name w:val="BB55C28C082D4903A9808982E850C22C"/>
  </w:style>
  <w:style w:type="paragraph" w:styleId="ListParagraph">
    <w:name w:val="List Paragraph"/>
    <w:basedOn w:val="Normal"/>
    <w:uiPriority w:val="34"/>
    <w:qFormat/>
    <w:rsid w:val="001D5A98"/>
    <w:pPr>
      <w:numPr>
        <w:numId w:val="1"/>
      </w:numPr>
      <w:spacing w:after="80" w:line="264" w:lineRule="auto"/>
      <w:ind w:left="360" w:hanging="216"/>
    </w:pPr>
    <w:rPr>
      <w:rFonts w:eastAsiaTheme="minorHAnsi"/>
      <w:sz w:val="16"/>
    </w:rPr>
  </w:style>
  <w:style w:type="paragraph" w:customStyle="1" w:styleId="430DE90DD9D14389A0971D6A47FC168F">
    <w:name w:val="430DE90DD9D14389A0971D6A47FC168F"/>
  </w:style>
  <w:style w:type="paragraph" w:customStyle="1" w:styleId="AEF62D92E6184ECBB33CF89B035A1346">
    <w:name w:val="AEF62D92E6184ECBB33CF89B035A1346"/>
  </w:style>
  <w:style w:type="paragraph" w:customStyle="1" w:styleId="E36DF03A5C4248439B6F4AB4DC03314F">
    <w:name w:val="E36DF03A5C4248439B6F4AB4DC03314F"/>
  </w:style>
  <w:style w:type="character" w:styleId="PlaceholderText">
    <w:name w:val="Placeholder Text"/>
    <w:basedOn w:val="DefaultParagraphFont"/>
    <w:uiPriority w:val="99"/>
    <w:semiHidden/>
    <w:rsid w:val="00F32318"/>
    <w:rPr>
      <w:color w:val="808080"/>
    </w:rPr>
  </w:style>
  <w:style w:type="paragraph" w:customStyle="1" w:styleId="72E6FDBC25274E8BBD8E28747EA87D66">
    <w:name w:val="72E6FDBC25274E8BBD8E28747EA87D66"/>
  </w:style>
  <w:style w:type="paragraph" w:customStyle="1" w:styleId="198D751A82854E859D58915D64265FAC">
    <w:name w:val="198D751A82854E859D58915D64265FAC"/>
  </w:style>
  <w:style w:type="paragraph" w:customStyle="1" w:styleId="323E5C33BD054883BED16A18832BFB06">
    <w:name w:val="323E5C33BD054883BED16A18832BFB06"/>
  </w:style>
  <w:style w:type="paragraph" w:customStyle="1" w:styleId="6F41D2E1999B4FB2BD94F40D5CB0B073">
    <w:name w:val="6F41D2E1999B4FB2BD94F40D5CB0B073"/>
  </w:style>
  <w:style w:type="paragraph" w:customStyle="1" w:styleId="1DED269E5F8B411B9992BC0AD93C6AF4">
    <w:name w:val="1DED269E5F8B411B9992BC0AD93C6AF4"/>
  </w:style>
  <w:style w:type="paragraph" w:customStyle="1" w:styleId="6E0F08BF77E74D259F3E62C4D52A3835">
    <w:name w:val="6E0F08BF77E74D259F3E62C4D52A3835"/>
  </w:style>
  <w:style w:type="paragraph" w:customStyle="1" w:styleId="FADE5F1CF11F4BC69E45C86632BA6F00">
    <w:name w:val="FADE5F1CF11F4BC69E45C86632BA6F00"/>
  </w:style>
  <w:style w:type="paragraph" w:customStyle="1" w:styleId="4EEA49D3A84C45A0A61B20F0E783FBB1">
    <w:name w:val="4EEA49D3A84C45A0A61B20F0E783FBB1"/>
  </w:style>
  <w:style w:type="paragraph" w:customStyle="1" w:styleId="54761955E10442E09E4A339BF1B7E499">
    <w:name w:val="54761955E10442E09E4A339BF1B7E499"/>
  </w:style>
  <w:style w:type="paragraph" w:customStyle="1" w:styleId="136DEC1EA8834A7F95AB8E7C1366F235">
    <w:name w:val="136DEC1EA8834A7F95AB8E7C1366F235"/>
  </w:style>
  <w:style w:type="paragraph" w:customStyle="1" w:styleId="1C7CBF86C5ED496891D359F7A235F132">
    <w:name w:val="1C7CBF86C5ED496891D359F7A235F132"/>
  </w:style>
  <w:style w:type="paragraph" w:customStyle="1" w:styleId="015A18DD48A141759F76B1FB0866129C">
    <w:name w:val="015A18DD48A141759F76B1FB0866129C"/>
  </w:style>
  <w:style w:type="paragraph" w:customStyle="1" w:styleId="BC5E743FA0C243D8AA956815CF159F9F">
    <w:name w:val="BC5E743FA0C243D8AA956815CF159F9F"/>
  </w:style>
  <w:style w:type="paragraph" w:customStyle="1" w:styleId="ABDD6604DE6742548EAB622EAA5C5462">
    <w:name w:val="ABDD6604DE6742548EAB622EAA5C5462"/>
  </w:style>
  <w:style w:type="paragraph" w:customStyle="1" w:styleId="E313F72D686E40028C10E3B7376BECBB">
    <w:name w:val="E313F72D686E40028C10E3B7376BECBB"/>
  </w:style>
  <w:style w:type="paragraph" w:customStyle="1" w:styleId="24275CED9B0846F493013F9B0918B87E">
    <w:name w:val="24275CED9B0846F493013F9B0918B87E"/>
  </w:style>
  <w:style w:type="paragraph" w:customStyle="1" w:styleId="D9A9D2AFD9B14944BC0FAD7041FC9575">
    <w:name w:val="D9A9D2AFD9B14944BC0FAD7041FC9575"/>
  </w:style>
  <w:style w:type="paragraph" w:customStyle="1" w:styleId="CBB054811B1E468D9DFAE8A363162C15">
    <w:name w:val="CBB054811B1E468D9DFAE8A363162C15"/>
  </w:style>
  <w:style w:type="paragraph" w:customStyle="1" w:styleId="96AF8AF6ED27473BB263E1867948A285">
    <w:name w:val="96AF8AF6ED27473BB263E1867948A285"/>
  </w:style>
  <w:style w:type="paragraph" w:customStyle="1" w:styleId="9C7AAD7E246E4E67AD33793A4158AD51">
    <w:name w:val="9C7AAD7E246E4E67AD33793A4158AD51"/>
  </w:style>
  <w:style w:type="paragraph" w:customStyle="1" w:styleId="E4944726B2764A1F897EE8F470D40C40">
    <w:name w:val="E4944726B2764A1F897EE8F470D40C40"/>
  </w:style>
  <w:style w:type="paragraph" w:customStyle="1" w:styleId="1447856AC7EC499396C5781EAE1C0B57">
    <w:name w:val="1447856AC7EC499396C5781EAE1C0B57"/>
  </w:style>
  <w:style w:type="paragraph" w:customStyle="1" w:styleId="1FFC7AF301FE4D01A74609642CD9B7C8">
    <w:name w:val="1FFC7AF301FE4D01A74609642CD9B7C8"/>
  </w:style>
  <w:style w:type="paragraph" w:customStyle="1" w:styleId="52584A58F18C4B5092CC66E3525C8417">
    <w:name w:val="52584A58F18C4B5092CC66E3525C8417"/>
  </w:style>
  <w:style w:type="paragraph" w:customStyle="1" w:styleId="4D06F1DB658F411CB1DCAF90D07E9A7E">
    <w:name w:val="4D06F1DB658F411CB1DCAF90D07E9A7E"/>
    <w:rsid w:val="001D5A98"/>
  </w:style>
  <w:style w:type="paragraph" w:customStyle="1" w:styleId="562706FA44F547F7A10F4FF1B79817C0">
    <w:name w:val="562706FA44F547F7A10F4FF1B79817C0"/>
    <w:rsid w:val="001D5A98"/>
  </w:style>
  <w:style w:type="paragraph" w:customStyle="1" w:styleId="AED38A234CF447D3950F9FE1B535E1E2">
    <w:name w:val="AED38A234CF447D3950F9FE1B535E1E2"/>
    <w:rsid w:val="001D5A98"/>
  </w:style>
  <w:style w:type="paragraph" w:customStyle="1" w:styleId="B8BB001D6D0049C9A283B77C70E8E6DC">
    <w:name w:val="B8BB001D6D0049C9A283B77C70E8E6DC"/>
    <w:rsid w:val="001D5A98"/>
  </w:style>
  <w:style w:type="paragraph" w:customStyle="1" w:styleId="D9BFAD095B8945469FF1FA6C7B39A63E">
    <w:name w:val="D9BFAD095B8945469FF1FA6C7B39A63E"/>
    <w:rsid w:val="001D5A98"/>
  </w:style>
  <w:style w:type="paragraph" w:customStyle="1" w:styleId="DCC56C2DEE3A4074AAB432C10324E408">
    <w:name w:val="DCC56C2DEE3A4074AAB432C10324E408"/>
    <w:rsid w:val="001D5A98"/>
  </w:style>
  <w:style w:type="paragraph" w:customStyle="1" w:styleId="34E4811335FE455A9D0571127A3C047E">
    <w:name w:val="34E4811335FE455A9D0571127A3C047E"/>
    <w:rsid w:val="001D5A98"/>
  </w:style>
  <w:style w:type="paragraph" w:customStyle="1" w:styleId="FE2220B634E84E9EB752CAD03F339DB8">
    <w:name w:val="FE2220B634E84E9EB752CAD03F339DB8"/>
    <w:rsid w:val="001D5A98"/>
  </w:style>
  <w:style w:type="paragraph" w:customStyle="1" w:styleId="201098D76D39479CB74B719FF0A747B1">
    <w:name w:val="201098D76D39479CB74B719FF0A747B1"/>
    <w:rsid w:val="001D5A98"/>
  </w:style>
  <w:style w:type="paragraph" w:customStyle="1" w:styleId="DE4F284A3DA1411AB1D1EDDD7CCA57BA">
    <w:name w:val="DE4F284A3DA1411AB1D1EDDD7CCA57BA"/>
    <w:rsid w:val="001D5A98"/>
  </w:style>
  <w:style w:type="paragraph" w:customStyle="1" w:styleId="189469D91DF54D5DB24C7EA1186A572F">
    <w:name w:val="189469D91DF54D5DB24C7EA1186A572F"/>
    <w:rsid w:val="001D5A98"/>
  </w:style>
  <w:style w:type="paragraph" w:customStyle="1" w:styleId="A61647156240441392D8152B898FCDE2">
    <w:name w:val="A61647156240441392D8152B898FCDE2"/>
    <w:rsid w:val="001D5A98"/>
  </w:style>
  <w:style w:type="paragraph" w:customStyle="1" w:styleId="86BDF9F077A34A6FBFD5D26A6B40B369">
    <w:name w:val="86BDF9F077A34A6FBFD5D26A6B40B369"/>
    <w:rsid w:val="001D5A98"/>
  </w:style>
  <w:style w:type="paragraph" w:customStyle="1" w:styleId="5F31DE16FD6C42C691A644930AEADB28">
    <w:name w:val="5F31DE16FD6C42C691A644930AEADB28"/>
    <w:rsid w:val="001D5A98"/>
  </w:style>
  <w:style w:type="paragraph" w:customStyle="1" w:styleId="21FB26B4CA6F42EE93580387B588AE8A">
    <w:name w:val="21FB26B4CA6F42EE93580387B588AE8A"/>
    <w:rsid w:val="001D5A98"/>
  </w:style>
  <w:style w:type="paragraph" w:customStyle="1" w:styleId="DA882355FFB543D68099DC754961B6B9">
    <w:name w:val="DA882355FFB543D68099DC754961B6B9"/>
    <w:rsid w:val="001D5A98"/>
  </w:style>
  <w:style w:type="paragraph" w:customStyle="1" w:styleId="B5B1B8E832844940BD46AB345DC2B4F3">
    <w:name w:val="B5B1B8E832844940BD46AB345DC2B4F3"/>
    <w:rsid w:val="001D5A98"/>
  </w:style>
  <w:style w:type="paragraph" w:customStyle="1" w:styleId="1D9ED63A53134CECB3BD512C1461CB90">
    <w:name w:val="1D9ED63A53134CECB3BD512C1461CB90"/>
    <w:rsid w:val="001D5A98"/>
  </w:style>
  <w:style w:type="paragraph" w:customStyle="1" w:styleId="6041F3F5AD0D4A799516925254820944">
    <w:name w:val="6041F3F5AD0D4A799516925254820944"/>
    <w:rsid w:val="001D5A98"/>
  </w:style>
  <w:style w:type="paragraph" w:customStyle="1" w:styleId="2B1F63782CA74F4CA32BAD78D9836B2D">
    <w:name w:val="2B1F63782CA74F4CA32BAD78D9836B2D"/>
    <w:rsid w:val="001D5A98"/>
  </w:style>
  <w:style w:type="paragraph" w:customStyle="1" w:styleId="4EDF83C2407D47ED8DAE39A2478FFEBD">
    <w:name w:val="4EDF83C2407D47ED8DAE39A2478FFEBD"/>
    <w:rsid w:val="001D5A98"/>
  </w:style>
  <w:style w:type="paragraph" w:customStyle="1" w:styleId="DC54A7C8DE8E43D9B716CCC1AAD16F68">
    <w:name w:val="DC54A7C8DE8E43D9B716CCC1AAD16F68"/>
    <w:rsid w:val="001D5A98"/>
  </w:style>
  <w:style w:type="paragraph" w:customStyle="1" w:styleId="078199F44A8D4391B8CFBFA47C035DB2">
    <w:name w:val="078199F44A8D4391B8CFBFA47C035DB2"/>
    <w:rsid w:val="001D5A98"/>
  </w:style>
  <w:style w:type="paragraph" w:customStyle="1" w:styleId="3198C570FCBC4DF68CE3A5BE7F4E5BCF">
    <w:name w:val="3198C570FCBC4DF68CE3A5BE7F4E5BCF"/>
    <w:rsid w:val="001D5A98"/>
  </w:style>
  <w:style w:type="paragraph" w:customStyle="1" w:styleId="323B6F50023E4BB688E29A3D22099FBE">
    <w:name w:val="323B6F50023E4BB688E29A3D22099FBE"/>
    <w:rsid w:val="001D5A98"/>
  </w:style>
  <w:style w:type="paragraph" w:customStyle="1" w:styleId="9B9A74160EEF4CB29FE931BDDC11B0A8">
    <w:name w:val="9B9A74160EEF4CB29FE931BDDC11B0A8"/>
    <w:rsid w:val="001D5A98"/>
  </w:style>
  <w:style w:type="paragraph" w:customStyle="1" w:styleId="66821E6635C84325AEF074C10DBE6AD2">
    <w:name w:val="66821E6635C84325AEF074C10DBE6AD2"/>
    <w:rsid w:val="001D5A98"/>
  </w:style>
  <w:style w:type="paragraph" w:customStyle="1" w:styleId="64E0B826F66E4399ADFBF92384C35FD2">
    <w:name w:val="64E0B826F66E4399ADFBF92384C35FD2"/>
    <w:rsid w:val="001D5A98"/>
  </w:style>
  <w:style w:type="paragraph" w:customStyle="1" w:styleId="8D9E00F385C249EE828C2E5D2FD5920E">
    <w:name w:val="8D9E00F385C249EE828C2E5D2FD5920E"/>
    <w:rsid w:val="001D5A98"/>
  </w:style>
  <w:style w:type="paragraph" w:customStyle="1" w:styleId="5D6E91EDDB084A3EAC2B3EDF8DAFE112">
    <w:name w:val="5D6E91EDDB084A3EAC2B3EDF8DAFE112"/>
    <w:rsid w:val="001D5A98"/>
  </w:style>
  <w:style w:type="paragraph" w:customStyle="1" w:styleId="19ADF5EA39964FF0AF9DA332995FFED1">
    <w:name w:val="19ADF5EA39964FF0AF9DA332995FFED1"/>
    <w:rsid w:val="001D5A98"/>
  </w:style>
  <w:style w:type="paragraph" w:customStyle="1" w:styleId="5B65FB4AF03C4901A27D1866C180DC4F">
    <w:name w:val="5B65FB4AF03C4901A27D1866C180DC4F"/>
    <w:rsid w:val="001D5A98"/>
  </w:style>
  <w:style w:type="paragraph" w:customStyle="1" w:styleId="82BFAA207E0D440BB63357C13E8624DB">
    <w:name w:val="82BFAA207E0D440BB63357C13E8624DB"/>
    <w:rsid w:val="001D5A98"/>
  </w:style>
  <w:style w:type="paragraph" w:customStyle="1" w:styleId="1DBE7E6E49614A748964C083E2252B1E">
    <w:name w:val="1DBE7E6E49614A748964C083E2252B1E"/>
    <w:rsid w:val="001D5A98"/>
  </w:style>
  <w:style w:type="paragraph" w:customStyle="1" w:styleId="E3C4A2C9972549C6B6C018CC1F977A45">
    <w:name w:val="E3C4A2C9972549C6B6C018CC1F977A45"/>
    <w:rsid w:val="001D5A98"/>
  </w:style>
  <w:style w:type="paragraph" w:customStyle="1" w:styleId="EAB8E1A73E0E4EAB8BD6FFAEDEEF1917">
    <w:name w:val="EAB8E1A73E0E4EAB8BD6FFAEDEEF1917"/>
    <w:rsid w:val="001D5A98"/>
  </w:style>
  <w:style w:type="paragraph" w:customStyle="1" w:styleId="B0507C5BB44F40C6AC61B829A6E4D16A">
    <w:name w:val="B0507C5BB44F40C6AC61B829A6E4D16A"/>
    <w:rsid w:val="001D5A98"/>
  </w:style>
  <w:style w:type="paragraph" w:customStyle="1" w:styleId="49B4F984EF774A27BF438FE0F05E46AB">
    <w:name w:val="49B4F984EF774A27BF438FE0F05E46AB"/>
    <w:rsid w:val="001D5A98"/>
  </w:style>
  <w:style w:type="paragraph" w:customStyle="1" w:styleId="FDCA44CB165145B79F869E98A2528882">
    <w:name w:val="FDCA44CB165145B79F869E98A2528882"/>
    <w:rsid w:val="00F32318"/>
  </w:style>
  <w:style w:type="paragraph" w:customStyle="1" w:styleId="4B2E27298F1645D69565B5CC82ACF255">
    <w:name w:val="4B2E27298F1645D69565B5CC82ACF255"/>
    <w:rsid w:val="00F32318"/>
  </w:style>
  <w:style w:type="paragraph" w:customStyle="1" w:styleId="DCA0B0D6F88E4F47A583EB1A28D03967">
    <w:name w:val="DCA0B0D6F88E4F47A583EB1A28D03967"/>
    <w:rsid w:val="00F32318"/>
  </w:style>
  <w:style w:type="paragraph" w:customStyle="1" w:styleId="CC0A6CF068FF406D921CD17A0B5F0BDE">
    <w:name w:val="CC0A6CF068FF406D921CD17A0B5F0BDE"/>
    <w:rsid w:val="00F32318"/>
  </w:style>
  <w:style w:type="paragraph" w:customStyle="1" w:styleId="F74003DC442645E6B2E106E749CFC3E3">
    <w:name w:val="F74003DC442645E6B2E106E749CFC3E3"/>
    <w:rsid w:val="00F32318"/>
  </w:style>
  <w:style w:type="paragraph" w:customStyle="1" w:styleId="C681A311F17144B98D3032A6DD9DF6D6">
    <w:name w:val="C681A311F17144B98D3032A6DD9DF6D6"/>
    <w:rsid w:val="00F32318"/>
  </w:style>
  <w:style w:type="paragraph" w:customStyle="1" w:styleId="80439A7EE91241E3A87C1262DF0AE08A">
    <w:name w:val="80439A7EE91241E3A87C1262DF0AE08A"/>
    <w:rsid w:val="00F32318"/>
  </w:style>
  <w:style w:type="paragraph" w:customStyle="1" w:styleId="119EBCB725A74DD9863A35C9CFAE6665">
    <w:name w:val="119EBCB725A74DD9863A35C9CFAE6665"/>
    <w:rsid w:val="00F32318"/>
  </w:style>
  <w:style w:type="paragraph" w:customStyle="1" w:styleId="877C4F47AD7846499B3D489AC077E192">
    <w:name w:val="877C4F47AD7846499B3D489AC077E192"/>
    <w:rsid w:val="00F32318"/>
  </w:style>
  <w:style w:type="paragraph" w:customStyle="1" w:styleId="B0D33F378CC44901A60BDBFFDCBC7275">
    <w:name w:val="B0D33F378CC44901A60BDBFFDCBC7275"/>
    <w:rsid w:val="00F32318"/>
  </w:style>
  <w:style w:type="paragraph" w:customStyle="1" w:styleId="15E7545BCE5F4B9885D7BB2CDB3DC4F2">
    <w:name w:val="15E7545BCE5F4B9885D7BB2CDB3DC4F2"/>
    <w:rsid w:val="00F32318"/>
  </w:style>
  <w:style w:type="paragraph" w:customStyle="1" w:styleId="A5FC9FE4AD054B97A0EC909B461B8486">
    <w:name w:val="A5FC9FE4AD054B97A0EC909B461B8486"/>
    <w:rsid w:val="00F32318"/>
  </w:style>
  <w:style w:type="paragraph" w:customStyle="1" w:styleId="785312AB0949435C9AA92A0C1E68A1FE">
    <w:name w:val="785312AB0949435C9AA92A0C1E68A1FE"/>
    <w:rsid w:val="00F32318"/>
  </w:style>
  <w:style w:type="paragraph" w:customStyle="1" w:styleId="393888030DC346B0B641ECAF0C67296C">
    <w:name w:val="393888030DC346B0B641ECAF0C67296C"/>
    <w:rsid w:val="00F32318"/>
  </w:style>
  <w:style w:type="paragraph" w:customStyle="1" w:styleId="90EE79BC6C0B496CA0434946C4F3594C">
    <w:name w:val="90EE79BC6C0B496CA0434946C4F3594C"/>
    <w:rsid w:val="00F32318"/>
  </w:style>
  <w:style w:type="paragraph" w:customStyle="1" w:styleId="208A1EC68A2F4BC5BFF80B93AB3BE165">
    <w:name w:val="208A1EC68A2F4BC5BFF80B93AB3BE165"/>
    <w:rsid w:val="00F32318"/>
  </w:style>
  <w:style w:type="paragraph" w:customStyle="1" w:styleId="9655BE96EC0D46459B478AFDB83D8814">
    <w:name w:val="9655BE96EC0D46459B478AFDB83D8814"/>
    <w:rsid w:val="00F32318"/>
  </w:style>
  <w:style w:type="paragraph" w:customStyle="1" w:styleId="0EDFF36EB26B41F19B82D3F3F560482A">
    <w:name w:val="0EDFF36EB26B41F19B82D3F3F560482A"/>
    <w:rsid w:val="00F32318"/>
  </w:style>
  <w:style w:type="paragraph" w:customStyle="1" w:styleId="FFCB1E6076534E408A89B6ACB8E826FE">
    <w:name w:val="FFCB1E6076534E408A89B6ACB8E826FE"/>
    <w:rsid w:val="00F32318"/>
  </w:style>
  <w:style w:type="paragraph" w:customStyle="1" w:styleId="3F2DF6F5F27F4B7A8F1CFB9E23EB6E01">
    <w:name w:val="3F2DF6F5F27F4B7A8F1CFB9E23EB6E01"/>
    <w:rsid w:val="00F32318"/>
  </w:style>
  <w:style w:type="paragraph" w:customStyle="1" w:styleId="9B003994C5E74F3991BE4306331AE1A8">
    <w:name w:val="9B003994C5E74F3991BE4306331AE1A8"/>
    <w:rsid w:val="00F32318"/>
  </w:style>
  <w:style w:type="paragraph" w:customStyle="1" w:styleId="9C6B50969FF645C8A8AAC71F7FEF0D8F">
    <w:name w:val="9C6B50969FF645C8A8AAC71F7FEF0D8F"/>
    <w:rsid w:val="00F32318"/>
  </w:style>
  <w:style w:type="paragraph" w:customStyle="1" w:styleId="33DBC3A2FE8C44F0A81BB74A008DCCE9">
    <w:name w:val="33DBC3A2FE8C44F0A81BB74A008DCCE9"/>
    <w:rsid w:val="00F32318"/>
  </w:style>
  <w:style w:type="paragraph" w:customStyle="1" w:styleId="FDA5CEEEC6C44500B00C5D0B6DABEA54">
    <w:name w:val="FDA5CEEEC6C44500B00C5D0B6DABEA54"/>
    <w:rsid w:val="00F32318"/>
  </w:style>
  <w:style w:type="paragraph" w:customStyle="1" w:styleId="887806B1A9904EB69082FB0F6240675A">
    <w:name w:val="887806B1A9904EB69082FB0F6240675A"/>
    <w:rsid w:val="00F32318"/>
  </w:style>
  <w:style w:type="paragraph" w:customStyle="1" w:styleId="385A0CCC4AA24861BA15AC029A4811E6">
    <w:name w:val="385A0CCC4AA24861BA15AC029A4811E6"/>
    <w:rsid w:val="00F32318"/>
  </w:style>
  <w:style w:type="paragraph" w:customStyle="1" w:styleId="65CA0F515AFB469796FF802EB076C7F8">
    <w:name w:val="65CA0F515AFB469796FF802EB076C7F8"/>
    <w:rsid w:val="00F32318"/>
  </w:style>
  <w:style w:type="paragraph" w:customStyle="1" w:styleId="FE41BE8B23F14AECA75A6BA3E4B858A0">
    <w:name w:val="FE41BE8B23F14AECA75A6BA3E4B858A0"/>
    <w:rsid w:val="00F32318"/>
  </w:style>
  <w:style w:type="paragraph" w:customStyle="1" w:styleId="75899EF8953E42BC8D559CD7EDF69091">
    <w:name w:val="75899EF8953E42BC8D559CD7EDF69091"/>
    <w:rsid w:val="00F32318"/>
  </w:style>
  <w:style w:type="paragraph" w:customStyle="1" w:styleId="5C55412184FB423F8A09C61F6749E91C">
    <w:name w:val="5C55412184FB423F8A09C61F6749E91C"/>
    <w:rsid w:val="00F32318"/>
  </w:style>
  <w:style w:type="paragraph" w:customStyle="1" w:styleId="84620CA906C243C8B69687C6E3FD5B97">
    <w:name w:val="84620CA906C243C8B69687C6E3FD5B97"/>
    <w:rsid w:val="00F32318"/>
  </w:style>
  <w:style w:type="paragraph" w:customStyle="1" w:styleId="B8D6FC0057584EDB84D2971F6A1BB9E7">
    <w:name w:val="B8D6FC0057584EDB84D2971F6A1BB9E7"/>
    <w:rsid w:val="00F32318"/>
  </w:style>
  <w:style w:type="paragraph" w:customStyle="1" w:styleId="21DF0C9BFAAF4A459350B230C3F4564D">
    <w:name w:val="21DF0C9BFAAF4A459350B230C3F4564D"/>
    <w:rsid w:val="00F32318"/>
  </w:style>
  <w:style w:type="paragraph" w:customStyle="1" w:styleId="E026AE67B048450A819D7F66A8D6B97B">
    <w:name w:val="E026AE67B048450A819D7F66A8D6B97B"/>
    <w:rsid w:val="00F32318"/>
  </w:style>
  <w:style w:type="paragraph" w:customStyle="1" w:styleId="B4CF4C231FB54DE0BEDCFCCD20257FF7">
    <w:name w:val="B4CF4C231FB54DE0BEDCFCCD20257FF7"/>
    <w:rsid w:val="00F32318"/>
  </w:style>
  <w:style w:type="paragraph" w:customStyle="1" w:styleId="C912409D7BB0445CA7DD1D93E85758EB">
    <w:name w:val="C912409D7BB0445CA7DD1D93E85758EB"/>
    <w:rsid w:val="00F323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6030AB63E6467BB9335A9EC6C79C5B">
    <w:name w:val="F56030AB63E6467BB9335A9EC6C79C5B"/>
  </w:style>
  <w:style w:type="paragraph" w:customStyle="1" w:styleId="FB936DA33213449BB900D52059E5D7BD">
    <w:name w:val="FB936DA33213449BB900D52059E5D7BD"/>
  </w:style>
  <w:style w:type="paragraph" w:customStyle="1" w:styleId="77EB3FEC9A324CA687B328936308C059">
    <w:name w:val="77EB3FEC9A324CA687B328936308C059"/>
  </w:style>
  <w:style w:type="paragraph" w:customStyle="1" w:styleId="72308A3A80FD488983168B7CDDF67636">
    <w:name w:val="72308A3A80FD488983168B7CDDF67636"/>
  </w:style>
  <w:style w:type="paragraph" w:customStyle="1" w:styleId="027191C14214427A8FF38B0CF8502148">
    <w:name w:val="027191C14214427A8FF38B0CF8502148"/>
  </w:style>
  <w:style w:type="paragraph" w:customStyle="1" w:styleId="BB55C28C082D4903A9808982E850C22C">
    <w:name w:val="BB55C28C082D4903A9808982E850C22C"/>
  </w:style>
  <w:style w:type="paragraph" w:styleId="ListParagraph">
    <w:name w:val="List Paragraph"/>
    <w:basedOn w:val="Normal"/>
    <w:uiPriority w:val="34"/>
    <w:qFormat/>
    <w:rsid w:val="001D5A98"/>
    <w:pPr>
      <w:numPr>
        <w:numId w:val="1"/>
      </w:numPr>
      <w:spacing w:after="80" w:line="264" w:lineRule="auto"/>
      <w:ind w:left="360" w:hanging="216"/>
    </w:pPr>
    <w:rPr>
      <w:rFonts w:eastAsiaTheme="minorHAnsi"/>
      <w:sz w:val="16"/>
    </w:rPr>
  </w:style>
  <w:style w:type="paragraph" w:customStyle="1" w:styleId="430DE90DD9D14389A0971D6A47FC168F">
    <w:name w:val="430DE90DD9D14389A0971D6A47FC168F"/>
  </w:style>
  <w:style w:type="paragraph" w:customStyle="1" w:styleId="AEF62D92E6184ECBB33CF89B035A1346">
    <w:name w:val="AEF62D92E6184ECBB33CF89B035A1346"/>
  </w:style>
  <w:style w:type="paragraph" w:customStyle="1" w:styleId="E36DF03A5C4248439B6F4AB4DC03314F">
    <w:name w:val="E36DF03A5C4248439B6F4AB4DC03314F"/>
  </w:style>
  <w:style w:type="character" w:styleId="PlaceholderText">
    <w:name w:val="Placeholder Text"/>
    <w:basedOn w:val="DefaultParagraphFont"/>
    <w:uiPriority w:val="99"/>
    <w:semiHidden/>
    <w:rsid w:val="00F32318"/>
    <w:rPr>
      <w:color w:val="808080"/>
    </w:rPr>
  </w:style>
  <w:style w:type="paragraph" w:customStyle="1" w:styleId="72E6FDBC25274E8BBD8E28747EA87D66">
    <w:name w:val="72E6FDBC25274E8BBD8E28747EA87D66"/>
  </w:style>
  <w:style w:type="paragraph" w:customStyle="1" w:styleId="198D751A82854E859D58915D64265FAC">
    <w:name w:val="198D751A82854E859D58915D64265FAC"/>
  </w:style>
  <w:style w:type="paragraph" w:customStyle="1" w:styleId="323E5C33BD054883BED16A18832BFB06">
    <w:name w:val="323E5C33BD054883BED16A18832BFB06"/>
  </w:style>
  <w:style w:type="paragraph" w:customStyle="1" w:styleId="6F41D2E1999B4FB2BD94F40D5CB0B073">
    <w:name w:val="6F41D2E1999B4FB2BD94F40D5CB0B073"/>
  </w:style>
  <w:style w:type="paragraph" w:customStyle="1" w:styleId="1DED269E5F8B411B9992BC0AD93C6AF4">
    <w:name w:val="1DED269E5F8B411B9992BC0AD93C6AF4"/>
  </w:style>
  <w:style w:type="paragraph" w:customStyle="1" w:styleId="6E0F08BF77E74D259F3E62C4D52A3835">
    <w:name w:val="6E0F08BF77E74D259F3E62C4D52A3835"/>
  </w:style>
  <w:style w:type="paragraph" w:customStyle="1" w:styleId="FADE5F1CF11F4BC69E45C86632BA6F00">
    <w:name w:val="FADE5F1CF11F4BC69E45C86632BA6F00"/>
  </w:style>
  <w:style w:type="paragraph" w:customStyle="1" w:styleId="4EEA49D3A84C45A0A61B20F0E783FBB1">
    <w:name w:val="4EEA49D3A84C45A0A61B20F0E783FBB1"/>
  </w:style>
  <w:style w:type="paragraph" w:customStyle="1" w:styleId="54761955E10442E09E4A339BF1B7E499">
    <w:name w:val="54761955E10442E09E4A339BF1B7E499"/>
  </w:style>
  <w:style w:type="paragraph" w:customStyle="1" w:styleId="136DEC1EA8834A7F95AB8E7C1366F235">
    <w:name w:val="136DEC1EA8834A7F95AB8E7C1366F235"/>
  </w:style>
  <w:style w:type="paragraph" w:customStyle="1" w:styleId="1C7CBF86C5ED496891D359F7A235F132">
    <w:name w:val="1C7CBF86C5ED496891D359F7A235F132"/>
  </w:style>
  <w:style w:type="paragraph" w:customStyle="1" w:styleId="015A18DD48A141759F76B1FB0866129C">
    <w:name w:val="015A18DD48A141759F76B1FB0866129C"/>
  </w:style>
  <w:style w:type="paragraph" w:customStyle="1" w:styleId="BC5E743FA0C243D8AA956815CF159F9F">
    <w:name w:val="BC5E743FA0C243D8AA956815CF159F9F"/>
  </w:style>
  <w:style w:type="paragraph" w:customStyle="1" w:styleId="ABDD6604DE6742548EAB622EAA5C5462">
    <w:name w:val="ABDD6604DE6742548EAB622EAA5C5462"/>
  </w:style>
  <w:style w:type="paragraph" w:customStyle="1" w:styleId="E313F72D686E40028C10E3B7376BECBB">
    <w:name w:val="E313F72D686E40028C10E3B7376BECBB"/>
  </w:style>
  <w:style w:type="paragraph" w:customStyle="1" w:styleId="24275CED9B0846F493013F9B0918B87E">
    <w:name w:val="24275CED9B0846F493013F9B0918B87E"/>
  </w:style>
  <w:style w:type="paragraph" w:customStyle="1" w:styleId="D9A9D2AFD9B14944BC0FAD7041FC9575">
    <w:name w:val="D9A9D2AFD9B14944BC0FAD7041FC9575"/>
  </w:style>
  <w:style w:type="paragraph" w:customStyle="1" w:styleId="CBB054811B1E468D9DFAE8A363162C15">
    <w:name w:val="CBB054811B1E468D9DFAE8A363162C15"/>
  </w:style>
  <w:style w:type="paragraph" w:customStyle="1" w:styleId="96AF8AF6ED27473BB263E1867948A285">
    <w:name w:val="96AF8AF6ED27473BB263E1867948A285"/>
  </w:style>
  <w:style w:type="paragraph" w:customStyle="1" w:styleId="9C7AAD7E246E4E67AD33793A4158AD51">
    <w:name w:val="9C7AAD7E246E4E67AD33793A4158AD51"/>
  </w:style>
  <w:style w:type="paragraph" w:customStyle="1" w:styleId="E4944726B2764A1F897EE8F470D40C40">
    <w:name w:val="E4944726B2764A1F897EE8F470D40C40"/>
  </w:style>
  <w:style w:type="paragraph" w:customStyle="1" w:styleId="1447856AC7EC499396C5781EAE1C0B57">
    <w:name w:val="1447856AC7EC499396C5781EAE1C0B57"/>
  </w:style>
  <w:style w:type="paragraph" w:customStyle="1" w:styleId="1FFC7AF301FE4D01A74609642CD9B7C8">
    <w:name w:val="1FFC7AF301FE4D01A74609642CD9B7C8"/>
  </w:style>
  <w:style w:type="paragraph" w:customStyle="1" w:styleId="52584A58F18C4B5092CC66E3525C8417">
    <w:name w:val="52584A58F18C4B5092CC66E3525C8417"/>
  </w:style>
  <w:style w:type="paragraph" w:customStyle="1" w:styleId="4D06F1DB658F411CB1DCAF90D07E9A7E">
    <w:name w:val="4D06F1DB658F411CB1DCAF90D07E9A7E"/>
    <w:rsid w:val="001D5A98"/>
  </w:style>
  <w:style w:type="paragraph" w:customStyle="1" w:styleId="562706FA44F547F7A10F4FF1B79817C0">
    <w:name w:val="562706FA44F547F7A10F4FF1B79817C0"/>
    <w:rsid w:val="001D5A98"/>
  </w:style>
  <w:style w:type="paragraph" w:customStyle="1" w:styleId="AED38A234CF447D3950F9FE1B535E1E2">
    <w:name w:val="AED38A234CF447D3950F9FE1B535E1E2"/>
    <w:rsid w:val="001D5A98"/>
  </w:style>
  <w:style w:type="paragraph" w:customStyle="1" w:styleId="B8BB001D6D0049C9A283B77C70E8E6DC">
    <w:name w:val="B8BB001D6D0049C9A283B77C70E8E6DC"/>
    <w:rsid w:val="001D5A98"/>
  </w:style>
  <w:style w:type="paragraph" w:customStyle="1" w:styleId="D9BFAD095B8945469FF1FA6C7B39A63E">
    <w:name w:val="D9BFAD095B8945469FF1FA6C7B39A63E"/>
    <w:rsid w:val="001D5A98"/>
  </w:style>
  <w:style w:type="paragraph" w:customStyle="1" w:styleId="DCC56C2DEE3A4074AAB432C10324E408">
    <w:name w:val="DCC56C2DEE3A4074AAB432C10324E408"/>
    <w:rsid w:val="001D5A98"/>
  </w:style>
  <w:style w:type="paragraph" w:customStyle="1" w:styleId="34E4811335FE455A9D0571127A3C047E">
    <w:name w:val="34E4811335FE455A9D0571127A3C047E"/>
    <w:rsid w:val="001D5A98"/>
  </w:style>
  <w:style w:type="paragraph" w:customStyle="1" w:styleId="FE2220B634E84E9EB752CAD03F339DB8">
    <w:name w:val="FE2220B634E84E9EB752CAD03F339DB8"/>
    <w:rsid w:val="001D5A98"/>
  </w:style>
  <w:style w:type="paragraph" w:customStyle="1" w:styleId="201098D76D39479CB74B719FF0A747B1">
    <w:name w:val="201098D76D39479CB74B719FF0A747B1"/>
    <w:rsid w:val="001D5A98"/>
  </w:style>
  <w:style w:type="paragraph" w:customStyle="1" w:styleId="DE4F284A3DA1411AB1D1EDDD7CCA57BA">
    <w:name w:val="DE4F284A3DA1411AB1D1EDDD7CCA57BA"/>
    <w:rsid w:val="001D5A98"/>
  </w:style>
  <w:style w:type="paragraph" w:customStyle="1" w:styleId="189469D91DF54D5DB24C7EA1186A572F">
    <w:name w:val="189469D91DF54D5DB24C7EA1186A572F"/>
    <w:rsid w:val="001D5A98"/>
  </w:style>
  <w:style w:type="paragraph" w:customStyle="1" w:styleId="A61647156240441392D8152B898FCDE2">
    <w:name w:val="A61647156240441392D8152B898FCDE2"/>
    <w:rsid w:val="001D5A98"/>
  </w:style>
  <w:style w:type="paragraph" w:customStyle="1" w:styleId="86BDF9F077A34A6FBFD5D26A6B40B369">
    <w:name w:val="86BDF9F077A34A6FBFD5D26A6B40B369"/>
    <w:rsid w:val="001D5A98"/>
  </w:style>
  <w:style w:type="paragraph" w:customStyle="1" w:styleId="5F31DE16FD6C42C691A644930AEADB28">
    <w:name w:val="5F31DE16FD6C42C691A644930AEADB28"/>
    <w:rsid w:val="001D5A98"/>
  </w:style>
  <w:style w:type="paragraph" w:customStyle="1" w:styleId="21FB26B4CA6F42EE93580387B588AE8A">
    <w:name w:val="21FB26B4CA6F42EE93580387B588AE8A"/>
    <w:rsid w:val="001D5A98"/>
  </w:style>
  <w:style w:type="paragraph" w:customStyle="1" w:styleId="DA882355FFB543D68099DC754961B6B9">
    <w:name w:val="DA882355FFB543D68099DC754961B6B9"/>
    <w:rsid w:val="001D5A98"/>
  </w:style>
  <w:style w:type="paragraph" w:customStyle="1" w:styleId="B5B1B8E832844940BD46AB345DC2B4F3">
    <w:name w:val="B5B1B8E832844940BD46AB345DC2B4F3"/>
    <w:rsid w:val="001D5A98"/>
  </w:style>
  <w:style w:type="paragraph" w:customStyle="1" w:styleId="1D9ED63A53134CECB3BD512C1461CB90">
    <w:name w:val="1D9ED63A53134CECB3BD512C1461CB90"/>
    <w:rsid w:val="001D5A98"/>
  </w:style>
  <w:style w:type="paragraph" w:customStyle="1" w:styleId="6041F3F5AD0D4A799516925254820944">
    <w:name w:val="6041F3F5AD0D4A799516925254820944"/>
    <w:rsid w:val="001D5A98"/>
  </w:style>
  <w:style w:type="paragraph" w:customStyle="1" w:styleId="2B1F63782CA74F4CA32BAD78D9836B2D">
    <w:name w:val="2B1F63782CA74F4CA32BAD78D9836B2D"/>
    <w:rsid w:val="001D5A98"/>
  </w:style>
  <w:style w:type="paragraph" w:customStyle="1" w:styleId="4EDF83C2407D47ED8DAE39A2478FFEBD">
    <w:name w:val="4EDF83C2407D47ED8DAE39A2478FFEBD"/>
    <w:rsid w:val="001D5A98"/>
  </w:style>
  <w:style w:type="paragraph" w:customStyle="1" w:styleId="DC54A7C8DE8E43D9B716CCC1AAD16F68">
    <w:name w:val="DC54A7C8DE8E43D9B716CCC1AAD16F68"/>
    <w:rsid w:val="001D5A98"/>
  </w:style>
  <w:style w:type="paragraph" w:customStyle="1" w:styleId="078199F44A8D4391B8CFBFA47C035DB2">
    <w:name w:val="078199F44A8D4391B8CFBFA47C035DB2"/>
    <w:rsid w:val="001D5A98"/>
  </w:style>
  <w:style w:type="paragraph" w:customStyle="1" w:styleId="3198C570FCBC4DF68CE3A5BE7F4E5BCF">
    <w:name w:val="3198C570FCBC4DF68CE3A5BE7F4E5BCF"/>
    <w:rsid w:val="001D5A98"/>
  </w:style>
  <w:style w:type="paragraph" w:customStyle="1" w:styleId="323B6F50023E4BB688E29A3D22099FBE">
    <w:name w:val="323B6F50023E4BB688E29A3D22099FBE"/>
    <w:rsid w:val="001D5A98"/>
  </w:style>
  <w:style w:type="paragraph" w:customStyle="1" w:styleId="9B9A74160EEF4CB29FE931BDDC11B0A8">
    <w:name w:val="9B9A74160EEF4CB29FE931BDDC11B0A8"/>
    <w:rsid w:val="001D5A98"/>
  </w:style>
  <w:style w:type="paragraph" w:customStyle="1" w:styleId="66821E6635C84325AEF074C10DBE6AD2">
    <w:name w:val="66821E6635C84325AEF074C10DBE6AD2"/>
    <w:rsid w:val="001D5A98"/>
  </w:style>
  <w:style w:type="paragraph" w:customStyle="1" w:styleId="64E0B826F66E4399ADFBF92384C35FD2">
    <w:name w:val="64E0B826F66E4399ADFBF92384C35FD2"/>
    <w:rsid w:val="001D5A98"/>
  </w:style>
  <w:style w:type="paragraph" w:customStyle="1" w:styleId="8D9E00F385C249EE828C2E5D2FD5920E">
    <w:name w:val="8D9E00F385C249EE828C2E5D2FD5920E"/>
    <w:rsid w:val="001D5A98"/>
  </w:style>
  <w:style w:type="paragraph" w:customStyle="1" w:styleId="5D6E91EDDB084A3EAC2B3EDF8DAFE112">
    <w:name w:val="5D6E91EDDB084A3EAC2B3EDF8DAFE112"/>
    <w:rsid w:val="001D5A98"/>
  </w:style>
  <w:style w:type="paragraph" w:customStyle="1" w:styleId="19ADF5EA39964FF0AF9DA332995FFED1">
    <w:name w:val="19ADF5EA39964FF0AF9DA332995FFED1"/>
    <w:rsid w:val="001D5A98"/>
  </w:style>
  <w:style w:type="paragraph" w:customStyle="1" w:styleId="5B65FB4AF03C4901A27D1866C180DC4F">
    <w:name w:val="5B65FB4AF03C4901A27D1866C180DC4F"/>
    <w:rsid w:val="001D5A98"/>
  </w:style>
  <w:style w:type="paragraph" w:customStyle="1" w:styleId="82BFAA207E0D440BB63357C13E8624DB">
    <w:name w:val="82BFAA207E0D440BB63357C13E8624DB"/>
    <w:rsid w:val="001D5A98"/>
  </w:style>
  <w:style w:type="paragraph" w:customStyle="1" w:styleId="1DBE7E6E49614A748964C083E2252B1E">
    <w:name w:val="1DBE7E6E49614A748964C083E2252B1E"/>
    <w:rsid w:val="001D5A98"/>
  </w:style>
  <w:style w:type="paragraph" w:customStyle="1" w:styleId="E3C4A2C9972549C6B6C018CC1F977A45">
    <w:name w:val="E3C4A2C9972549C6B6C018CC1F977A45"/>
    <w:rsid w:val="001D5A98"/>
  </w:style>
  <w:style w:type="paragraph" w:customStyle="1" w:styleId="EAB8E1A73E0E4EAB8BD6FFAEDEEF1917">
    <w:name w:val="EAB8E1A73E0E4EAB8BD6FFAEDEEF1917"/>
    <w:rsid w:val="001D5A98"/>
  </w:style>
  <w:style w:type="paragraph" w:customStyle="1" w:styleId="B0507C5BB44F40C6AC61B829A6E4D16A">
    <w:name w:val="B0507C5BB44F40C6AC61B829A6E4D16A"/>
    <w:rsid w:val="001D5A98"/>
  </w:style>
  <w:style w:type="paragraph" w:customStyle="1" w:styleId="49B4F984EF774A27BF438FE0F05E46AB">
    <w:name w:val="49B4F984EF774A27BF438FE0F05E46AB"/>
    <w:rsid w:val="001D5A98"/>
  </w:style>
  <w:style w:type="paragraph" w:customStyle="1" w:styleId="FDCA44CB165145B79F869E98A2528882">
    <w:name w:val="FDCA44CB165145B79F869E98A2528882"/>
    <w:rsid w:val="00F32318"/>
  </w:style>
  <w:style w:type="paragraph" w:customStyle="1" w:styleId="4B2E27298F1645D69565B5CC82ACF255">
    <w:name w:val="4B2E27298F1645D69565B5CC82ACF255"/>
    <w:rsid w:val="00F32318"/>
  </w:style>
  <w:style w:type="paragraph" w:customStyle="1" w:styleId="DCA0B0D6F88E4F47A583EB1A28D03967">
    <w:name w:val="DCA0B0D6F88E4F47A583EB1A28D03967"/>
    <w:rsid w:val="00F32318"/>
  </w:style>
  <w:style w:type="paragraph" w:customStyle="1" w:styleId="CC0A6CF068FF406D921CD17A0B5F0BDE">
    <w:name w:val="CC0A6CF068FF406D921CD17A0B5F0BDE"/>
    <w:rsid w:val="00F32318"/>
  </w:style>
  <w:style w:type="paragraph" w:customStyle="1" w:styleId="F74003DC442645E6B2E106E749CFC3E3">
    <w:name w:val="F74003DC442645E6B2E106E749CFC3E3"/>
    <w:rsid w:val="00F32318"/>
  </w:style>
  <w:style w:type="paragraph" w:customStyle="1" w:styleId="C681A311F17144B98D3032A6DD9DF6D6">
    <w:name w:val="C681A311F17144B98D3032A6DD9DF6D6"/>
    <w:rsid w:val="00F32318"/>
  </w:style>
  <w:style w:type="paragraph" w:customStyle="1" w:styleId="80439A7EE91241E3A87C1262DF0AE08A">
    <w:name w:val="80439A7EE91241E3A87C1262DF0AE08A"/>
    <w:rsid w:val="00F32318"/>
  </w:style>
  <w:style w:type="paragraph" w:customStyle="1" w:styleId="119EBCB725A74DD9863A35C9CFAE6665">
    <w:name w:val="119EBCB725A74DD9863A35C9CFAE6665"/>
    <w:rsid w:val="00F32318"/>
  </w:style>
  <w:style w:type="paragraph" w:customStyle="1" w:styleId="877C4F47AD7846499B3D489AC077E192">
    <w:name w:val="877C4F47AD7846499B3D489AC077E192"/>
    <w:rsid w:val="00F32318"/>
  </w:style>
  <w:style w:type="paragraph" w:customStyle="1" w:styleId="B0D33F378CC44901A60BDBFFDCBC7275">
    <w:name w:val="B0D33F378CC44901A60BDBFFDCBC7275"/>
    <w:rsid w:val="00F32318"/>
  </w:style>
  <w:style w:type="paragraph" w:customStyle="1" w:styleId="15E7545BCE5F4B9885D7BB2CDB3DC4F2">
    <w:name w:val="15E7545BCE5F4B9885D7BB2CDB3DC4F2"/>
    <w:rsid w:val="00F32318"/>
  </w:style>
  <w:style w:type="paragraph" w:customStyle="1" w:styleId="A5FC9FE4AD054B97A0EC909B461B8486">
    <w:name w:val="A5FC9FE4AD054B97A0EC909B461B8486"/>
    <w:rsid w:val="00F32318"/>
  </w:style>
  <w:style w:type="paragraph" w:customStyle="1" w:styleId="785312AB0949435C9AA92A0C1E68A1FE">
    <w:name w:val="785312AB0949435C9AA92A0C1E68A1FE"/>
    <w:rsid w:val="00F32318"/>
  </w:style>
  <w:style w:type="paragraph" w:customStyle="1" w:styleId="393888030DC346B0B641ECAF0C67296C">
    <w:name w:val="393888030DC346B0B641ECAF0C67296C"/>
    <w:rsid w:val="00F32318"/>
  </w:style>
  <w:style w:type="paragraph" w:customStyle="1" w:styleId="90EE79BC6C0B496CA0434946C4F3594C">
    <w:name w:val="90EE79BC6C0B496CA0434946C4F3594C"/>
    <w:rsid w:val="00F32318"/>
  </w:style>
  <w:style w:type="paragraph" w:customStyle="1" w:styleId="208A1EC68A2F4BC5BFF80B93AB3BE165">
    <w:name w:val="208A1EC68A2F4BC5BFF80B93AB3BE165"/>
    <w:rsid w:val="00F32318"/>
  </w:style>
  <w:style w:type="paragraph" w:customStyle="1" w:styleId="9655BE96EC0D46459B478AFDB83D8814">
    <w:name w:val="9655BE96EC0D46459B478AFDB83D8814"/>
    <w:rsid w:val="00F32318"/>
  </w:style>
  <w:style w:type="paragraph" w:customStyle="1" w:styleId="0EDFF36EB26B41F19B82D3F3F560482A">
    <w:name w:val="0EDFF36EB26B41F19B82D3F3F560482A"/>
    <w:rsid w:val="00F32318"/>
  </w:style>
  <w:style w:type="paragraph" w:customStyle="1" w:styleId="FFCB1E6076534E408A89B6ACB8E826FE">
    <w:name w:val="FFCB1E6076534E408A89B6ACB8E826FE"/>
    <w:rsid w:val="00F32318"/>
  </w:style>
  <w:style w:type="paragraph" w:customStyle="1" w:styleId="3F2DF6F5F27F4B7A8F1CFB9E23EB6E01">
    <w:name w:val="3F2DF6F5F27F4B7A8F1CFB9E23EB6E01"/>
    <w:rsid w:val="00F32318"/>
  </w:style>
  <w:style w:type="paragraph" w:customStyle="1" w:styleId="9B003994C5E74F3991BE4306331AE1A8">
    <w:name w:val="9B003994C5E74F3991BE4306331AE1A8"/>
    <w:rsid w:val="00F32318"/>
  </w:style>
  <w:style w:type="paragraph" w:customStyle="1" w:styleId="9C6B50969FF645C8A8AAC71F7FEF0D8F">
    <w:name w:val="9C6B50969FF645C8A8AAC71F7FEF0D8F"/>
    <w:rsid w:val="00F32318"/>
  </w:style>
  <w:style w:type="paragraph" w:customStyle="1" w:styleId="33DBC3A2FE8C44F0A81BB74A008DCCE9">
    <w:name w:val="33DBC3A2FE8C44F0A81BB74A008DCCE9"/>
    <w:rsid w:val="00F32318"/>
  </w:style>
  <w:style w:type="paragraph" w:customStyle="1" w:styleId="FDA5CEEEC6C44500B00C5D0B6DABEA54">
    <w:name w:val="FDA5CEEEC6C44500B00C5D0B6DABEA54"/>
    <w:rsid w:val="00F32318"/>
  </w:style>
  <w:style w:type="paragraph" w:customStyle="1" w:styleId="887806B1A9904EB69082FB0F6240675A">
    <w:name w:val="887806B1A9904EB69082FB0F6240675A"/>
    <w:rsid w:val="00F32318"/>
  </w:style>
  <w:style w:type="paragraph" w:customStyle="1" w:styleId="385A0CCC4AA24861BA15AC029A4811E6">
    <w:name w:val="385A0CCC4AA24861BA15AC029A4811E6"/>
    <w:rsid w:val="00F32318"/>
  </w:style>
  <w:style w:type="paragraph" w:customStyle="1" w:styleId="65CA0F515AFB469796FF802EB076C7F8">
    <w:name w:val="65CA0F515AFB469796FF802EB076C7F8"/>
    <w:rsid w:val="00F32318"/>
  </w:style>
  <w:style w:type="paragraph" w:customStyle="1" w:styleId="FE41BE8B23F14AECA75A6BA3E4B858A0">
    <w:name w:val="FE41BE8B23F14AECA75A6BA3E4B858A0"/>
    <w:rsid w:val="00F32318"/>
  </w:style>
  <w:style w:type="paragraph" w:customStyle="1" w:styleId="75899EF8953E42BC8D559CD7EDF69091">
    <w:name w:val="75899EF8953E42BC8D559CD7EDF69091"/>
    <w:rsid w:val="00F32318"/>
  </w:style>
  <w:style w:type="paragraph" w:customStyle="1" w:styleId="5C55412184FB423F8A09C61F6749E91C">
    <w:name w:val="5C55412184FB423F8A09C61F6749E91C"/>
    <w:rsid w:val="00F32318"/>
  </w:style>
  <w:style w:type="paragraph" w:customStyle="1" w:styleId="84620CA906C243C8B69687C6E3FD5B97">
    <w:name w:val="84620CA906C243C8B69687C6E3FD5B97"/>
    <w:rsid w:val="00F32318"/>
  </w:style>
  <w:style w:type="paragraph" w:customStyle="1" w:styleId="B8D6FC0057584EDB84D2971F6A1BB9E7">
    <w:name w:val="B8D6FC0057584EDB84D2971F6A1BB9E7"/>
    <w:rsid w:val="00F32318"/>
  </w:style>
  <w:style w:type="paragraph" w:customStyle="1" w:styleId="21DF0C9BFAAF4A459350B230C3F4564D">
    <w:name w:val="21DF0C9BFAAF4A459350B230C3F4564D"/>
    <w:rsid w:val="00F32318"/>
  </w:style>
  <w:style w:type="paragraph" w:customStyle="1" w:styleId="E026AE67B048450A819D7F66A8D6B97B">
    <w:name w:val="E026AE67B048450A819D7F66A8D6B97B"/>
    <w:rsid w:val="00F32318"/>
  </w:style>
  <w:style w:type="paragraph" w:customStyle="1" w:styleId="B4CF4C231FB54DE0BEDCFCCD20257FF7">
    <w:name w:val="B4CF4C231FB54DE0BEDCFCCD20257FF7"/>
    <w:rsid w:val="00F32318"/>
  </w:style>
  <w:style w:type="paragraph" w:customStyle="1" w:styleId="C912409D7BB0445CA7DD1D93E85758EB">
    <w:name w:val="C912409D7BB0445CA7DD1D93E85758EB"/>
    <w:rsid w:val="00F32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Deluxe">
      <a:maj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26A1B-11AC-4436-9823-0F93C6E088F6}">
  <ds:schemaRefs>
    <ds:schemaRef ds:uri="http://schemas.microsoft.com/sharepoint/v3/contenttype/forms"/>
  </ds:schemaRefs>
</ds:datastoreItem>
</file>

<file path=customXml/itemProps2.xml><?xml version="1.0" encoding="utf-8"?>
<ds:datastoreItem xmlns:ds="http://schemas.openxmlformats.org/officeDocument/2006/customXml" ds:itemID="{D443241C-0EDE-47C0-AD74-7784CB33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ChronologicalResume</Template>
  <TotalTime>30</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Chronological resume (Minimalist design)</vt:lpstr>
    </vt:vector>
  </TitlesOfParts>
  <Company>Hewlett-Packard</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(Minimalist design)</dc:title>
  <dc:creator>KatHLEEN White</dc:creator>
  <cp:lastModifiedBy>Quats</cp:lastModifiedBy>
  <cp:revision>12</cp:revision>
  <cp:lastPrinted>2014-09-23T14:59:00Z</cp:lastPrinted>
  <dcterms:created xsi:type="dcterms:W3CDTF">2016-10-12T02:40:00Z</dcterms:created>
  <dcterms:modified xsi:type="dcterms:W3CDTF">2016-10-12T03:10:00Z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TC101686509990</vt:lpwstr>
  </property>
</Properties>
</file>