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2BC" w:rsidRDefault="006750A5" w:rsidP="006055BC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3FE73C9C23034E349F7352E5E1E74B0D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807F7F">
            <w:t>4015 Rose Mary Bend</w:t>
          </w:r>
          <w:r w:rsidR="00530438">
            <w:t xml:space="preserve"> </w:t>
          </w:r>
        </w:sdtContent>
      </w:sdt>
    </w:p>
    <w:sdt>
      <w:sdtPr>
        <w:alias w:val="Category"/>
        <w:tag w:val=""/>
        <w:id w:val="1543715586"/>
        <w:placeholder>
          <w:docPart w:val="74DA6EED159A4956939A78CFA52C418F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Default="00530438" w:rsidP="006055BC">
          <w:pPr>
            <w:pStyle w:val="ContactInfo"/>
          </w:pPr>
          <w:r>
            <w:t>Houston, Texas 77082</w:t>
          </w:r>
        </w:p>
      </w:sdtContent>
    </w:sdt>
    <w:p w:rsidR="002C42BC" w:rsidRDefault="006750A5" w:rsidP="006055BC">
      <w:pPr>
        <w:pStyle w:val="ContactInfo"/>
      </w:pPr>
      <w:sdt>
        <w:sdtPr>
          <w:alias w:val="Telephone"/>
          <w:tag w:val="Telephone"/>
          <w:id w:val="599758962"/>
          <w:placeholder>
            <w:docPart w:val="EDE80E207E864EA0A923B3A183E86DF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530438">
            <w:t>281-543-1795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8D7A599F4826436D86D2855E2BE92526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Default="00530438" w:rsidP="006055BC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faizakhureshi@gmail.com</w:t>
          </w:r>
        </w:p>
      </w:sdtContent>
    </w:sdt>
    <w:p w:rsidR="002C42BC" w:rsidRDefault="006750A5" w:rsidP="006055BC">
      <w:pPr>
        <w:pStyle w:val="Name"/>
        <w:spacing w:line="240" w:lineRule="auto"/>
      </w:pPr>
      <w:sdt>
        <w:sdtPr>
          <w:alias w:val="Your Name"/>
          <w:tag w:val=""/>
          <w:id w:val="1197042864"/>
          <w:placeholder>
            <w:docPart w:val="0661DE449ACB4D98BD3EABDC0996F5A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AD76F2">
            <w:t>Faiza Khureshi</w:t>
          </w:r>
        </w:sdtContent>
      </w:sdt>
    </w:p>
    <w:tbl>
      <w:tblPr>
        <w:tblStyle w:val="ResumeTable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382"/>
        <w:gridCol w:w="7920"/>
      </w:tblGrid>
      <w:tr w:rsidR="00F22C13" w:rsidTr="00A71FCD">
        <w:tc>
          <w:tcPr>
            <w:tcW w:w="1778" w:type="dxa"/>
          </w:tcPr>
          <w:p w:rsidR="00F22C13" w:rsidRDefault="00F22C13" w:rsidP="006055BC">
            <w:pPr>
              <w:pStyle w:val="Heading1"/>
              <w:spacing w:line="240" w:lineRule="auto"/>
            </w:pPr>
            <w:r>
              <w:t>education</w:t>
            </w:r>
          </w:p>
        </w:tc>
        <w:tc>
          <w:tcPr>
            <w:tcW w:w="382" w:type="dxa"/>
          </w:tcPr>
          <w:p w:rsidR="00F22C13" w:rsidRDefault="00F22C13" w:rsidP="006055BC">
            <w:pPr>
              <w:spacing w:line="240" w:lineRule="auto"/>
            </w:pPr>
          </w:p>
        </w:tc>
        <w:tc>
          <w:tcPr>
            <w:tcW w:w="7920" w:type="dxa"/>
          </w:tcPr>
          <w:sdt>
            <w:sdtPr>
              <w:rPr>
                <w:rFonts w:eastAsiaTheme="minorEastAsia"/>
                <w:b/>
                <w:bCs/>
                <w:caps/>
              </w:rPr>
              <w:id w:val="-691765356"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-1126388115"/>
                  <w:placeholder>
                    <w:docPart w:val="67F9F0644AFC4FFAB33556E2513B6944"/>
                  </w:placeholder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F22C13" w:rsidRPr="003D7868" w:rsidRDefault="00387C60" w:rsidP="006055BC">
                    <w:pPr>
                      <w:spacing w:line="240" w:lineRule="auto"/>
                      <w:rPr>
                        <w:b/>
                      </w:rPr>
                    </w:pPr>
                    <w:r w:rsidRPr="003D7868">
                      <w:rPr>
                        <w:b/>
                      </w:rPr>
                      <w:t>ALIEF EARLY COLLEGE HIGH SCHOOL- 2811 A HAYES RD. HOUSTON, TEXAS</w:t>
                    </w:r>
                    <w:r w:rsidR="00F22C13" w:rsidRPr="003D7868">
                      <w:rPr>
                        <w:b/>
                      </w:rPr>
                      <w:t xml:space="preserve"> 77082</w:t>
                    </w:r>
                  </w:p>
                  <w:p w:rsidR="00F22C13" w:rsidRPr="003D7868" w:rsidRDefault="00D907EC" w:rsidP="006055BC">
                    <w:pPr>
                      <w:spacing w:line="240" w:lineRule="auto"/>
                    </w:pPr>
                    <w:r>
                      <w:t>I</w:t>
                    </w:r>
                    <w:r w:rsidR="00F22C13" w:rsidRPr="003D7868">
                      <w:t xml:space="preserve"> attended Alief Early College</w:t>
                    </w:r>
                    <w:r>
                      <w:t xml:space="preserve"> High School for three years</w:t>
                    </w:r>
                    <w:r w:rsidR="00F22C13" w:rsidRPr="003D7868">
                      <w:t>, while studying math, science, English, a</w:t>
                    </w:r>
                    <w:r>
                      <w:t>nd history-related courses. I was</w:t>
                    </w:r>
                    <w:r w:rsidR="00F22C13" w:rsidRPr="003D7868">
                      <w:t xml:space="preserve"> a full time high school and c</w:t>
                    </w:r>
                    <w:r>
                      <w:t>ollege student, and graduated</w:t>
                    </w:r>
                    <w:r w:rsidR="00F22C13" w:rsidRPr="003D7868">
                      <w:t xml:space="preserve"> with my high school diploma in June of 2016. </w:t>
                    </w:r>
                  </w:p>
                  <w:p w:rsidR="00F22C13" w:rsidRPr="003D7868" w:rsidRDefault="00387C60" w:rsidP="006055BC">
                    <w:pPr>
                      <w:spacing w:line="240" w:lineRule="auto"/>
                      <w:rPr>
                        <w:b/>
                      </w:rPr>
                    </w:pPr>
                    <w:r w:rsidRPr="003D7868">
                      <w:rPr>
                        <w:b/>
                      </w:rPr>
                      <w:t>HOUSTON COMMUNITY COLLEGE</w:t>
                    </w:r>
                    <w:r w:rsidR="00F22C13" w:rsidRPr="003D7868">
                      <w:rPr>
                        <w:b/>
                      </w:rPr>
                      <w:t xml:space="preserve">- </w:t>
                    </w:r>
                    <w:r w:rsidRPr="003D7868">
                      <w:rPr>
                        <w:b/>
                      </w:rPr>
                      <w:t>2811 HAYES RD. HOUSTON, TEXAS</w:t>
                    </w:r>
                    <w:r w:rsidR="00F22C13" w:rsidRPr="003D7868">
                      <w:rPr>
                        <w:b/>
                      </w:rPr>
                      <w:t xml:space="preserve"> 77082</w:t>
                    </w:r>
                  </w:p>
                  <w:p w:rsidR="00F22C13" w:rsidRPr="003D7868" w:rsidRDefault="00D907EC" w:rsidP="00D907EC">
                    <w:pPr>
                      <w:spacing w:line="240" w:lineRule="auto"/>
                      <w:rPr>
                        <w:b/>
                      </w:rPr>
                    </w:pPr>
                    <w:r>
                      <w:t>I attended</w:t>
                    </w:r>
                    <w:r w:rsidR="00F22C13" w:rsidRPr="003D7868">
                      <w:t xml:space="preserve"> Houston Com</w:t>
                    </w:r>
                    <w:r>
                      <w:t>munity College for two years</w:t>
                    </w:r>
                    <w:r w:rsidR="00F22C13" w:rsidRPr="003D7868">
                      <w:t xml:space="preserve">, and </w:t>
                    </w:r>
                    <w:r>
                      <w:t xml:space="preserve">worked </w:t>
                    </w:r>
                    <w:r w:rsidR="00F22C13" w:rsidRPr="003D7868">
                      <w:t xml:space="preserve">towards an Associate’s Degree of Science in Engineering and Technology. I </w:t>
                    </w:r>
                    <w:r>
                      <w:t xml:space="preserve">graduated in May of 2016 with eighty-two college credits. </w:t>
                    </w:r>
                  </w:p>
                </w:sdtContent>
              </w:sdt>
            </w:sdtContent>
          </w:sdt>
        </w:tc>
      </w:tr>
      <w:tr w:rsidR="00F22C13" w:rsidTr="00A71FCD">
        <w:tc>
          <w:tcPr>
            <w:tcW w:w="1778" w:type="dxa"/>
          </w:tcPr>
          <w:p w:rsidR="00F22C13" w:rsidRDefault="00F22C13" w:rsidP="006055BC">
            <w:pPr>
              <w:pStyle w:val="Heading1"/>
              <w:spacing w:line="240" w:lineRule="auto"/>
            </w:pPr>
            <w:r>
              <w:t>extracurricular activites</w:t>
            </w:r>
          </w:p>
        </w:tc>
        <w:tc>
          <w:tcPr>
            <w:tcW w:w="382" w:type="dxa"/>
          </w:tcPr>
          <w:p w:rsidR="00F22C13" w:rsidRPr="00F22C13" w:rsidRDefault="00F22C13" w:rsidP="006055BC">
            <w:pPr>
              <w:pStyle w:val="Heading2"/>
              <w:spacing w:line="240" w:lineRule="auto"/>
            </w:pPr>
          </w:p>
        </w:tc>
        <w:tc>
          <w:tcPr>
            <w:tcW w:w="7920" w:type="dxa"/>
          </w:tcPr>
          <w:p w:rsidR="00A71FCD" w:rsidRPr="003D7868" w:rsidRDefault="00A71FCD" w:rsidP="00A71FCD">
            <w:pPr>
              <w:spacing w:line="240" w:lineRule="auto"/>
            </w:pPr>
            <w:r w:rsidRPr="003D7868">
              <w:rPr>
                <w:b/>
              </w:rPr>
              <w:t xml:space="preserve">HOUSTON COMMUNITY COLLEGE STEM CLUB- </w:t>
            </w:r>
            <w:r w:rsidR="003430AD" w:rsidRPr="003D7868">
              <w:t>Alief Early College High School</w:t>
            </w:r>
            <w:r w:rsidR="003430AD" w:rsidRPr="003D7868">
              <w:rPr>
                <w:b/>
              </w:rPr>
              <w:t>/</w:t>
            </w:r>
            <w:r w:rsidR="003430AD" w:rsidRPr="003D7868">
              <w:t>Houston Community College</w:t>
            </w:r>
            <w:r w:rsidRPr="003D7868">
              <w:t>, 11th-12th grade</w:t>
            </w:r>
          </w:p>
          <w:p w:rsidR="00A71FCD" w:rsidRPr="003D7868" w:rsidRDefault="00A71FCD" w:rsidP="00A71FCD">
            <w:pPr>
              <w:spacing w:line="240" w:lineRule="auto"/>
              <w:rPr>
                <w:b/>
              </w:rPr>
            </w:pPr>
            <w:r w:rsidRPr="003D7868">
              <w:rPr>
                <w:b/>
              </w:rPr>
              <w:t xml:space="preserve">NATIONAL HONOR SOCIETY- </w:t>
            </w:r>
            <w:r w:rsidRPr="003D7868">
              <w:t>Alief Early College High School, 11th-12th grade</w:t>
            </w:r>
          </w:p>
          <w:p w:rsidR="00A71FCD" w:rsidRPr="003D7868" w:rsidRDefault="00A71FCD" w:rsidP="00A71FCD">
            <w:pPr>
              <w:spacing w:line="240" w:lineRule="auto"/>
              <w:rPr>
                <w:b/>
              </w:rPr>
            </w:pPr>
            <w:r w:rsidRPr="003D7868">
              <w:rPr>
                <w:b/>
              </w:rPr>
              <w:t xml:space="preserve">SCIENCE NATIONAL HONOR SOCIETY- </w:t>
            </w:r>
            <w:r w:rsidRPr="003D7868">
              <w:t>Alief Early College High School, 11th-12th grade</w:t>
            </w:r>
          </w:p>
          <w:p w:rsidR="00A71FCD" w:rsidRPr="003D7868" w:rsidRDefault="00A71FCD" w:rsidP="00A71FCD">
            <w:pPr>
              <w:spacing w:line="240" w:lineRule="auto"/>
            </w:pPr>
            <w:r w:rsidRPr="003D7868">
              <w:rPr>
                <w:b/>
              </w:rPr>
              <w:t xml:space="preserve">NATIONAL SOCIETY OF HIGH SCHOOL SCHOLARS- </w:t>
            </w:r>
            <w:r w:rsidRPr="003D7868">
              <w:t>Alief Early College High School, 10th-12th grade</w:t>
            </w:r>
          </w:p>
          <w:p w:rsidR="00A71FCD" w:rsidRPr="003D7868" w:rsidRDefault="00A71FCD" w:rsidP="00A71FCD">
            <w:pPr>
              <w:spacing w:line="240" w:lineRule="auto"/>
              <w:rPr>
                <w:b/>
              </w:rPr>
            </w:pPr>
            <w:r w:rsidRPr="003D7868">
              <w:rPr>
                <w:b/>
              </w:rPr>
              <w:t xml:space="preserve">SPEECH AND DEBATE- </w:t>
            </w:r>
            <w:r w:rsidRPr="003D7868">
              <w:t>Alief Early College High School, 10th-12th grade</w:t>
            </w:r>
          </w:p>
          <w:p w:rsidR="00884CD4" w:rsidRPr="003D7868" w:rsidRDefault="00884CD4" w:rsidP="00A71FCD">
            <w:pPr>
              <w:spacing w:line="240" w:lineRule="auto"/>
            </w:pPr>
            <w:r w:rsidRPr="003D7868">
              <w:rPr>
                <w:b/>
              </w:rPr>
              <w:t>STUDENT GOVERNMENT ASSOCIATION</w:t>
            </w:r>
            <w:r w:rsidRPr="003D7868">
              <w:t>- Alief Early College High School, 9th-12th grade</w:t>
            </w:r>
          </w:p>
        </w:tc>
      </w:tr>
      <w:tr w:rsidR="00B54BBF" w:rsidTr="00A71FCD">
        <w:tc>
          <w:tcPr>
            <w:tcW w:w="1778" w:type="dxa"/>
          </w:tcPr>
          <w:p w:rsidR="00B54BBF" w:rsidRDefault="00B54BBF" w:rsidP="006055BC">
            <w:pPr>
              <w:pStyle w:val="Heading1"/>
              <w:spacing w:line="240" w:lineRule="auto"/>
            </w:pPr>
            <w:r>
              <w:t>community service</w:t>
            </w:r>
          </w:p>
        </w:tc>
        <w:tc>
          <w:tcPr>
            <w:tcW w:w="382" w:type="dxa"/>
          </w:tcPr>
          <w:p w:rsidR="00B54BBF" w:rsidRDefault="00B54BBF" w:rsidP="006055BC">
            <w:pPr>
              <w:spacing w:line="240" w:lineRule="auto"/>
            </w:pPr>
          </w:p>
        </w:tc>
        <w:tc>
          <w:tcPr>
            <w:tcW w:w="7920" w:type="dxa"/>
          </w:tcPr>
          <w:p w:rsidR="008C08A8" w:rsidRPr="003D7868" w:rsidRDefault="008C08A8" w:rsidP="006055BC">
            <w:pPr>
              <w:spacing w:line="240" w:lineRule="auto"/>
              <w:ind w:right="1440"/>
            </w:pPr>
            <w:r w:rsidRPr="003D7868">
              <w:rPr>
                <w:b/>
              </w:rPr>
              <w:t xml:space="preserve">BAPS SHRI SWAMINARAYAN MANDIR- </w:t>
            </w:r>
            <w:r w:rsidRPr="003D7868">
              <w:t>2014-present (12 hours)</w:t>
            </w:r>
          </w:p>
          <w:p w:rsidR="008C08A8" w:rsidRPr="003D7868" w:rsidRDefault="008C08A8" w:rsidP="006055BC">
            <w:pPr>
              <w:spacing w:line="240" w:lineRule="auto"/>
              <w:ind w:right="1440"/>
              <w:rPr>
                <w:b/>
              </w:rPr>
            </w:pPr>
            <w:r w:rsidRPr="003D7868">
              <w:rPr>
                <w:b/>
              </w:rPr>
              <w:t xml:space="preserve">THE JUNIOR LEAGUE OF HOUSTON- </w:t>
            </w:r>
            <w:r w:rsidRPr="003D7868">
              <w:t>2014- present (9 hours)</w:t>
            </w:r>
          </w:p>
          <w:p w:rsidR="00B54BBF" w:rsidRPr="003D7868" w:rsidRDefault="008C08A8" w:rsidP="006055BC">
            <w:pPr>
              <w:spacing w:line="240" w:lineRule="auto"/>
              <w:ind w:right="1440"/>
            </w:pPr>
            <w:r w:rsidRPr="003D7868">
              <w:rPr>
                <w:b/>
              </w:rPr>
              <w:t xml:space="preserve">AL-NOOR SOCIETY OF HOUSTON- </w:t>
            </w:r>
            <w:r w:rsidRPr="003D7868">
              <w:t>2012</w:t>
            </w:r>
            <w:r w:rsidR="00B54BBF" w:rsidRPr="003D7868">
              <w:t>- present (19 hours)</w:t>
            </w:r>
          </w:p>
          <w:p w:rsidR="00B54BBF" w:rsidRPr="003D7868" w:rsidRDefault="008C08A8" w:rsidP="008C08A8">
            <w:pPr>
              <w:spacing w:line="240" w:lineRule="auto"/>
              <w:ind w:right="1440"/>
              <w:rPr>
                <w:b/>
              </w:rPr>
            </w:pPr>
            <w:r w:rsidRPr="003D7868">
              <w:rPr>
                <w:b/>
              </w:rPr>
              <w:t xml:space="preserve">FORT BEND COUNTY WOMEN’S SHELTER- </w:t>
            </w:r>
            <w:r w:rsidRPr="003D7868">
              <w:t>2012-present (36 hours)</w:t>
            </w:r>
          </w:p>
        </w:tc>
      </w:tr>
      <w:tr w:rsidR="00F22C13" w:rsidTr="00A71FCD">
        <w:tc>
          <w:tcPr>
            <w:tcW w:w="1778" w:type="dxa"/>
          </w:tcPr>
          <w:p w:rsidR="00F22C13" w:rsidRDefault="009E6216" w:rsidP="006055BC">
            <w:pPr>
              <w:pStyle w:val="Heading1"/>
              <w:spacing w:line="240" w:lineRule="auto"/>
            </w:pPr>
            <w:r>
              <w:t>Job Experience</w:t>
            </w:r>
          </w:p>
        </w:tc>
        <w:tc>
          <w:tcPr>
            <w:tcW w:w="382" w:type="dxa"/>
          </w:tcPr>
          <w:p w:rsidR="00F22C13" w:rsidRDefault="00F22C13" w:rsidP="006055BC">
            <w:pPr>
              <w:spacing w:line="240" w:lineRule="auto"/>
            </w:pPr>
          </w:p>
        </w:tc>
        <w:tc>
          <w:tcPr>
            <w:tcW w:w="7920" w:type="dxa"/>
          </w:tcPr>
          <w:p w:rsidR="00913A79" w:rsidRPr="003D7868" w:rsidRDefault="007E1D05" w:rsidP="006055BC">
            <w:pPr>
              <w:pStyle w:val="ResumeText"/>
              <w:spacing w:after="160" w:line="240" w:lineRule="auto"/>
            </w:pPr>
            <w:r w:rsidRPr="003D7868">
              <w:rPr>
                <w:b/>
              </w:rPr>
              <w:t xml:space="preserve">KIRKLANDS- </w:t>
            </w:r>
            <w:r w:rsidRPr="003D7868">
              <w:t>November 2015- April 2016</w:t>
            </w:r>
          </w:p>
          <w:p w:rsidR="007E1D05" w:rsidRPr="003D7868" w:rsidRDefault="007E1D05" w:rsidP="006055BC">
            <w:pPr>
              <w:pStyle w:val="ResumeText"/>
              <w:spacing w:after="160" w:line="240" w:lineRule="auto"/>
            </w:pPr>
            <w:r w:rsidRPr="003D7868">
              <w:rPr>
                <w:b/>
              </w:rPr>
              <w:t xml:space="preserve">KHAI TRI TUTORING- </w:t>
            </w:r>
            <w:r w:rsidRPr="003D7868">
              <w:t>September 2015- March 2016</w:t>
            </w:r>
          </w:p>
        </w:tc>
      </w:tr>
      <w:tr w:rsidR="00F22C13" w:rsidTr="00A71FCD">
        <w:tc>
          <w:tcPr>
            <w:tcW w:w="1778" w:type="dxa"/>
          </w:tcPr>
          <w:p w:rsidR="00F22C13" w:rsidRDefault="00F22C13" w:rsidP="006055BC">
            <w:pPr>
              <w:pStyle w:val="Heading1"/>
              <w:spacing w:line="240" w:lineRule="auto"/>
            </w:pPr>
            <w:r>
              <w:t>References</w:t>
            </w:r>
          </w:p>
        </w:tc>
        <w:tc>
          <w:tcPr>
            <w:tcW w:w="382" w:type="dxa"/>
          </w:tcPr>
          <w:p w:rsidR="00F22C13" w:rsidRDefault="00F22C13" w:rsidP="006055BC">
            <w:pPr>
              <w:spacing w:line="240" w:lineRule="auto"/>
            </w:pPr>
          </w:p>
        </w:tc>
        <w:tc>
          <w:tcPr>
            <w:tcW w:w="7920" w:type="dxa"/>
          </w:tcPr>
          <w:sdt>
            <w:sdtPr>
              <w:rPr>
                <w:rFonts w:eastAsiaTheme="minorEastAsia"/>
                <w:b/>
                <w:bCs/>
                <w:caps/>
              </w:rPr>
              <w:id w:val="-1883713024"/>
            </w:sdtPr>
            <w:sdtEndPr>
              <w:rPr>
                <w:b w:val="0"/>
                <w:bCs w:val="0"/>
                <w:caps w:val="0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-1368215953"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p w:rsidR="00F22C13" w:rsidRPr="00547711" w:rsidRDefault="00547711" w:rsidP="003D7868">
                    <w:pPr>
                      <w:pStyle w:val="ResumeText"/>
                      <w:rPr>
                        <w:b/>
                      </w:rPr>
                    </w:pPr>
                    <w:r>
                      <w:rPr>
                        <w:b/>
                      </w:rPr>
                      <w:t>SHELINA SADIK</w:t>
                    </w:r>
                  </w:p>
                  <w:p w:rsidR="00F22C13" w:rsidRPr="003D7868" w:rsidRDefault="00547711" w:rsidP="003D7868">
                    <w:pPr>
                      <w:pStyle w:val="ResumeText"/>
                    </w:pPr>
                    <w:r>
                      <w:t xml:space="preserve">Project Manager, </w:t>
                    </w:r>
                    <w:r w:rsidR="00582C02" w:rsidRPr="003D7868">
                      <w:t xml:space="preserve"> QAE</w:t>
                    </w:r>
                  </w:p>
                  <w:p w:rsidR="003D7868" w:rsidRDefault="00582C02" w:rsidP="003D7868">
                    <w:pPr>
                      <w:pStyle w:val="ResumeText"/>
                    </w:pPr>
                    <w:r w:rsidRPr="003D7868">
                      <w:t>281-627-1901</w:t>
                    </w:r>
                  </w:p>
                  <w:p w:rsidR="003D7868" w:rsidRDefault="003D7868" w:rsidP="003D7868">
                    <w:pPr>
                      <w:pStyle w:val="ResumeText"/>
                      <w:rPr>
                        <w:b/>
                      </w:rPr>
                    </w:pPr>
                    <w:r>
                      <w:rPr>
                        <w:b/>
                      </w:rPr>
                      <w:t>BETH JOHNSON</w:t>
                    </w:r>
                  </w:p>
                  <w:p w:rsidR="003D7868" w:rsidRDefault="003D7868" w:rsidP="003D7868">
                    <w:pPr>
                      <w:pStyle w:val="ResumeText"/>
                    </w:pPr>
                    <w:r>
                      <w:t>Principal, ALIEF</w:t>
                    </w:r>
                  </w:p>
                  <w:p w:rsidR="003D7868" w:rsidRPr="003D7868" w:rsidRDefault="003D7868" w:rsidP="003D7868">
                    <w:pPr>
                      <w:pStyle w:val="ResumeText"/>
                    </w:pPr>
                    <w:r>
                      <w:t>281-726-7756</w:t>
                    </w:r>
                  </w:p>
                  <w:p w:rsidR="00F22C13" w:rsidRPr="003D7868" w:rsidRDefault="006750A5" w:rsidP="00582C02">
                    <w:pPr>
                      <w:spacing w:line="240" w:lineRule="auto"/>
                      <w:rPr>
                        <w:rFonts w:asciiTheme="majorHAnsi" w:hAnsiTheme="majorHAnsi"/>
                        <w:b/>
                      </w:rPr>
                    </w:pPr>
                  </w:p>
                </w:sdtContent>
              </w:sdt>
            </w:sdtContent>
          </w:sdt>
        </w:tc>
      </w:tr>
    </w:tbl>
    <w:p w:rsidR="002C42BC" w:rsidRDefault="002C42BC" w:rsidP="006055BC">
      <w:pPr>
        <w:spacing w:line="240" w:lineRule="auto"/>
      </w:pPr>
      <w:bookmarkStart w:id="0" w:name="_GoBack"/>
      <w:bookmarkEnd w:id="0"/>
    </w:p>
    <w:sectPr w:rsidR="002C42BC">
      <w:footerReference w:type="default" r:id="rId10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438" w:rsidRDefault="00530438">
      <w:pPr>
        <w:spacing w:before="0" w:after="0" w:line="240" w:lineRule="auto"/>
      </w:pPr>
      <w:r>
        <w:separator/>
      </w:r>
    </w:p>
  </w:endnote>
  <w:endnote w:type="continuationSeparator" w:id="0">
    <w:p w:rsidR="00530438" w:rsidRDefault="0053043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750A5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438" w:rsidRDefault="00530438">
      <w:pPr>
        <w:spacing w:before="0" w:after="0" w:line="240" w:lineRule="auto"/>
      </w:pPr>
      <w:r>
        <w:separator/>
      </w:r>
    </w:p>
  </w:footnote>
  <w:footnote w:type="continuationSeparator" w:id="0">
    <w:p w:rsidR="00530438" w:rsidRDefault="00530438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438"/>
    <w:rsid w:val="002672D4"/>
    <w:rsid w:val="002C42BC"/>
    <w:rsid w:val="003430AD"/>
    <w:rsid w:val="00365B16"/>
    <w:rsid w:val="00387C60"/>
    <w:rsid w:val="003D7868"/>
    <w:rsid w:val="00414819"/>
    <w:rsid w:val="00530438"/>
    <w:rsid w:val="00547711"/>
    <w:rsid w:val="00582C02"/>
    <w:rsid w:val="006055BC"/>
    <w:rsid w:val="006750A5"/>
    <w:rsid w:val="007E1D05"/>
    <w:rsid w:val="00807F7F"/>
    <w:rsid w:val="00884CD4"/>
    <w:rsid w:val="008C08A8"/>
    <w:rsid w:val="00913A79"/>
    <w:rsid w:val="009E6216"/>
    <w:rsid w:val="00A42452"/>
    <w:rsid w:val="00A71FCD"/>
    <w:rsid w:val="00AD76F2"/>
    <w:rsid w:val="00B54BBF"/>
    <w:rsid w:val="00D907EC"/>
    <w:rsid w:val="00F22C13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docId w15:val="{AB8A00CD-AABC-45A8-A4DD-36A093CB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21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16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lina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E73C9C23034E349F7352E5E1E74B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66403C-6538-4534-891C-C350A7B887AA}"/>
      </w:docPartPr>
      <w:docPartBody>
        <w:p w:rsidR="005B6420" w:rsidRDefault="005B6420">
          <w:pPr>
            <w:pStyle w:val="3FE73C9C23034E349F7352E5E1E74B0D"/>
          </w:pPr>
          <w:r>
            <w:t>[Street Address]</w:t>
          </w:r>
        </w:p>
      </w:docPartBody>
    </w:docPart>
    <w:docPart>
      <w:docPartPr>
        <w:name w:val="74DA6EED159A4956939A78CFA52C4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4C5060-7273-4E1F-B1B1-A88BD6AC389A}"/>
      </w:docPartPr>
      <w:docPartBody>
        <w:p w:rsidR="005B6420" w:rsidRDefault="005B6420">
          <w:pPr>
            <w:pStyle w:val="74DA6EED159A4956939A78CFA52C418F"/>
          </w:pPr>
          <w:r>
            <w:t>[City, ST ZIP Code]</w:t>
          </w:r>
        </w:p>
      </w:docPartBody>
    </w:docPart>
    <w:docPart>
      <w:docPartPr>
        <w:name w:val="EDE80E207E864EA0A923B3A183E86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BBA1F-C26B-470C-885E-734C8CB9A862}"/>
      </w:docPartPr>
      <w:docPartBody>
        <w:p w:rsidR="005B6420" w:rsidRDefault="005B6420">
          <w:pPr>
            <w:pStyle w:val="EDE80E207E864EA0A923B3A183E86DF5"/>
          </w:pPr>
          <w:r>
            <w:t>[Telephone]</w:t>
          </w:r>
        </w:p>
      </w:docPartBody>
    </w:docPart>
    <w:docPart>
      <w:docPartPr>
        <w:name w:val="8D7A599F4826436D86D2855E2BE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2E6994-6D9A-4BB3-B32C-971B68618776}"/>
      </w:docPartPr>
      <w:docPartBody>
        <w:p w:rsidR="005B6420" w:rsidRDefault="005B6420">
          <w:pPr>
            <w:pStyle w:val="8D7A599F4826436D86D2855E2BE92526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0661DE449ACB4D98BD3EABDC0996F5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34C81-9234-4D3A-98B3-91B302DBABC1}"/>
      </w:docPartPr>
      <w:docPartBody>
        <w:p w:rsidR="005B6420" w:rsidRDefault="005B6420">
          <w:pPr>
            <w:pStyle w:val="0661DE449ACB4D98BD3EABDC0996F5A2"/>
          </w:pPr>
          <w:r>
            <w:t>[Your Name]</w:t>
          </w:r>
        </w:p>
      </w:docPartBody>
    </w:docPart>
    <w:docPart>
      <w:docPartPr>
        <w:name w:val="67F9F0644AFC4FFAB33556E2513B6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47FA3-ABBF-48B7-A8FF-DC7EAB9539AA}"/>
      </w:docPartPr>
      <w:docPartBody>
        <w:p w:rsidR="0062168F" w:rsidRDefault="005B6420" w:rsidP="005B6420">
          <w:pPr>
            <w:pStyle w:val="67F9F0644AFC4FFAB33556E2513B694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420"/>
    <w:rsid w:val="005B6420"/>
    <w:rsid w:val="0062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E73C9C23034E349F7352E5E1E74B0D">
    <w:name w:val="3FE73C9C23034E349F7352E5E1E74B0D"/>
  </w:style>
  <w:style w:type="paragraph" w:customStyle="1" w:styleId="74DA6EED159A4956939A78CFA52C418F">
    <w:name w:val="74DA6EED159A4956939A78CFA52C418F"/>
  </w:style>
  <w:style w:type="paragraph" w:customStyle="1" w:styleId="EDE80E207E864EA0A923B3A183E86DF5">
    <w:name w:val="EDE80E207E864EA0A923B3A183E86DF5"/>
  </w:style>
  <w:style w:type="paragraph" w:customStyle="1" w:styleId="93FE80D88C4444A2B9D8079300ED42BE">
    <w:name w:val="93FE80D88C4444A2B9D8079300ED42BE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8D7A599F4826436D86D2855E2BE92526">
    <w:name w:val="8D7A599F4826436D86D2855E2BE92526"/>
  </w:style>
  <w:style w:type="paragraph" w:customStyle="1" w:styleId="0661DE449ACB4D98BD3EABDC0996F5A2">
    <w:name w:val="0661DE449ACB4D98BD3EABDC0996F5A2"/>
  </w:style>
  <w:style w:type="paragraph" w:customStyle="1" w:styleId="EAD4632929AB4104B6B523798A57301E">
    <w:name w:val="EAD4632929AB4104B6B523798A57301E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5D597129E4F149B3AC4BBF95ECEF1A76">
    <w:name w:val="5D597129E4F149B3AC4BBF95ECEF1A76"/>
  </w:style>
  <w:style w:type="character" w:styleId="PlaceholderText">
    <w:name w:val="Placeholder Text"/>
    <w:basedOn w:val="DefaultParagraphFont"/>
    <w:uiPriority w:val="99"/>
    <w:semiHidden/>
    <w:rsid w:val="005B6420"/>
    <w:rPr>
      <w:color w:val="808080"/>
    </w:rPr>
  </w:style>
  <w:style w:type="paragraph" w:customStyle="1" w:styleId="3B92E3DFD5AC4272BB5D86D6902BE36B">
    <w:name w:val="3B92E3DFD5AC4272BB5D86D6902BE36B"/>
  </w:style>
  <w:style w:type="paragraph" w:customStyle="1" w:styleId="8DA10208BE68407B9E41D8DE511FC33B">
    <w:name w:val="8DA10208BE68407B9E41D8DE511FC33B"/>
  </w:style>
  <w:style w:type="paragraph" w:customStyle="1" w:styleId="DCED91603EC6441C9A5322ADF3961B5E">
    <w:name w:val="DCED91603EC6441C9A5322ADF3961B5E"/>
  </w:style>
  <w:style w:type="paragraph" w:customStyle="1" w:styleId="0AE1A323D956468EA412E4764B423447">
    <w:name w:val="0AE1A323D956468EA412E4764B423447"/>
  </w:style>
  <w:style w:type="paragraph" w:customStyle="1" w:styleId="C3168E1D89D347E9A7D2EAF96E6A3DFD">
    <w:name w:val="C3168E1D89D347E9A7D2EAF96E6A3DFD"/>
  </w:style>
  <w:style w:type="paragraph" w:customStyle="1" w:styleId="D03BAE630CD54954A4825A542DAC61B8">
    <w:name w:val="D03BAE630CD54954A4825A542DAC61B8"/>
  </w:style>
  <w:style w:type="paragraph" w:customStyle="1" w:styleId="AE6BB9B411A5470E97C563136031DBE8">
    <w:name w:val="AE6BB9B411A5470E97C563136031DBE8"/>
  </w:style>
  <w:style w:type="paragraph" w:customStyle="1" w:styleId="64B16AB8B279433E923E4E9E5C2649BD">
    <w:name w:val="64B16AB8B279433E923E4E9E5C2649BD"/>
  </w:style>
  <w:style w:type="paragraph" w:customStyle="1" w:styleId="67B5C35672684C148A37985DB8CF9AA6">
    <w:name w:val="67B5C35672684C148A37985DB8CF9AA6"/>
  </w:style>
  <w:style w:type="paragraph" w:customStyle="1" w:styleId="FA9F9E04804D4829896FEE49056FE048">
    <w:name w:val="FA9F9E04804D4829896FEE49056FE048"/>
  </w:style>
  <w:style w:type="paragraph" w:customStyle="1" w:styleId="4C02A714803043AF909A3AEC26B92780">
    <w:name w:val="4C02A714803043AF909A3AEC26B92780"/>
  </w:style>
  <w:style w:type="paragraph" w:customStyle="1" w:styleId="67F9F0644AFC4FFAB33556E2513B6944">
    <w:name w:val="67F9F0644AFC4FFAB33556E2513B6944"/>
    <w:rsid w:val="005B6420"/>
  </w:style>
  <w:style w:type="paragraph" w:customStyle="1" w:styleId="812E92C4D038445A91F777D603E8DAC2">
    <w:name w:val="812E92C4D038445A91F777D603E8DAC2"/>
    <w:rsid w:val="005B6420"/>
  </w:style>
  <w:style w:type="paragraph" w:customStyle="1" w:styleId="A46E38FA41244026BBD5F99DDD9E46A9">
    <w:name w:val="A46E38FA41244026BBD5F99DDD9E46A9"/>
    <w:rsid w:val="005B6420"/>
  </w:style>
  <w:style w:type="paragraph" w:customStyle="1" w:styleId="6C7E809B676A415AA688F5A44AC26D4B">
    <w:name w:val="6C7E809B676A415AA688F5A44AC26D4B"/>
    <w:rsid w:val="005B6420"/>
  </w:style>
  <w:style w:type="paragraph" w:customStyle="1" w:styleId="3D94934971EB46169C5E15EC858F783C">
    <w:name w:val="3D94934971EB46169C5E15EC858F783C"/>
    <w:rsid w:val="005B6420"/>
  </w:style>
  <w:style w:type="paragraph" w:customStyle="1" w:styleId="68AA589C68884D55ACEA270C313DF83B">
    <w:name w:val="68AA589C68884D55ACEA270C313DF83B"/>
    <w:rsid w:val="005B6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4015 Rose Mary Bend </CompanyAddress>
  <CompanyPhone>281-543-1795</CompanyPhone>
  <CompanyFax/>
  <CompanyEmail>faizakhureshi@gmail.com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1AC39B86-A741-484D-B4D8-EF3377483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59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Faiza Khureshi</dc:creator>
  <cp:keywords/>
  <cp:lastModifiedBy>Shelina Khureshi</cp:lastModifiedBy>
  <cp:revision>14</cp:revision>
  <dcterms:created xsi:type="dcterms:W3CDTF">2015-05-30T00:53:00Z</dcterms:created>
  <dcterms:modified xsi:type="dcterms:W3CDTF">2016-06-20T01:56:00Z</dcterms:modified>
  <cp:category>Houston, Texas 77082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