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000000" w:themeColor="text1"/>
          <w:sz w:val="40"/>
          <w:szCs w:val="40"/>
        </w:rPr>
        <w:alias w:val="Author"/>
        <w:tag w:val=""/>
        <w:id w:val="1246310863"/>
        <w:placeholder>
          <w:docPart w:val="6EA3B1A3B23A4C23A5E23C4A3A242DAC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7F6E8D" w:rsidRPr="00531F26" w:rsidRDefault="00E74ACF" w:rsidP="00E74ACF">
          <w:pPr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531F26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Pablo Sando</w:t>
          </w:r>
          <w:r w:rsidR="00DF710B" w:rsidRPr="00531F26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val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531F26" w:rsidRPr="00531F26" w:rsidTr="00E74A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2"/>
        </w:trPr>
        <w:tc>
          <w:tcPr>
            <w:tcW w:w="913" w:type="pct"/>
          </w:tcPr>
          <w:p w:rsidR="007F6E8D" w:rsidRPr="00531F26" w:rsidRDefault="007F6E8D">
            <w:pPr>
              <w:rPr>
                <w:color w:val="000000" w:themeColor="text1"/>
              </w:rPr>
            </w:pPr>
          </w:p>
        </w:tc>
        <w:tc>
          <w:tcPr>
            <w:tcW w:w="4087" w:type="pct"/>
          </w:tcPr>
          <w:p w:rsidR="007F6E8D" w:rsidRPr="00531F26" w:rsidRDefault="007F6E8D">
            <w:pPr>
              <w:rPr>
                <w:color w:val="000000" w:themeColor="text1"/>
              </w:rPr>
            </w:pPr>
          </w:p>
        </w:tc>
      </w:tr>
      <w:tr w:rsidR="00531F26" w:rsidRPr="00531F26" w:rsidTr="00E74ACF">
        <w:trPr>
          <w:trHeight w:hRule="exact" w:val="392"/>
        </w:trPr>
        <w:tc>
          <w:tcPr>
            <w:tcW w:w="913" w:type="pct"/>
          </w:tcPr>
          <w:p w:rsidR="00E74ACF" w:rsidRPr="00531F26" w:rsidRDefault="00E74ACF">
            <w:pPr>
              <w:rPr>
                <w:color w:val="000000" w:themeColor="text1"/>
              </w:rPr>
            </w:pPr>
          </w:p>
        </w:tc>
        <w:tc>
          <w:tcPr>
            <w:tcW w:w="4087" w:type="pct"/>
          </w:tcPr>
          <w:p w:rsidR="00E74ACF" w:rsidRPr="00531F26" w:rsidRDefault="00E74ACF">
            <w:pPr>
              <w:rPr>
                <w:color w:val="000000" w:themeColor="text1"/>
              </w:rPr>
            </w:pPr>
          </w:p>
        </w:tc>
      </w:tr>
      <w:tr w:rsidR="00531F26" w:rsidRPr="00531F26" w:rsidTr="007F6E8D">
        <w:tc>
          <w:tcPr>
            <w:tcW w:w="913" w:type="pct"/>
          </w:tcPr>
          <w:p w:rsidR="007F6E8D" w:rsidRPr="00531F26" w:rsidRDefault="007F6E8D">
            <w:pPr>
              <w:rPr>
                <w:color w:val="000000" w:themeColor="text1"/>
              </w:rPr>
            </w:pPr>
          </w:p>
        </w:tc>
        <w:tc>
          <w:tcPr>
            <w:tcW w:w="4087" w:type="pct"/>
          </w:tcPr>
          <w:p w:rsidR="007F6E8D" w:rsidRPr="00531F26" w:rsidRDefault="00E74ACF" w:rsidP="00E74ACF">
            <w:pPr>
              <w:pStyle w:val="ContactInfo"/>
              <w:rPr>
                <w:color w:val="000000" w:themeColor="text1"/>
              </w:rPr>
            </w:pPr>
            <w:r w:rsidRPr="00531F26">
              <w:rPr>
                <w:color w:val="000000" w:themeColor="text1"/>
              </w:rPr>
              <w:t>1003 French River Drive, Tx, 78520</w:t>
            </w:r>
            <w:r w:rsidR="00531F26" w:rsidRPr="00531F26">
              <w:rPr>
                <w:color w:val="000000" w:themeColor="text1"/>
              </w:rPr>
              <w:t>| </w:t>
            </w:r>
            <w:r w:rsidRPr="00531F26">
              <w:rPr>
                <w:color w:val="000000" w:themeColor="text1"/>
              </w:rPr>
              <w:t>(956)579-4998</w:t>
            </w:r>
            <w:r w:rsidR="00531F26" w:rsidRPr="00531F26">
              <w:rPr>
                <w:color w:val="000000" w:themeColor="text1"/>
              </w:rPr>
              <w:t> | </w:t>
            </w:r>
            <w:r w:rsidRPr="00531F26">
              <w:rPr>
                <w:color w:val="000000" w:themeColor="text1"/>
              </w:rPr>
              <w:t>pablosandoval661@gmail.com</w:t>
            </w:r>
          </w:p>
        </w:tc>
      </w:tr>
    </w:tbl>
    <w:p w:rsidR="007F6E8D" w:rsidRPr="00531F26" w:rsidRDefault="00531F26">
      <w:pPr>
        <w:pStyle w:val="SectionHeading"/>
        <w:rPr>
          <w:color w:val="000000" w:themeColor="text1"/>
        </w:rPr>
      </w:pPr>
      <w:r w:rsidRPr="00531F26">
        <w:rPr>
          <w:color w:val="000000" w:themeColor="text1"/>
        </w:rP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531F26" w:rsidRPr="00531F26" w:rsidTr="007F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F6E8D" w:rsidRPr="00531F26" w:rsidRDefault="007F6E8D">
            <w:pPr>
              <w:rPr>
                <w:color w:val="000000" w:themeColor="text1"/>
              </w:rPr>
            </w:pPr>
          </w:p>
        </w:tc>
        <w:tc>
          <w:tcPr>
            <w:tcW w:w="4087" w:type="pct"/>
          </w:tcPr>
          <w:p w:rsidR="007F6E8D" w:rsidRPr="00531F26" w:rsidRDefault="007F6E8D">
            <w:pPr>
              <w:rPr>
                <w:color w:val="000000" w:themeColor="text1"/>
              </w:rPr>
            </w:pPr>
          </w:p>
        </w:tc>
      </w:tr>
      <w:tr w:rsidR="00531F26" w:rsidRPr="00531F26" w:rsidTr="007F6E8D">
        <w:tc>
          <w:tcPr>
            <w:tcW w:w="913" w:type="pct"/>
          </w:tcPr>
          <w:p w:rsidR="007F6E8D" w:rsidRPr="00531F26" w:rsidRDefault="007F6E8D">
            <w:pPr>
              <w:rPr>
                <w:color w:val="000000" w:themeColor="text1"/>
              </w:rPr>
            </w:pPr>
          </w:p>
        </w:tc>
        <w:tc>
          <w:tcPr>
            <w:tcW w:w="4087" w:type="pct"/>
          </w:tcPr>
          <w:p w:rsidR="007F6E8D" w:rsidRPr="00531F26" w:rsidRDefault="00531F26" w:rsidP="00531F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 am an ambitious and hardworking student, I’m seeking jobs to gain experience to better myself In my career path. I will always put my job first when needed and ready any day to work. </w:t>
            </w:r>
          </w:p>
        </w:tc>
      </w:tr>
    </w:tbl>
    <w:p w:rsidR="007F6E8D" w:rsidRPr="00531F26" w:rsidRDefault="00531F26">
      <w:pPr>
        <w:pStyle w:val="SectionHeading"/>
        <w:rPr>
          <w:color w:val="000000" w:themeColor="text1"/>
        </w:rPr>
      </w:pPr>
      <w:r>
        <w:rPr>
          <w:color w:val="000000" w:themeColor="text1"/>
        </w:rPr>
        <w:t>Activities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531F26" w:rsidRPr="00531F26" w:rsidTr="007F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F6E8D" w:rsidRPr="00531F26" w:rsidRDefault="007F6E8D">
            <w:pPr>
              <w:rPr>
                <w:color w:val="000000" w:themeColor="text1"/>
              </w:rPr>
            </w:pPr>
          </w:p>
        </w:tc>
        <w:tc>
          <w:tcPr>
            <w:tcW w:w="4087" w:type="pct"/>
          </w:tcPr>
          <w:p w:rsidR="007F6E8D" w:rsidRPr="00531F26" w:rsidRDefault="007F6E8D">
            <w:pPr>
              <w:rPr>
                <w:color w:val="000000" w:themeColor="text1"/>
              </w:rPr>
            </w:pPr>
          </w:p>
        </w:tc>
      </w:tr>
      <w:tr w:rsidR="00531F26" w:rsidRPr="00531F26" w:rsidTr="007F6E8D">
        <w:tc>
          <w:tcPr>
            <w:tcW w:w="913" w:type="pct"/>
          </w:tcPr>
          <w:p w:rsidR="007F6E8D" w:rsidRPr="00531F26" w:rsidRDefault="007F6E8D">
            <w:pPr>
              <w:rPr>
                <w:color w:val="000000" w:themeColor="text1"/>
              </w:rPr>
            </w:pPr>
          </w:p>
        </w:tc>
        <w:tc>
          <w:tcPr>
            <w:tcW w:w="4087" w:type="pct"/>
          </w:tcPr>
          <w:p w:rsidR="007F6E8D" w:rsidRDefault="00531F26" w:rsidP="00531F26">
            <w:pPr>
              <w:pStyle w:val="Subsection"/>
              <w:numPr>
                <w:ilvl w:val="0"/>
                <w:numId w:val="11"/>
              </w:numPr>
            </w:pPr>
            <w:r>
              <w:t>Volunteer, Brownsville Cyclo bia</w:t>
            </w:r>
          </w:p>
          <w:p w:rsidR="00531F26" w:rsidRPr="00531F26" w:rsidRDefault="00531F26" w:rsidP="00531F26">
            <w:pPr>
              <w:pStyle w:val="Subsection"/>
              <w:numPr>
                <w:ilvl w:val="0"/>
                <w:numId w:val="11"/>
              </w:numPr>
            </w:pPr>
            <w:r>
              <w:t>Interact and history club</w:t>
            </w:r>
          </w:p>
        </w:tc>
      </w:tr>
    </w:tbl>
    <w:p w:rsidR="007F6E8D" w:rsidRPr="00531F26" w:rsidRDefault="00531F26">
      <w:pPr>
        <w:pStyle w:val="SectionHeading"/>
        <w:rPr>
          <w:color w:val="000000" w:themeColor="text1"/>
        </w:rPr>
      </w:pPr>
      <w:r w:rsidRPr="00531F26">
        <w:rPr>
          <w:color w:val="000000" w:themeColor="text1"/>
        </w:rP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531F26" w:rsidRPr="00531F26" w:rsidTr="007F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7F6E8D" w:rsidRPr="00531F26" w:rsidRDefault="007F6E8D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087" w:type="pct"/>
          </w:tcPr>
          <w:p w:rsidR="007F6E8D" w:rsidRPr="00531F26" w:rsidRDefault="007F6E8D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31F26" w:rsidRPr="00531F26" w:rsidTr="007F6E8D">
        <w:tc>
          <w:tcPr>
            <w:tcW w:w="913" w:type="pct"/>
          </w:tcPr>
          <w:p w:rsidR="007F6E8D" w:rsidRPr="00531F26" w:rsidRDefault="00E74ACF" w:rsidP="00E74ACF">
            <w:pPr>
              <w:pStyle w:val="Date"/>
            </w:pPr>
            <w:r w:rsidRPr="00531F26">
              <w:t>7/19/2014-8/15/2014</w:t>
            </w:r>
          </w:p>
        </w:tc>
        <w:tc>
          <w:tcPr>
            <w:tcW w:w="4087" w:type="pct"/>
          </w:tcPr>
          <w:p w:rsidR="007F6E8D" w:rsidRPr="00531F26" w:rsidRDefault="00E74ACF">
            <w:pPr>
              <w:pStyle w:val="Subsection"/>
            </w:pPr>
            <w:r w:rsidRPr="00531F26">
              <w:t xml:space="preserve">Installer </w:t>
            </w:r>
            <w:r w:rsidR="00531F26" w:rsidRPr="00531F26">
              <w:t>,  </w:t>
            </w:r>
            <w:r w:rsidRPr="00531F26">
              <w:rPr>
                <w:rStyle w:val="Emphasis"/>
                <w:color w:val="000000" w:themeColor="text1"/>
              </w:rPr>
              <w:t>KatchaKid</w:t>
            </w:r>
          </w:p>
          <w:p w:rsidR="007F6E8D" w:rsidRPr="00531F26" w:rsidRDefault="00E74ACF" w:rsidP="00E74ACF">
            <w:pPr>
              <w:pStyle w:val="ListBullet"/>
              <w:rPr>
                <w:color w:val="000000" w:themeColor="text1"/>
              </w:rPr>
            </w:pPr>
            <w:r w:rsidRPr="00531F26">
              <w:rPr>
                <w:color w:val="000000" w:themeColor="text1"/>
              </w:rPr>
              <w:t>I worked with my brother over at Dallas, TX, building nets and fences for pools</w:t>
            </w:r>
            <w:r w:rsidR="008D2A71">
              <w:rPr>
                <w:color w:val="000000" w:themeColor="text1"/>
              </w:rPr>
              <w:t>,</w:t>
            </w:r>
            <w:r w:rsidRPr="00531F26">
              <w:rPr>
                <w:color w:val="000000" w:themeColor="text1"/>
              </w:rPr>
              <w:t xml:space="preserve"> so f</w:t>
            </w:r>
            <w:r w:rsidR="008D2A71">
              <w:rPr>
                <w:color w:val="000000" w:themeColor="text1"/>
              </w:rPr>
              <w:t>amilies with kids don’t fall in.</w:t>
            </w:r>
          </w:p>
          <w:p w:rsidR="00E74ACF" w:rsidRPr="00531F26" w:rsidRDefault="00E74ACF" w:rsidP="00E74ACF">
            <w:pPr>
              <w:pStyle w:val="ListBullet"/>
              <w:tabs>
                <w:tab w:val="clear" w:pos="101"/>
              </w:tabs>
              <w:ind w:left="360" w:right="0" w:hanging="360"/>
              <w:contextualSpacing/>
              <w:rPr>
                <w:b/>
                <w:color w:val="000000" w:themeColor="text1"/>
              </w:rPr>
            </w:pPr>
            <w:r w:rsidRPr="00531F26">
              <w:rPr>
                <w:b/>
                <w:color w:val="000000" w:themeColor="text1"/>
              </w:rPr>
              <w:t>Inventor professional</w:t>
            </w:r>
          </w:p>
          <w:p w:rsidR="00E74ACF" w:rsidRPr="00531F26" w:rsidRDefault="00E74ACF" w:rsidP="00E74ACF">
            <w:pPr>
              <w:pStyle w:val="ListBullet"/>
              <w:tabs>
                <w:tab w:val="clear" w:pos="101"/>
              </w:tabs>
              <w:ind w:left="360" w:right="0" w:hanging="360"/>
              <w:contextualSpacing/>
              <w:rPr>
                <w:b/>
                <w:color w:val="000000" w:themeColor="text1"/>
              </w:rPr>
            </w:pPr>
            <w:r w:rsidRPr="00531F26">
              <w:rPr>
                <w:b/>
                <w:color w:val="000000" w:themeColor="text1"/>
              </w:rPr>
              <w:t>AutoCAD</w:t>
            </w:r>
          </w:p>
          <w:p w:rsidR="00E74ACF" w:rsidRPr="00531F26" w:rsidRDefault="00E74ACF" w:rsidP="00E74ACF">
            <w:pPr>
              <w:pStyle w:val="ListBullet"/>
              <w:rPr>
                <w:color w:val="000000" w:themeColor="text1"/>
              </w:rPr>
            </w:pPr>
            <w:r w:rsidRPr="00531F26">
              <w:rPr>
                <w:b/>
                <w:color w:val="000000" w:themeColor="text1"/>
              </w:rPr>
              <w:t xml:space="preserve">       Revit Architecture</w:t>
            </w:r>
            <w:bookmarkStart w:id="0" w:name="_GoBack"/>
            <w:bookmarkEnd w:id="0"/>
          </w:p>
        </w:tc>
      </w:tr>
    </w:tbl>
    <w:p w:rsidR="007F6E8D" w:rsidRPr="00531F26" w:rsidRDefault="00531F26">
      <w:pPr>
        <w:pStyle w:val="SectionHeading"/>
        <w:rPr>
          <w:color w:val="000000" w:themeColor="text1"/>
        </w:rPr>
      </w:pPr>
      <w:r w:rsidRPr="00531F26">
        <w:rPr>
          <w:color w:val="000000" w:themeColor="text1"/>
        </w:rPr>
        <w:t>Education</w:t>
      </w:r>
    </w:p>
    <w:tbl>
      <w:tblPr>
        <w:tblStyle w:val="ResumeTable"/>
        <w:tblW w:w="4950" w:type="pct"/>
        <w:tblInd w:w="90" w:type="dxa"/>
        <w:tblLook w:val="04A0" w:firstRow="1" w:lastRow="0" w:firstColumn="1" w:lastColumn="0" w:noHBand="0" w:noVBand="1"/>
        <w:tblDescription w:val="Education"/>
      </w:tblPr>
      <w:tblGrid>
        <w:gridCol w:w="1566"/>
        <w:gridCol w:w="7415"/>
      </w:tblGrid>
      <w:tr w:rsidR="00531F26" w:rsidRPr="00531F26" w:rsidTr="008D2A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872" w:type="pct"/>
          </w:tcPr>
          <w:p w:rsidR="007F6E8D" w:rsidRPr="00531F26" w:rsidRDefault="007F6E8D">
            <w:pPr>
              <w:spacing w:line="240" w:lineRule="auto"/>
              <w:rPr>
                <w:color w:val="000000" w:themeColor="text1"/>
              </w:rPr>
            </w:pPr>
          </w:p>
        </w:tc>
        <w:tc>
          <w:tcPr>
            <w:tcW w:w="4128" w:type="pct"/>
          </w:tcPr>
          <w:p w:rsidR="007F6E8D" w:rsidRPr="00531F26" w:rsidRDefault="007F6E8D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531F26" w:rsidRPr="00531F26" w:rsidTr="008D2A71">
        <w:trPr>
          <w:trHeight w:val="45"/>
        </w:trPr>
        <w:tc>
          <w:tcPr>
            <w:tcW w:w="872" w:type="pct"/>
          </w:tcPr>
          <w:p w:rsidR="008D2A71" w:rsidRDefault="008D2A71" w:rsidP="00E74ACF">
            <w:pPr>
              <w:pStyle w:val="Date"/>
            </w:pPr>
            <w:r w:rsidRPr="00531F26">
              <w:t>6/4/2014</w:t>
            </w:r>
          </w:p>
          <w:p w:rsidR="007F6E8D" w:rsidRPr="00531F26" w:rsidRDefault="007F6E8D" w:rsidP="008D2A71">
            <w:pPr>
              <w:pStyle w:val="Date"/>
            </w:pPr>
          </w:p>
        </w:tc>
        <w:tc>
          <w:tcPr>
            <w:tcW w:w="4128" w:type="pct"/>
          </w:tcPr>
          <w:p w:rsidR="008D2A71" w:rsidRPr="00531F26" w:rsidRDefault="008D2A71" w:rsidP="008D2A71">
            <w:pPr>
              <w:pStyle w:val="Subsection"/>
              <w:numPr>
                <w:ilvl w:val="0"/>
                <w:numId w:val="12"/>
              </w:numPr>
              <w:rPr>
                <w:rStyle w:val="Emphasis"/>
                <w:color w:val="000000" w:themeColor="text1"/>
              </w:rPr>
            </w:pPr>
            <w:r w:rsidRPr="00531F26">
              <w:t>High School Diploma,  </w:t>
            </w:r>
            <w:r w:rsidRPr="00531F26">
              <w:rPr>
                <w:rStyle w:val="Emphasis"/>
                <w:color w:val="000000" w:themeColor="text1"/>
              </w:rPr>
              <w:t>James Pace High School</w:t>
            </w:r>
          </w:p>
          <w:p w:rsidR="00531F26" w:rsidRDefault="008D2A71" w:rsidP="00531F2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Top 25% 11</w:t>
            </w:r>
            <w:r w:rsidRPr="008D2A71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>-12</w:t>
            </w:r>
            <w:r w:rsidRPr="008D2A71">
              <w:rPr>
                <w:color w:val="000000" w:themeColor="text1"/>
                <w:vertAlign w:val="superscript"/>
              </w:rPr>
              <w:t>th</w:t>
            </w:r>
            <w:r>
              <w:rPr>
                <w:color w:val="000000" w:themeColor="text1"/>
              </w:rPr>
              <w:t xml:space="preserve"> </w:t>
            </w:r>
          </w:p>
          <w:p w:rsidR="008D2A71" w:rsidRPr="00531F26" w:rsidRDefault="008D2A71" w:rsidP="00531F26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Attending at University of Texas at Rio Grande Valley</w:t>
            </w:r>
          </w:p>
        </w:tc>
      </w:tr>
      <w:tr w:rsidR="00531F26" w:rsidRPr="00531F26" w:rsidTr="008D2A71">
        <w:tc>
          <w:tcPr>
            <w:tcW w:w="872" w:type="pct"/>
          </w:tcPr>
          <w:p w:rsidR="007F6E8D" w:rsidRPr="00531F26" w:rsidRDefault="007F6E8D">
            <w:pPr>
              <w:pStyle w:val="Date"/>
            </w:pPr>
          </w:p>
        </w:tc>
        <w:tc>
          <w:tcPr>
            <w:tcW w:w="4128" w:type="pct"/>
          </w:tcPr>
          <w:p w:rsidR="007F6E8D" w:rsidRPr="00531F26" w:rsidRDefault="007F6E8D">
            <w:pPr>
              <w:pStyle w:val="Subsection"/>
            </w:pPr>
          </w:p>
        </w:tc>
      </w:tr>
    </w:tbl>
    <w:p w:rsidR="007F6E8D" w:rsidRDefault="007F6E8D"/>
    <w:sectPr w:rsidR="007F6E8D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5A0" w:rsidRDefault="00CB35A0">
      <w:pPr>
        <w:spacing w:after="0"/>
      </w:pPr>
      <w:r>
        <w:separator/>
      </w:r>
    </w:p>
    <w:p w:rsidR="00CB35A0" w:rsidRDefault="00CB35A0"/>
  </w:endnote>
  <w:endnote w:type="continuationSeparator" w:id="0">
    <w:p w:rsidR="00CB35A0" w:rsidRDefault="00CB35A0">
      <w:pPr>
        <w:spacing w:after="0"/>
      </w:pPr>
      <w:r>
        <w:continuationSeparator/>
      </w:r>
    </w:p>
    <w:p w:rsidR="00CB35A0" w:rsidRDefault="00CB35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A71" w:rsidRDefault="008D2A7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5A0" w:rsidRDefault="00CB35A0">
      <w:pPr>
        <w:spacing w:after="0"/>
      </w:pPr>
      <w:r>
        <w:separator/>
      </w:r>
    </w:p>
    <w:p w:rsidR="00CB35A0" w:rsidRDefault="00CB35A0"/>
  </w:footnote>
  <w:footnote w:type="continuationSeparator" w:id="0">
    <w:p w:rsidR="00CB35A0" w:rsidRDefault="00CB35A0">
      <w:pPr>
        <w:spacing w:after="0"/>
      </w:pPr>
      <w:r>
        <w:continuationSeparator/>
      </w:r>
    </w:p>
    <w:p w:rsidR="00CB35A0" w:rsidRDefault="00CB35A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2" w15:restartNumberingAfterBreak="0">
    <w:nsid w:val="06D95FCF"/>
    <w:multiLevelType w:val="hybridMultilevel"/>
    <w:tmpl w:val="9DE2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7013D"/>
    <w:multiLevelType w:val="hybridMultilevel"/>
    <w:tmpl w:val="800C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B2C1A"/>
    <w:multiLevelType w:val="hybridMultilevel"/>
    <w:tmpl w:val="25F23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B70C8D"/>
    <w:multiLevelType w:val="hybridMultilevel"/>
    <w:tmpl w:val="7ABAA77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6D2C07B6"/>
    <w:multiLevelType w:val="hybridMultilevel"/>
    <w:tmpl w:val="07464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C3400"/>
    <w:multiLevelType w:val="hybridMultilevel"/>
    <w:tmpl w:val="59F4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4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2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0B"/>
    <w:rsid w:val="00293C30"/>
    <w:rsid w:val="00531F26"/>
    <w:rsid w:val="00695FBC"/>
    <w:rsid w:val="007F6E8D"/>
    <w:rsid w:val="008D2A71"/>
    <w:rsid w:val="00A74EEB"/>
    <w:rsid w:val="00CB35A0"/>
    <w:rsid w:val="00DF710B"/>
    <w:rsid w:val="00E7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48D63-CFDB-4974-B440-851378CF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ListParagraph">
    <w:name w:val="List Paragraph"/>
    <w:basedOn w:val="Normal"/>
    <w:uiPriority w:val="34"/>
    <w:unhideWhenUsed/>
    <w:qFormat/>
    <w:rsid w:val="00531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%2322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A3B1A3B23A4C23A5E23C4A3A242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65CBC-C943-49EF-9996-F735D54E4B1B}"/>
      </w:docPartPr>
      <w:docPartBody>
        <w:p w:rsidR="001D6CFA" w:rsidRDefault="00F6475C">
          <w:pPr>
            <w:pStyle w:val="6EA3B1A3B23A4C23A5E23C4A3A242DAC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75C"/>
    <w:rsid w:val="001D6CFA"/>
    <w:rsid w:val="00F6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A3B1A3B23A4C23A5E23C4A3A242DAC">
    <w:name w:val="6EA3B1A3B23A4C23A5E23C4A3A242DAC"/>
  </w:style>
  <w:style w:type="paragraph" w:customStyle="1" w:styleId="56AF238A9A074DE8A3F0E1CCADAF7356">
    <w:name w:val="56AF238A9A074DE8A3F0E1CCADAF7356"/>
  </w:style>
  <w:style w:type="paragraph" w:customStyle="1" w:styleId="69B4334E62154510BDFD6A279B1CF644">
    <w:name w:val="69B4334E62154510BDFD6A279B1CF644"/>
  </w:style>
  <w:style w:type="paragraph" w:customStyle="1" w:styleId="163DB47BBF8B47E38F3A749D5733AC42">
    <w:name w:val="163DB47BBF8B47E38F3A749D5733AC42"/>
  </w:style>
  <w:style w:type="paragraph" w:customStyle="1" w:styleId="CF8C039EB9A543DAB49C28B47FA1050D">
    <w:name w:val="CF8C039EB9A543DAB49C28B47FA1050D"/>
  </w:style>
  <w:style w:type="paragraph" w:customStyle="1" w:styleId="C2E36AECE0E04CF6B1D137F528FED357">
    <w:name w:val="C2E36AECE0E04CF6B1D137F528FED357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BA0F94FBA14784A0F82ED42506C167">
    <w:name w:val="5FBA0F94FBA14784A0F82ED42506C167"/>
  </w:style>
  <w:style w:type="paragraph" w:customStyle="1" w:styleId="017F9B091C9C4C4C9AEBF2FB69FE7DA3">
    <w:name w:val="017F9B091C9C4C4C9AEBF2FB69FE7DA3"/>
  </w:style>
  <w:style w:type="paragraph" w:customStyle="1" w:styleId="FF76BCACB31F46579C4D11EE0AABBE06">
    <w:name w:val="FF76BCACB31F46579C4D11EE0AABBE06"/>
  </w:style>
  <w:style w:type="paragraph" w:customStyle="1" w:styleId="3ABBF1534CDC4E6FBEE8CAA3E5DC32DA">
    <w:name w:val="3ABBF1534CDC4E6FBEE8CAA3E5DC32DA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9F0340B171F4CF5A01FC2ABCEC6F3EF">
    <w:name w:val="A9F0340B171F4CF5A01FC2ABCEC6F3EF"/>
  </w:style>
  <w:style w:type="paragraph" w:customStyle="1" w:styleId="DD5E07F9DB2F4BE589A553B6938DBB0A">
    <w:name w:val="DD5E07F9DB2F4BE589A553B6938DBB0A"/>
  </w:style>
  <w:style w:type="paragraph" w:customStyle="1" w:styleId="1A39D92269CC4DF4AA5E489D200AB918">
    <w:name w:val="1A39D92269CC4DF4AA5E489D200AB918"/>
  </w:style>
  <w:style w:type="paragraph" w:customStyle="1" w:styleId="B19F68AE3F0A4181BB0FA99CAC329CC1">
    <w:name w:val="B19F68AE3F0A4181BB0FA99CAC329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404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Sandoval</dc:creator>
  <cp:keywords/>
  <cp:lastModifiedBy>pablo sandoval</cp:lastModifiedBy>
  <cp:revision>2</cp:revision>
  <dcterms:created xsi:type="dcterms:W3CDTF">2015-09-11T21:07:00Z</dcterms:created>
  <dcterms:modified xsi:type="dcterms:W3CDTF">2015-09-18T19:19:00Z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