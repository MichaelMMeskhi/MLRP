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Author"/>
        <w:tag w:val=""/>
        <w:id w:val="1246310863"/>
        <w:placeholder>
          <w:docPart w:val="33E6C9D2FE2D450AAD6749F35E7F2D1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7212E0" w:rsidRDefault="00FC0465">
          <w:pPr>
            <w:pStyle w:val="Title"/>
          </w:pPr>
          <w:r>
            <w:t>preston desouza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7212E0" w:rsidTr="00721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7212E0" w:rsidRDefault="007212E0"/>
        </w:tc>
        <w:tc>
          <w:tcPr>
            <w:tcW w:w="4087" w:type="pct"/>
          </w:tcPr>
          <w:p w:rsidR="007212E0" w:rsidRDefault="007212E0"/>
        </w:tc>
      </w:tr>
      <w:tr w:rsidR="007212E0" w:rsidTr="007212E0">
        <w:tc>
          <w:tcPr>
            <w:tcW w:w="913" w:type="pct"/>
          </w:tcPr>
          <w:p w:rsidR="007212E0" w:rsidRDefault="007212E0"/>
        </w:tc>
        <w:tc>
          <w:tcPr>
            <w:tcW w:w="4087" w:type="pct"/>
          </w:tcPr>
          <w:p w:rsidR="00970C0F" w:rsidRDefault="00FC0465" w:rsidP="00FC0465">
            <w:pPr>
              <w:pStyle w:val="ContactInfo"/>
            </w:pPr>
            <w:r>
              <w:t>3000 Northside Blvd 75080</w:t>
            </w:r>
            <w:r w:rsidR="00EC17F7">
              <w:t> </w:t>
            </w:r>
            <w:r w:rsidR="00EC17F7">
              <w:rPr>
                <w:color w:val="A6A6A6" w:themeColor="background1" w:themeShade="A6"/>
              </w:rPr>
              <w:t>|</w:t>
            </w:r>
            <w:r w:rsidR="00EC17F7">
              <w:t> </w:t>
            </w:r>
            <w:r>
              <w:t>469-219-4479</w:t>
            </w:r>
            <w:r w:rsidR="00EC17F7">
              <w:t> </w:t>
            </w:r>
            <w:r w:rsidR="00EC17F7">
              <w:rPr>
                <w:color w:val="A6A6A6" w:themeColor="background1" w:themeShade="A6"/>
              </w:rPr>
              <w:t>|</w:t>
            </w:r>
            <w:r w:rsidR="00EC17F7">
              <w:t> </w:t>
            </w:r>
            <w:r>
              <w:t>desouzapreston@gmail.com</w:t>
            </w:r>
          </w:p>
        </w:tc>
      </w:tr>
    </w:tbl>
    <w:p w:rsidR="00970C0F" w:rsidRDefault="00970C0F" w:rsidP="00970C0F">
      <w:pPr>
        <w:pStyle w:val="SectionHeading"/>
      </w:pPr>
      <w:r>
        <w:t>Objective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912"/>
        <w:gridCol w:w="4081"/>
        <w:gridCol w:w="4079"/>
      </w:tblGrid>
      <w:tr w:rsidR="00970C0F" w:rsidTr="00970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03" w:type="pct"/>
          </w:tcPr>
          <w:p w:rsidR="00970C0F" w:rsidRDefault="00970C0F" w:rsidP="002B1556"/>
        </w:tc>
        <w:tc>
          <w:tcPr>
            <w:tcW w:w="2249" w:type="pct"/>
          </w:tcPr>
          <w:p w:rsidR="00970C0F" w:rsidRDefault="00970C0F" w:rsidP="002B1556"/>
        </w:tc>
        <w:tc>
          <w:tcPr>
            <w:tcW w:w="2248" w:type="pct"/>
          </w:tcPr>
          <w:p w:rsidR="00970C0F" w:rsidRDefault="00970C0F" w:rsidP="002B1556"/>
        </w:tc>
      </w:tr>
      <w:tr w:rsidR="00970C0F" w:rsidTr="00970C0F">
        <w:tc>
          <w:tcPr>
            <w:tcW w:w="503" w:type="pct"/>
          </w:tcPr>
          <w:p w:rsidR="00970C0F" w:rsidRDefault="00970C0F" w:rsidP="002B1556"/>
        </w:tc>
        <w:tc>
          <w:tcPr>
            <w:tcW w:w="2249" w:type="pct"/>
          </w:tcPr>
          <w:p w:rsidR="00970C0F" w:rsidRDefault="00970C0F" w:rsidP="00970C0F">
            <w:pPr>
              <w:pStyle w:val="Subsection"/>
            </w:pPr>
            <w:r>
              <w:t xml:space="preserve">To become a software developer at a cutting-edge facility. </w:t>
            </w:r>
            <w:bookmarkStart w:id="0" w:name="_GoBack"/>
            <w:bookmarkEnd w:id="0"/>
          </w:p>
        </w:tc>
        <w:tc>
          <w:tcPr>
            <w:tcW w:w="2248" w:type="pct"/>
          </w:tcPr>
          <w:p w:rsidR="00970C0F" w:rsidRDefault="00970C0F" w:rsidP="00970C0F">
            <w:pPr>
              <w:pStyle w:val="Subsection"/>
            </w:pPr>
          </w:p>
        </w:tc>
      </w:tr>
    </w:tbl>
    <w:p w:rsidR="007212E0" w:rsidRDefault="00EC17F7">
      <w:pPr>
        <w:pStyle w:val="SectionHeading"/>
      </w:pPr>
      <w:r>
        <w:t>Computer 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7212E0" w:rsidTr="00721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7212E0" w:rsidRDefault="007212E0"/>
        </w:tc>
        <w:tc>
          <w:tcPr>
            <w:tcW w:w="4087" w:type="pct"/>
          </w:tcPr>
          <w:p w:rsidR="007212E0" w:rsidRDefault="007212E0"/>
        </w:tc>
      </w:tr>
      <w:tr w:rsidR="007212E0" w:rsidTr="007212E0">
        <w:tc>
          <w:tcPr>
            <w:tcW w:w="913" w:type="pct"/>
          </w:tcPr>
          <w:p w:rsidR="007212E0" w:rsidRDefault="007212E0"/>
        </w:tc>
        <w:tc>
          <w:tcPr>
            <w:tcW w:w="4087" w:type="pct"/>
          </w:tcPr>
          <w:p w:rsidR="007212E0" w:rsidRDefault="00EC17F7">
            <w:pPr>
              <w:pStyle w:val="Subsection"/>
            </w:pPr>
            <w:r>
              <w:t>Languages</w:t>
            </w:r>
          </w:p>
          <w:p w:rsidR="007212E0" w:rsidRDefault="00FC0465" w:rsidP="00FC0465">
            <w:pPr>
              <w:pStyle w:val="ListBullet"/>
            </w:pPr>
            <w:r>
              <w:t xml:space="preserve">Java, C++, Lua </w:t>
            </w:r>
          </w:p>
        </w:tc>
      </w:tr>
    </w:tbl>
    <w:p w:rsidR="007212E0" w:rsidRDefault="00EC17F7">
      <w:pPr>
        <w:pStyle w:val="SectionHeading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7212E0" w:rsidTr="00721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7212E0" w:rsidRDefault="007212E0">
            <w:pPr>
              <w:spacing w:line="240" w:lineRule="auto"/>
            </w:pPr>
          </w:p>
        </w:tc>
        <w:tc>
          <w:tcPr>
            <w:tcW w:w="4087" w:type="pct"/>
          </w:tcPr>
          <w:p w:rsidR="007212E0" w:rsidRDefault="007212E0">
            <w:pPr>
              <w:spacing w:line="240" w:lineRule="auto"/>
            </w:pPr>
          </w:p>
        </w:tc>
      </w:tr>
      <w:tr w:rsidR="007212E0" w:rsidTr="007212E0">
        <w:tc>
          <w:tcPr>
            <w:tcW w:w="913" w:type="pct"/>
          </w:tcPr>
          <w:p w:rsidR="007212E0" w:rsidRDefault="00FC0465" w:rsidP="00FC0465">
            <w:pPr>
              <w:pStyle w:val="Date"/>
            </w:pPr>
            <w:r>
              <w:t>02/15-20/2015</w:t>
            </w:r>
          </w:p>
        </w:tc>
        <w:tc>
          <w:tcPr>
            <w:tcW w:w="4087" w:type="pct"/>
          </w:tcPr>
          <w:p w:rsidR="007212E0" w:rsidRDefault="00FC0465">
            <w:pPr>
              <w:pStyle w:val="Subsection"/>
            </w:pPr>
            <w:r>
              <w:t>Intern</w:t>
            </w:r>
            <w:r w:rsidR="00EC17F7">
              <w:t>,  </w:t>
            </w:r>
            <w:r>
              <w:rPr>
                <w:rStyle w:val="Emphasis"/>
              </w:rPr>
              <w:t>Balfour Beatty</w:t>
            </w:r>
          </w:p>
          <w:p w:rsidR="007212E0" w:rsidRDefault="00FC0465" w:rsidP="00FC0465">
            <w:pPr>
              <w:pStyle w:val="ListBullet"/>
            </w:pPr>
            <w:r>
              <w:t>Learned and worked with the technical components and tools that assist civil engineers while on site.</w:t>
            </w: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C35BB1454F5A4BA3BD00706976987B93"/>
              </w:placeholder>
              <w15:repeatingSectionItem/>
            </w:sdtPr>
            <w:sdtEndPr/>
            <w:sdtContent>
              <w:tr w:rsidR="007212E0" w:rsidTr="007212E0">
                <w:tc>
                  <w:tcPr>
                    <w:tcW w:w="913" w:type="pct"/>
                  </w:tcPr>
                  <w:p w:rsidR="007212E0" w:rsidRDefault="00FC0465" w:rsidP="00FC0465">
                    <w:pPr>
                      <w:pStyle w:val="Date"/>
                    </w:pPr>
                    <w:r>
                      <w:t>01/23-27/2016</w:t>
                    </w:r>
                  </w:p>
                </w:tc>
                <w:tc>
                  <w:tcPr>
                    <w:tcW w:w="4087" w:type="pct"/>
                  </w:tcPr>
                  <w:p w:rsidR="007212E0" w:rsidRDefault="00FC0465">
                    <w:pPr>
                      <w:pStyle w:val="Subsection"/>
                    </w:pPr>
                    <w:r>
                      <w:t>Intern</w:t>
                    </w:r>
                    <w:r w:rsidR="00EC17F7">
                      <w:t>,  </w:t>
                    </w:r>
                    <w:r>
                      <w:rPr>
                        <w:rStyle w:val="Emphasis"/>
                      </w:rPr>
                      <w:t>Remington Hotels</w:t>
                    </w:r>
                  </w:p>
                  <w:p w:rsidR="007212E0" w:rsidRDefault="00FC0465" w:rsidP="00FC0465">
                    <w:pPr>
                      <w:pStyle w:val="ListBullet"/>
                    </w:pPr>
                    <w:r>
                      <w:t>Met the CIO &amp; VP of IT at Remington hotels along with shadowing a system administrator in IT.</w:t>
                    </w:r>
                  </w:p>
                </w:tc>
              </w:tr>
            </w:sdtContent>
          </w:sdt>
        </w:sdtContent>
      </w:sdt>
    </w:tbl>
    <w:p w:rsidR="007212E0" w:rsidRDefault="00EC17F7">
      <w:pPr>
        <w:pStyle w:val="SectionHeading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7212E0" w:rsidTr="00721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7212E0" w:rsidRDefault="007212E0">
            <w:pPr>
              <w:spacing w:line="240" w:lineRule="auto"/>
            </w:pPr>
          </w:p>
        </w:tc>
        <w:tc>
          <w:tcPr>
            <w:tcW w:w="4087" w:type="pct"/>
          </w:tcPr>
          <w:p w:rsidR="007212E0" w:rsidRDefault="007212E0">
            <w:pPr>
              <w:spacing w:line="240" w:lineRule="auto"/>
            </w:pPr>
          </w:p>
        </w:tc>
      </w:tr>
      <w:tr w:rsidR="007212E0" w:rsidTr="007212E0">
        <w:tc>
          <w:tcPr>
            <w:tcW w:w="913" w:type="pct"/>
          </w:tcPr>
          <w:p w:rsidR="007212E0" w:rsidRDefault="007212E0" w:rsidP="00FC0465">
            <w:pPr>
              <w:pStyle w:val="Date"/>
            </w:pPr>
          </w:p>
        </w:tc>
        <w:tc>
          <w:tcPr>
            <w:tcW w:w="4087" w:type="pct"/>
          </w:tcPr>
          <w:p w:rsidR="007212E0" w:rsidRDefault="00FC0465" w:rsidP="00FC0465">
            <w:pPr>
              <w:pStyle w:val="Subsection"/>
            </w:pPr>
            <w:r>
              <w:t>DAP Distinguished Scholar</w:t>
            </w:r>
            <w:r w:rsidR="00EC17F7">
              <w:t>,  </w:t>
            </w:r>
            <w:r>
              <w:rPr>
                <w:rStyle w:val="Emphasis"/>
              </w:rPr>
              <w:t>New Tech High School</w:t>
            </w:r>
          </w:p>
        </w:tc>
      </w:tr>
      <w:sdt>
        <w:sdtPr>
          <w:id w:val="1945648944"/>
          <w15:repeatingSection/>
        </w:sdtPr>
        <w:sdtEndPr/>
        <w:sdtContent>
          <w:sdt>
            <w:sdtPr>
              <w:id w:val="1768577862"/>
              <w:placeholder>
                <w:docPart w:val="C35BB1454F5A4BA3BD00706976987B93"/>
              </w:placeholder>
              <w15:repeatingSectionItem/>
            </w:sdtPr>
            <w:sdtEndPr/>
            <w:sdtContent>
              <w:tr w:rsidR="007212E0" w:rsidTr="007212E0">
                <w:tc>
                  <w:tcPr>
                    <w:tcW w:w="913" w:type="pct"/>
                  </w:tcPr>
                  <w:p w:rsidR="007212E0" w:rsidRDefault="007212E0" w:rsidP="00FC0465">
                    <w:pPr>
                      <w:pStyle w:val="Date"/>
                    </w:pPr>
                  </w:p>
                </w:tc>
                <w:tc>
                  <w:tcPr>
                    <w:tcW w:w="4087" w:type="pct"/>
                  </w:tcPr>
                  <w:p w:rsidR="007212E0" w:rsidRDefault="00FC0465" w:rsidP="00FC0465">
                    <w:pPr>
                      <w:pStyle w:val="Subsection"/>
                    </w:pPr>
                    <w:r>
                      <w:t>Pursuing a BS in Computer Science</w:t>
                    </w:r>
                    <w:r w:rsidR="00EC17F7">
                      <w:t>,  </w:t>
                    </w:r>
                    <w:r>
                      <w:rPr>
                        <w:rStyle w:val="Emphasis"/>
                      </w:rPr>
                      <w:t>University of Texas at Dallas</w:t>
                    </w:r>
                  </w:p>
                </w:tc>
              </w:tr>
            </w:sdtContent>
          </w:sdt>
        </w:sdtContent>
      </w:sdt>
    </w:tbl>
    <w:p w:rsidR="007212E0" w:rsidRDefault="007212E0"/>
    <w:sectPr w:rsidR="007212E0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A1A" w:rsidRDefault="00055A1A">
      <w:pPr>
        <w:spacing w:after="0"/>
      </w:pPr>
      <w:r>
        <w:separator/>
      </w:r>
    </w:p>
    <w:p w:rsidR="00055A1A" w:rsidRDefault="00055A1A"/>
  </w:endnote>
  <w:endnote w:type="continuationSeparator" w:id="0">
    <w:p w:rsidR="00055A1A" w:rsidRDefault="00055A1A">
      <w:pPr>
        <w:spacing w:after="0"/>
      </w:pPr>
      <w:r>
        <w:continuationSeparator/>
      </w:r>
    </w:p>
    <w:p w:rsidR="00055A1A" w:rsidRDefault="00055A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2E0" w:rsidRDefault="00EC17F7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A1A" w:rsidRDefault="00055A1A">
      <w:pPr>
        <w:spacing w:after="0"/>
      </w:pPr>
      <w:r>
        <w:separator/>
      </w:r>
    </w:p>
    <w:p w:rsidR="00055A1A" w:rsidRDefault="00055A1A"/>
  </w:footnote>
  <w:footnote w:type="continuationSeparator" w:id="0">
    <w:p w:rsidR="00055A1A" w:rsidRDefault="00055A1A">
      <w:pPr>
        <w:spacing w:after="0"/>
      </w:pPr>
      <w:r>
        <w:continuationSeparator/>
      </w:r>
    </w:p>
    <w:p w:rsidR="00055A1A" w:rsidRDefault="00055A1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65"/>
    <w:rsid w:val="00055A1A"/>
    <w:rsid w:val="007212E0"/>
    <w:rsid w:val="00970C0F"/>
    <w:rsid w:val="00C43C01"/>
    <w:rsid w:val="00EC17F7"/>
    <w:rsid w:val="00FC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47F0D-DBA9-44C7-963C-97BBB8E7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970C0F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ston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E6C9D2FE2D450AAD6749F35E7F2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A79D5-9D56-44F8-8EBA-9D4FFF1F1B99}"/>
      </w:docPartPr>
      <w:docPartBody>
        <w:p w:rsidR="00DF54A0" w:rsidRDefault="000F0DC0">
          <w:pPr>
            <w:pStyle w:val="33E6C9D2FE2D450AAD6749F35E7F2D1E"/>
          </w:pPr>
          <w:r>
            <w:t>[Your Name]</w:t>
          </w:r>
        </w:p>
      </w:docPartBody>
    </w:docPart>
    <w:docPart>
      <w:docPartPr>
        <w:name w:val="C35BB1454F5A4BA3BD00706976987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0012D-C3F4-4682-8787-FCB9DF341C31}"/>
      </w:docPartPr>
      <w:docPartBody>
        <w:p w:rsidR="00DF54A0" w:rsidRDefault="000F0DC0">
          <w:pPr>
            <w:pStyle w:val="C35BB1454F5A4BA3BD00706976987B9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C0"/>
    <w:rsid w:val="000F0DC0"/>
    <w:rsid w:val="001005BA"/>
    <w:rsid w:val="00DF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E6C9D2FE2D450AAD6749F35E7F2D1E">
    <w:name w:val="33E6C9D2FE2D450AAD6749F35E7F2D1E"/>
  </w:style>
  <w:style w:type="paragraph" w:customStyle="1" w:styleId="A06EE14D2C4D4B1D8D3AC5FE72CBB502">
    <w:name w:val="A06EE14D2C4D4B1D8D3AC5FE72CBB502"/>
  </w:style>
  <w:style w:type="paragraph" w:customStyle="1" w:styleId="50B1C700FE8A48A89A3187E851E0070B">
    <w:name w:val="50B1C700FE8A48A89A3187E851E0070B"/>
  </w:style>
  <w:style w:type="paragraph" w:customStyle="1" w:styleId="BF47E5D2D62A4364A617D47586618DE6">
    <w:name w:val="BF47E5D2D62A4364A617D47586618DE6"/>
  </w:style>
  <w:style w:type="paragraph" w:customStyle="1" w:styleId="A4BA2DCB329A4682BDE7640489BAAE27">
    <w:name w:val="A4BA2DCB329A4682BDE7640489BAAE27"/>
  </w:style>
  <w:style w:type="paragraph" w:customStyle="1" w:styleId="65B3384BA4AB4C7A8A57F5CCABEB7464">
    <w:name w:val="65B3384BA4AB4C7A8A57F5CCABEB746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35BB1454F5A4BA3BD00706976987B93">
    <w:name w:val="C35BB1454F5A4BA3BD00706976987B93"/>
  </w:style>
  <w:style w:type="paragraph" w:customStyle="1" w:styleId="F89389482D344E1B933ABA402542B0B4">
    <w:name w:val="F89389482D344E1B933ABA402542B0B4"/>
  </w:style>
  <w:style w:type="paragraph" w:customStyle="1" w:styleId="8C41CA79CC924099BC74DD7DD9F9BFB1">
    <w:name w:val="8C41CA79CC924099BC74DD7DD9F9BFB1"/>
  </w:style>
  <w:style w:type="paragraph" w:customStyle="1" w:styleId="DDCF053201C44788B338CA7461D681D3">
    <w:name w:val="DDCF053201C44788B338CA7461D681D3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A123698C50554BBF8D16DECDCEDFD539">
    <w:name w:val="A123698C50554BBF8D16DECDCEDFD539"/>
  </w:style>
  <w:style w:type="paragraph" w:customStyle="1" w:styleId="4B33742B05D94723BAA6A73B7DD96B5F">
    <w:name w:val="4B33742B05D94723BAA6A73B7DD96B5F"/>
  </w:style>
  <w:style w:type="paragraph" w:customStyle="1" w:styleId="C3726ED47A7E4671B52BB3E4935059B0">
    <w:name w:val="C3726ED47A7E4671B52BB3E4935059B0"/>
  </w:style>
  <w:style w:type="paragraph" w:customStyle="1" w:styleId="105E63BB52C5494EBDF1C909B6F6B157">
    <w:name w:val="105E63BB52C5494EBDF1C909B6F6B1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preston desouza</dc:creator>
  <cp:keywords/>
  <cp:lastModifiedBy>preston desouza</cp:lastModifiedBy>
  <cp:revision>2</cp:revision>
  <dcterms:created xsi:type="dcterms:W3CDTF">2016-10-10T17:20:00Z</dcterms:created>
  <dcterms:modified xsi:type="dcterms:W3CDTF">2016-10-10T18:24:00Z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