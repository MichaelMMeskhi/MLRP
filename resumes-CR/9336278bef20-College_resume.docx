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811"/>
        <w:tblW w:w="5000" w:type="pct"/>
        <w:tblLayout w:type="fixed"/>
        <w:tblLook w:val="0000" w:firstRow="0" w:lastRow="0" w:firstColumn="0" w:lastColumn="0" w:noHBand="0" w:noVBand="0"/>
      </w:tblPr>
      <w:tblGrid>
        <w:gridCol w:w="438"/>
        <w:gridCol w:w="22"/>
        <w:gridCol w:w="1581"/>
        <w:gridCol w:w="4509"/>
        <w:gridCol w:w="51"/>
        <w:gridCol w:w="2039"/>
      </w:tblGrid>
      <w:tr w:rsidR="002760BC" w:rsidRPr="00DE7766" w14:paraId="7BF04B77" w14:textId="77777777" w:rsidTr="00736516">
        <w:trPr>
          <w:trHeight w:val="720"/>
        </w:trPr>
        <w:tc>
          <w:tcPr>
            <w:tcW w:w="8640" w:type="dxa"/>
            <w:gridSpan w:val="6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32E8D52" w14:textId="77777777" w:rsidR="002760BC" w:rsidRPr="00DE7766" w:rsidRDefault="002760BC" w:rsidP="002760BC">
            <w:pPr>
              <w:pStyle w:val="ContactInfo"/>
            </w:pPr>
          </w:p>
        </w:tc>
      </w:tr>
      <w:tr w:rsidR="002760BC" w:rsidRPr="00DE7766" w14:paraId="36126B66" w14:textId="77777777" w:rsidTr="002760BC">
        <w:trPr>
          <w:trHeight w:val="360"/>
        </w:trPr>
        <w:tc>
          <w:tcPr>
            <w:tcW w:w="8640" w:type="dxa"/>
            <w:gridSpan w:val="6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C8C1BC6" w14:textId="77777777" w:rsidR="002760BC" w:rsidRPr="002760BC" w:rsidRDefault="002760BC" w:rsidP="002760BC">
            <w:pPr>
              <w:pStyle w:val="Heading1"/>
              <w:rPr>
                <w:b/>
              </w:rPr>
            </w:pPr>
            <w:r w:rsidRPr="002760BC">
              <w:rPr>
                <w:b/>
              </w:rPr>
              <w:t>Education</w:t>
            </w:r>
          </w:p>
        </w:tc>
      </w:tr>
      <w:tr w:rsidR="002760BC" w:rsidRPr="00DE7766" w14:paraId="0ADD8415" w14:textId="77777777" w:rsidTr="002760BC">
        <w:trPr>
          <w:trHeight w:val="152"/>
        </w:trPr>
        <w:tc>
          <w:tcPr>
            <w:tcW w:w="43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BAEF42E" w14:textId="77777777" w:rsidR="002760BC" w:rsidRDefault="002760BC" w:rsidP="002760BC">
            <w:pPr>
              <w:pStyle w:val="Heading1"/>
            </w:pPr>
          </w:p>
        </w:tc>
        <w:tc>
          <w:tcPr>
            <w:tcW w:w="8202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1DA7789" w14:textId="60563D69" w:rsidR="002760BC" w:rsidRDefault="002760BC" w:rsidP="002760BC">
            <w:pPr>
              <w:pStyle w:val="Heading2"/>
              <w:spacing w:before="20" w:after="0" w:line="240" w:lineRule="auto"/>
            </w:pPr>
            <w:r>
              <w:t xml:space="preserve">Kansas State University, College Engineering:                                                </w:t>
            </w:r>
            <w:r w:rsidR="009572DD">
              <w:t xml:space="preserve">     </w:t>
            </w:r>
            <w:r w:rsidRPr="009572DD">
              <w:rPr>
                <w:b w:val="0"/>
              </w:rPr>
              <w:t>2015-Present</w:t>
            </w:r>
          </w:p>
          <w:p w14:paraId="352868C2" w14:textId="4B9035C6" w:rsidR="002760BC" w:rsidRPr="00D876B7" w:rsidRDefault="002760BC" w:rsidP="002760BC">
            <w:pPr>
              <w:pStyle w:val="Heading2"/>
              <w:spacing w:before="20" w:after="0" w:line="240" w:lineRule="auto"/>
            </w:pPr>
            <w:r>
              <w:t xml:space="preserve">Computing and Information Sciences                                   </w:t>
            </w:r>
            <w:r w:rsidR="009572DD">
              <w:t xml:space="preserve">    </w:t>
            </w:r>
            <w:r w:rsidRPr="009572DD">
              <w:rPr>
                <w:rFonts w:cstheme="minorHAnsi"/>
                <w:b w:val="0"/>
              </w:rPr>
              <w:t>Expected Graduation: May, 2019</w:t>
            </w:r>
          </w:p>
          <w:p w14:paraId="6A47B7D6" w14:textId="30C4A08A" w:rsidR="002760BC" w:rsidRPr="000501CA" w:rsidRDefault="002760BC" w:rsidP="002760BC">
            <w:pPr>
              <w:pStyle w:val="Heading2"/>
              <w:spacing w:before="20" w:after="0" w:line="240" w:lineRule="auto"/>
              <w:rPr>
                <w:sz w:val="10"/>
                <w:szCs w:val="10"/>
              </w:rPr>
            </w:pPr>
            <w:r w:rsidRPr="000501CA">
              <w:rPr>
                <w:rFonts w:cstheme="minorHAnsi"/>
                <w:b w:val="0"/>
                <w:i/>
              </w:rPr>
              <w:t>Manhattan, KS</w:t>
            </w:r>
            <w:r>
              <w:rPr>
                <w:rFonts w:cstheme="minorHAnsi"/>
                <w:b w:val="0"/>
                <w:i/>
              </w:rPr>
              <w:t xml:space="preserve">                                           </w:t>
            </w:r>
            <w:r w:rsidRPr="000501CA">
              <w:rPr>
                <w:rFonts w:cstheme="minorHAnsi"/>
                <w:b w:val="0"/>
                <w:i/>
                <w:sz w:val="10"/>
                <w:szCs w:val="10"/>
              </w:rPr>
              <w:t xml:space="preserve">                                 </w:t>
            </w:r>
            <w:r w:rsidR="00736516">
              <w:rPr>
                <w:rFonts w:cstheme="minorHAnsi"/>
                <w:b w:val="0"/>
                <w:i/>
                <w:sz w:val="10"/>
                <w:szCs w:val="10"/>
              </w:rPr>
              <w:t xml:space="preserve">                    </w:t>
            </w:r>
            <w:r w:rsidR="00736516" w:rsidRPr="00736516">
              <w:rPr>
                <w:rFonts w:cstheme="minorHAnsi"/>
                <w:b w:val="0"/>
              </w:rPr>
              <w:t>Current Cumulative GPA: 3.35</w:t>
            </w:r>
          </w:p>
          <w:p w14:paraId="5C648A05" w14:textId="77777777" w:rsidR="002760BC" w:rsidRPr="002760BC" w:rsidRDefault="002760BC" w:rsidP="002760BC">
            <w:pPr>
              <w:pStyle w:val="Heading2"/>
              <w:spacing w:before="20" w:after="0" w:line="240" w:lineRule="auto"/>
              <w:rPr>
                <w:b w:val="0"/>
              </w:rPr>
            </w:pPr>
            <w:r w:rsidRPr="002760BC">
              <w:rPr>
                <w:b w:val="0"/>
              </w:rPr>
              <w:t xml:space="preserve">Bachelor of Computer Sciences </w:t>
            </w:r>
          </w:p>
          <w:p w14:paraId="180FD6A2" w14:textId="7DCE1425" w:rsidR="002760BC" w:rsidRPr="002760BC" w:rsidRDefault="002760BC" w:rsidP="002760BC">
            <w:pPr>
              <w:pStyle w:val="ListParagraph"/>
              <w:numPr>
                <w:ilvl w:val="0"/>
                <w:numId w:val="19"/>
              </w:numPr>
              <w:spacing w:before="20" w:after="0" w:line="240" w:lineRule="auto"/>
            </w:pPr>
            <w:r>
              <w:t>B.S. in Computer Science</w:t>
            </w:r>
          </w:p>
          <w:p w14:paraId="32A9BF26" w14:textId="77777777" w:rsidR="002760BC" w:rsidRPr="00553FF1" w:rsidRDefault="002760BC" w:rsidP="002760BC">
            <w:pPr>
              <w:pStyle w:val="ListParagraph"/>
              <w:numPr>
                <w:ilvl w:val="0"/>
                <w:numId w:val="0"/>
              </w:numPr>
              <w:spacing w:before="20" w:after="0" w:line="240" w:lineRule="auto"/>
              <w:ind w:left="720"/>
              <w:rPr>
                <w:sz w:val="14"/>
                <w:szCs w:val="14"/>
              </w:rPr>
            </w:pPr>
          </w:p>
          <w:p w14:paraId="3516D46B" w14:textId="77777777" w:rsidR="002760BC" w:rsidRPr="00D764F8" w:rsidRDefault="002760BC" w:rsidP="002760BC">
            <w:pPr>
              <w:pStyle w:val="Heading2"/>
              <w:spacing w:before="0" w:after="0" w:line="240" w:lineRule="auto"/>
            </w:pPr>
            <w:r>
              <w:t xml:space="preserve">Olathe Northwest High School                                                                                   </w:t>
            </w:r>
            <w:r>
              <w:rPr>
                <w:b w:val="0"/>
              </w:rPr>
              <w:t>2011-</w:t>
            </w:r>
            <w:r w:rsidRPr="00D764F8">
              <w:rPr>
                <w:b w:val="0"/>
              </w:rPr>
              <w:t>2015</w:t>
            </w:r>
          </w:p>
          <w:p w14:paraId="47DFEEE1" w14:textId="77777777" w:rsidR="002760BC" w:rsidRPr="000501CA" w:rsidRDefault="002760BC" w:rsidP="002760BC">
            <w:pPr>
              <w:pStyle w:val="Heading2"/>
              <w:spacing w:before="0" w:after="0" w:line="240" w:lineRule="auto"/>
              <w:rPr>
                <w:rFonts w:cstheme="minorHAnsi"/>
                <w:b w:val="0"/>
                <w:i/>
              </w:rPr>
            </w:pPr>
            <w:r w:rsidRPr="000501CA">
              <w:rPr>
                <w:rFonts w:cstheme="minorHAnsi"/>
                <w:b w:val="0"/>
                <w:i/>
              </w:rPr>
              <w:t>Olathe, KS</w:t>
            </w:r>
          </w:p>
          <w:p w14:paraId="74DBF7B1" w14:textId="77777777" w:rsidR="002760BC" w:rsidRPr="002760BC" w:rsidRDefault="002760BC" w:rsidP="002760BC">
            <w:r w:rsidRPr="002760BC">
              <w:t>Overall Performance</w:t>
            </w:r>
          </w:p>
          <w:p w14:paraId="35BA25DB" w14:textId="77777777" w:rsidR="002760BC" w:rsidRPr="002760BC" w:rsidRDefault="002760BC" w:rsidP="002760BC">
            <w:pPr>
              <w:pStyle w:val="ListParagraph"/>
              <w:spacing w:before="0" w:after="0" w:line="240" w:lineRule="auto"/>
            </w:pPr>
            <w:r w:rsidRPr="002760BC">
              <w:t>GPA (Unweighted 3.5 Weighted 3.7)</w:t>
            </w:r>
          </w:p>
          <w:p w14:paraId="414B1368" w14:textId="77777777" w:rsidR="002760BC" w:rsidRPr="002760BC" w:rsidRDefault="002760BC" w:rsidP="002760BC">
            <w:pPr>
              <w:pStyle w:val="ListParagraph"/>
              <w:spacing w:before="0" w:after="0" w:line="240" w:lineRule="auto"/>
            </w:pPr>
            <w:r w:rsidRPr="002760BC">
              <w:t>Advanced Courses: AP Literature and Composition, AP Physics I</w:t>
            </w:r>
          </w:p>
          <w:p w14:paraId="7834563E" w14:textId="77777777" w:rsidR="002760BC" w:rsidRDefault="002760BC" w:rsidP="002760BC">
            <w:pPr>
              <w:pStyle w:val="ListParagraph"/>
              <w:numPr>
                <w:ilvl w:val="0"/>
                <w:numId w:val="0"/>
              </w:numPr>
              <w:spacing w:before="0" w:after="0" w:line="240" w:lineRule="auto"/>
              <w:ind w:left="720"/>
            </w:pPr>
          </w:p>
        </w:tc>
      </w:tr>
      <w:tr w:rsidR="002760BC" w:rsidRPr="00DE7766" w14:paraId="5B717390" w14:textId="77777777" w:rsidTr="002760BC">
        <w:trPr>
          <w:trHeight w:val="360"/>
        </w:trPr>
        <w:tc>
          <w:tcPr>
            <w:tcW w:w="8640" w:type="dxa"/>
            <w:gridSpan w:val="6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F20E155" w14:textId="77777777" w:rsidR="002760BC" w:rsidRPr="002760BC" w:rsidRDefault="002760BC" w:rsidP="002760BC">
            <w:pPr>
              <w:pStyle w:val="Heading1"/>
              <w:rPr>
                <w:b/>
              </w:rPr>
            </w:pPr>
            <w:r w:rsidRPr="002760BC">
              <w:rPr>
                <w:b/>
              </w:rPr>
              <w:t>ENgineering Research</w:t>
            </w:r>
          </w:p>
        </w:tc>
      </w:tr>
      <w:tr w:rsidR="002760BC" w:rsidRPr="00DE7766" w14:paraId="748E3BD0" w14:textId="77777777" w:rsidTr="002760BC">
        <w:trPr>
          <w:trHeight w:val="216"/>
        </w:trPr>
        <w:tc>
          <w:tcPr>
            <w:tcW w:w="460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2A6B348E" w14:textId="77777777" w:rsidR="002760BC" w:rsidRPr="00DE7766" w:rsidRDefault="002760BC" w:rsidP="002760BC"/>
        </w:tc>
        <w:tc>
          <w:tcPr>
            <w:tcW w:w="6090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6DCBEBDF" w14:textId="77777777" w:rsidR="002760BC" w:rsidRPr="00DE7766" w:rsidRDefault="002760BC" w:rsidP="002760BC">
            <w:pPr>
              <w:pStyle w:val="Heading2"/>
            </w:pPr>
            <w:r>
              <w:t>Housing and Dining Package Registry System</w:t>
            </w:r>
          </w:p>
        </w:tc>
        <w:tc>
          <w:tcPr>
            <w:tcW w:w="2090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4324C45F" w14:textId="77777777" w:rsidR="002760BC" w:rsidRPr="00DE7766" w:rsidRDefault="002760BC" w:rsidP="002760BC">
            <w:pPr>
              <w:pStyle w:val="Dates"/>
            </w:pPr>
            <w:r>
              <w:t xml:space="preserve"> 2016-Present</w:t>
            </w:r>
          </w:p>
        </w:tc>
      </w:tr>
      <w:tr w:rsidR="002760BC" w:rsidRPr="00DE7766" w14:paraId="3D29CD12" w14:textId="77777777" w:rsidTr="002760BC">
        <w:trPr>
          <w:trHeight w:val="1098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14:paraId="0F998976" w14:textId="77777777" w:rsidR="002760BC" w:rsidRPr="00DE7766" w:rsidRDefault="002760BC" w:rsidP="002760BC"/>
        </w:tc>
        <w:tc>
          <w:tcPr>
            <w:tcW w:w="81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03B20C1" w14:textId="77777777" w:rsidR="002760BC" w:rsidRPr="00D97489" w:rsidRDefault="002760BC" w:rsidP="002760BC">
            <w:pPr>
              <w:pStyle w:val="Location"/>
            </w:pPr>
            <w:r>
              <w:t>Developer, Lead Programmer</w:t>
            </w:r>
          </w:p>
          <w:p w14:paraId="47643805" w14:textId="77777777" w:rsidR="002760BC" w:rsidRDefault="002760BC" w:rsidP="002760BC">
            <w:pPr>
              <w:pStyle w:val="ListParagraph"/>
              <w:spacing w:line="240" w:lineRule="auto"/>
            </w:pPr>
            <w:r>
              <w:t xml:space="preserve">Developed an automated system that helps manage package logging electronically. </w:t>
            </w:r>
          </w:p>
          <w:p w14:paraId="6AC60296" w14:textId="77777777" w:rsidR="002760BC" w:rsidRDefault="002760BC" w:rsidP="002760BC">
            <w:pPr>
              <w:pStyle w:val="ListParagraph"/>
              <w:spacing w:line="240" w:lineRule="auto"/>
            </w:pPr>
            <w:r>
              <w:t>Worked with Kansas State Department of Housing and Dining, as well with Resident Counter Assistances (CA’s) to develop system.</w:t>
            </w:r>
          </w:p>
          <w:p w14:paraId="495E2E7A" w14:textId="77777777" w:rsidR="002760BC" w:rsidRPr="00D4662D" w:rsidRDefault="002760BC" w:rsidP="002760BC">
            <w:pPr>
              <w:pStyle w:val="ListParagraph"/>
              <w:spacing w:line="240" w:lineRule="auto"/>
            </w:pPr>
            <w:r>
              <w:t>Developed with HTML, PHP, Java, JavaScript, AJAX, jQuery, and MySQL.</w:t>
            </w:r>
          </w:p>
        </w:tc>
      </w:tr>
      <w:tr w:rsidR="002760BC" w:rsidRPr="00DE7766" w14:paraId="0219C490" w14:textId="77777777" w:rsidTr="002760BC">
        <w:trPr>
          <w:trHeight w:val="216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14:paraId="07AD01B6" w14:textId="77777777" w:rsidR="002760BC" w:rsidRPr="00DE7766" w:rsidRDefault="002760BC" w:rsidP="002760BC"/>
        </w:tc>
        <w:tc>
          <w:tcPr>
            <w:tcW w:w="61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275240" w14:textId="77777777" w:rsidR="002760BC" w:rsidRPr="00DE7766" w:rsidRDefault="002760BC" w:rsidP="002760BC">
            <w:pPr>
              <w:pStyle w:val="Heading2"/>
            </w:pPr>
            <w:r>
              <w:t>Student Learning Management System Application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14:paraId="668B1E64" w14:textId="77777777" w:rsidR="002760BC" w:rsidRPr="00F510D1" w:rsidRDefault="002760BC" w:rsidP="002760BC">
            <w:pPr>
              <w:pStyle w:val="Dates"/>
            </w:pPr>
            <w:r>
              <w:t xml:space="preserve">  2014-2015</w:t>
            </w:r>
          </w:p>
        </w:tc>
      </w:tr>
      <w:tr w:rsidR="002760BC" w:rsidRPr="00DE7766" w14:paraId="463A4F22" w14:textId="77777777" w:rsidTr="002760BC">
        <w:trPr>
          <w:trHeight w:val="1020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14:paraId="319680CF" w14:textId="77777777" w:rsidR="002760BC" w:rsidRPr="00DE7766" w:rsidRDefault="002760BC" w:rsidP="002760BC"/>
        </w:tc>
        <w:tc>
          <w:tcPr>
            <w:tcW w:w="81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D85D64" w14:textId="77777777" w:rsidR="002760BC" w:rsidRDefault="002760BC" w:rsidP="002760BC">
            <w:pPr>
              <w:pStyle w:val="Location"/>
              <w:rPr>
                <w:i w:val="0"/>
              </w:rPr>
            </w:pPr>
            <w:r>
              <w:t>Inventor</w:t>
            </w:r>
          </w:p>
          <w:p w14:paraId="0883AE28" w14:textId="77777777" w:rsidR="002760BC" w:rsidRDefault="002760BC" w:rsidP="002760BC">
            <w:pPr>
              <w:pStyle w:val="ListParagraph"/>
              <w:spacing w:line="240" w:lineRule="auto"/>
            </w:pPr>
            <w:r>
              <w:t>Created an application on iOS that helps students calculate final grades and logs endorsement hours.</w:t>
            </w:r>
          </w:p>
          <w:p w14:paraId="3EBCEC81" w14:textId="77777777" w:rsidR="002760BC" w:rsidRDefault="002760BC" w:rsidP="002760BC">
            <w:pPr>
              <w:pStyle w:val="ListParagraph"/>
              <w:spacing w:line="240" w:lineRule="auto"/>
            </w:pPr>
            <w:r>
              <w:t>Distributed to peers at the age of 17.</w:t>
            </w:r>
          </w:p>
          <w:p w14:paraId="70C9DEA3" w14:textId="77777777" w:rsidR="002760BC" w:rsidRDefault="002760BC" w:rsidP="002760BC">
            <w:pPr>
              <w:rPr>
                <w:b/>
                <w:i/>
              </w:rPr>
            </w:pPr>
            <w:r>
              <w:rPr>
                <w:b/>
              </w:rPr>
              <w:t xml:space="preserve">Game Development </w:t>
            </w:r>
            <w:r w:rsidRPr="007E3167">
              <w:rPr>
                <w:b/>
                <w:i/>
              </w:rPr>
              <w:t>Math Jump</w:t>
            </w:r>
          </w:p>
          <w:p w14:paraId="0B6F01E3" w14:textId="77777777" w:rsidR="002760BC" w:rsidRDefault="002760BC" w:rsidP="002760BC">
            <w:pPr>
              <w:rPr>
                <w:i/>
              </w:rPr>
            </w:pPr>
            <w:r>
              <w:rPr>
                <w:i/>
              </w:rPr>
              <w:t>Designer</w:t>
            </w:r>
          </w:p>
          <w:p w14:paraId="3CA81FE1" w14:textId="77777777" w:rsidR="002760BC" w:rsidRPr="007E3167" w:rsidRDefault="002760BC" w:rsidP="002760BC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i/>
              </w:rPr>
            </w:pPr>
            <w:r>
              <w:t>Designed a game for grade levels 6</w:t>
            </w:r>
            <w:r w:rsidRPr="007E3167">
              <w:rPr>
                <w:vertAlign w:val="superscript"/>
              </w:rPr>
              <w:t>th</w:t>
            </w:r>
            <w:r>
              <w:t>-8</w:t>
            </w:r>
            <w:r w:rsidRPr="007E3167">
              <w:rPr>
                <w:vertAlign w:val="superscript"/>
              </w:rPr>
              <w:t>th</w:t>
            </w:r>
            <w:r>
              <w:t xml:space="preserve"> with the purpose helping students learn basic algebra.</w:t>
            </w:r>
          </w:p>
          <w:p w14:paraId="18DBE058" w14:textId="77777777" w:rsidR="002760BC" w:rsidRPr="007E3167" w:rsidRDefault="002760BC" w:rsidP="002760BC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i/>
              </w:rPr>
            </w:pPr>
            <w:r>
              <w:t>Developed UI menus as well as program actions of characters.</w:t>
            </w:r>
          </w:p>
        </w:tc>
      </w:tr>
      <w:tr w:rsidR="002760BC" w:rsidRPr="00DE7766" w14:paraId="3C553253" w14:textId="77777777" w:rsidTr="002760BC">
        <w:trPr>
          <w:gridAfter w:val="3"/>
          <w:wAfter w:w="6599" w:type="dxa"/>
          <w:trHeight w:val="216"/>
        </w:trPr>
        <w:tc>
          <w:tcPr>
            <w:tcW w:w="20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FAA9E9" w14:textId="77777777" w:rsidR="00C93ADC" w:rsidRPr="00D97489" w:rsidRDefault="00C93ADC" w:rsidP="002760BC">
            <w:pPr>
              <w:pStyle w:val="Dates"/>
              <w:jc w:val="left"/>
            </w:pPr>
          </w:p>
        </w:tc>
      </w:tr>
      <w:tr w:rsidR="00C93ADC" w:rsidRPr="002760BC" w14:paraId="34970D7F" w14:textId="77777777" w:rsidTr="00F75D17">
        <w:trPr>
          <w:trHeight w:val="360"/>
        </w:trPr>
        <w:tc>
          <w:tcPr>
            <w:tcW w:w="8640" w:type="dxa"/>
            <w:gridSpan w:val="6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57A0178" w14:textId="54CE3351" w:rsidR="00C93ADC" w:rsidRPr="002760BC" w:rsidRDefault="00C93ADC" w:rsidP="00C93ADC">
            <w:pPr>
              <w:pStyle w:val="Heading1"/>
              <w:rPr>
                <w:b/>
              </w:rPr>
            </w:pPr>
            <w:r>
              <w:rPr>
                <w:b/>
              </w:rPr>
              <w:t>Activities</w:t>
            </w:r>
          </w:p>
        </w:tc>
      </w:tr>
      <w:tr w:rsidR="00C93ADC" w:rsidRPr="00D4662D" w14:paraId="48A0167F" w14:textId="77777777" w:rsidTr="00F75D17">
        <w:trPr>
          <w:trHeight w:val="1098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14:paraId="0EB06368" w14:textId="36738316" w:rsidR="00C93ADC" w:rsidRPr="00DE7766" w:rsidRDefault="002B6301" w:rsidP="00C93ADC">
            <w:r>
              <w:t xml:space="preserve">             </w:t>
            </w:r>
          </w:p>
        </w:tc>
        <w:tc>
          <w:tcPr>
            <w:tcW w:w="81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309132" w14:textId="1E4221CF" w:rsidR="002B6301" w:rsidRDefault="002B6301" w:rsidP="00C93ADC">
            <w:pPr>
              <w:spacing w:line="240" w:lineRule="auto"/>
            </w:pPr>
            <w:r>
              <w:rPr>
                <w:b/>
              </w:rPr>
              <w:t xml:space="preserve">Major League Hacking (MHL) K-State                                                                                </w:t>
            </w:r>
            <w:r w:rsidRPr="00BB76B9">
              <w:t xml:space="preserve"> 2016</w:t>
            </w:r>
          </w:p>
          <w:p w14:paraId="60885F25" w14:textId="2CEE3C12" w:rsidR="00C93ADC" w:rsidRDefault="00C93ADC" w:rsidP="00C93ADC">
            <w:pPr>
              <w:spacing w:line="240" w:lineRule="auto"/>
            </w:pPr>
            <w:r>
              <w:t>Participant</w:t>
            </w:r>
            <w:r w:rsidR="002B6301">
              <w:t xml:space="preserve"> </w:t>
            </w:r>
          </w:p>
          <w:p w14:paraId="4EC735BC" w14:textId="4B8CD604" w:rsidR="00C93ADC" w:rsidRDefault="002B6301" w:rsidP="002B6301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Association of Computing Machinery                                                                   </w:t>
            </w:r>
            <w:r w:rsidR="00BB76B9">
              <w:rPr>
                <w:b/>
              </w:rPr>
              <w:t xml:space="preserve"> </w:t>
            </w:r>
            <w:r w:rsidRPr="00BB76B9">
              <w:t>2016-Present</w:t>
            </w:r>
          </w:p>
          <w:p w14:paraId="0A71D858" w14:textId="77777777" w:rsidR="002B6301" w:rsidRPr="002B6301" w:rsidRDefault="002B6301" w:rsidP="00C93ADC">
            <w:pPr>
              <w:spacing w:line="240" w:lineRule="auto"/>
            </w:pPr>
            <w:r w:rsidRPr="002B6301">
              <w:t>Member</w:t>
            </w:r>
          </w:p>
          <w:p w14:paraId="099079DC" w14:textId="46B4021C" w:rsidR="002B6301" w:rsidRDefault="002B6301" w:rsidP="00C93ADC">
            <w:pPr>
              <w:spacing w:line="240" w:lineRule="auto"/>
              <w:rPr>
                <w:b/>
              </w:rPr>
            </w:pPr>
            <w:r w:rsidRPr="002B6301">
              <w:rPr>
                <w:b/>
              </w:rPr>
              <w:t>Kansas State Intramural Sports</w:t>
            </w:r>
            <w:r>
              <w:rPr>
                <w:b/>
              </w:rPr>
              <w:t xml:space="preserve">                                                                                         </w:t>
            </w:r>
            <w:r w:rsidRPr="00BB76B9">
              <w:t>2015</w:t>
            </w:r>
            <w:r>
              <w:rPr>
                <w:b/>
              </w:rPr>
              <w:t xml:space="preserve"> </w:t>
            </w:r>
          </w:p>
          <w:p w14:paraId="069F9816" w14:textId="77777777" w:rsidR="002B6301" w:rsidRPr="002B6301" w:rsidRDefault="002B6301" w:rsidP="00C93ADC">
            <w:pPr>
              <w:spacing w:line="240" w:lineRule="auto"/>
            </w:pPr>
            <w:r w:rsidRPr="002B6301">
              <w:t>Participant</w:t>
            </w:r>
          </w:p>
          <w:p w14:paraId="3C26E119" w14:textId="5ECF9A3F" w:rsidR="002B6301" w:rsidRPr="00BB76B9" w:rsidRDefault="002B6301" w:rsidP="00C93ADC">
            <w:pPr>
              <w:spacing w:line="240" w:lineRule="auto"/>
            </w:pPr>
            <w:r>
              <w:rPr>
                <w:b/>
              </w:rPr>
              <w:t xml:space="preserve">Technology Student Association                                                                               </w:t>
            </w:r>
            <w:r w:rsidRPr="00BB76B9">
              <w:t>2013-2015</w:t>
            </w:r>
          </w:p>
          <w:p w14:paraId="54F31103" w14:textId="4A833C6E" w:rsidR="002B6301" w:rsidRPr="002B6301" w:rsidRDefault="002B6301" w:rsidP="00C93ADC">
            <w:pPr>
              <w:spacing w:line="240" w:lineRule="auto"/>
            </w:pPr>
            <w:r w:rsidRPr="002B6301">
              <w:t>1st Place overall in Engineering Design at State Level (2 years)</w:t>
            </w:r>
            <w:r>
              <w:t xml:space="preserve">.                                            </w:t>
            </w:r>
          </w:p>
          <w:p w14:paraId="225F99E8" w14:textId="7E44B56A" w:rsidR="002B6301" w:rsidRPr="00D4662D" w:rsidRDefault="002B6301" w:rsidP="00C93ADC">
            <w:pPr>
              <w:spacing w:line="240" w:lineRule="auto"/>
            </w:pPr>
            <w:r w:rsidRPr="002B6301">
              <w:t>Participated in National Conference (2 years consecutively)</w:t>
            </w:r>
            <w:r>
              <w:t>.</w:t>
            </w:r>
          </w:p>
        </w:tc>
      </w:tr>
      <w:tr w:rsidR="00C93ADC" w:rsidRPr="00DE7766" w14:paraId="13EBC5C0" w14:textId="77777777" w:rsidTr="00F75D17">
        <w:trPr>
          <w:gridAfter w:val="1"/>
          <w:wAfter w:w="2039" w:type="dxa"/>
          <w:trHeight w:val="216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14:paraId="408BEF56" w14:textId="0BE08DB7" w:rsidR="00C93ADC" w:rsidRPr="00DE7766" w:rsidRDefault="00C93ADC" w:rsidP="00C93ADC"/>
        </w:tc>
        <w:tc>
          <w:tcPr>
            <w:tcW w:w="61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6990FB" w14:textId="6256FB97" w:rsidR="00C93ADC" w:rsidRPr="00DE7766" w:rsidRDefault="00C93ADC" w:rsidP="00C93ADC">
            <w:pPr>
              <w:pStyle w:val="Heading2"/>
            </w:pPr>
          </w:p>
        </w:tc>
      </w:tr>
      <w:tr w:rsidR="002760BC" w:rsidRPr="00DE7766" w14:paraId="484B7A55" w14:textId="77777777" w:rsidTr="002760BC">
        <w:trPr>
          <w:trHeight w:val="360"/>
        </w:trPr>
        <w:tc>
          <w:tcPr>
            <w:tcW w:w="8640" w:type="dxa"/>
            <w:gridSpan w:val="6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B787C76" w14:textId="785650A8" w:rsidR="002760BC" w:rsidRPr="00C93ADC" w:rsidRDefault="002760BC" w:rsidP="002760BC">
            <w:pPr>
              <w:pStyle w:val="Heading1"/>
              <w:rPr>
                <w:b/>
              </w:rPr>
            </w:pPr>
            <w:r w:rsidRPr="00C93ADC">
              <w:rPr>
                <w:b/>
              </w:rPr>
              <w:t>Relevant skills</w:t>
            </w:r>
          </w:p>
        </w:tc>
      </w:tr>
      <w:tr w:rsidR="002760BC" w:rsidRPr="00DE7766" w14:paraId="44C1E884" w14:textId="77777777" w:rsidTr="00DD5F09">
        <w:trPr>
          <w:trHeight w:val="216"/>
        </w:trPr>
        <w:tc>
          <w:tcPr>
            <w:tcW w:w="460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12A0E2F4" w14:textId="77777777" w:rsidR="002760BC" w:rsidRPr="006962EF" w:rsidRDefault="002760BC" w:rsidP="002760BC"/>
        </w:tc>
        <w:tc>
          <w:tcPr>
            <w:tcW w:w="8180" w:type="dxa"/>
            <w:gridSpan w:val="4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1886B0E4" w14:textId="77777777" w:rsidR="002760BC" w:rsidRPr="00C93ADC" w:rsidRDefault="002760BC" w:rsidP="002760BC">
            <w:pPr>
              <w:rPr>
                <w:sz w:val="18"/>
                <w:szCs w:val="18"/>
              </w:rPr>
            </w:pPr>
            <w:r w:rsidRPr="00C93ADC">
              <w:rPr>
                <w:b/>
                <w:sz w:val="18"/>
                <w:szCs w:val="18"/>
              </w:rPr>
              <w:t xml:space="preserve">Programming Languages: </w:t>
            </w:r>
            <w:r w:rsidRPr="00C93ADC">
              <w:rPr>
                <w:sz w:val="18"/>
                <w:szCs w:val="18"/>
              </w:rPr>
              <w:t>Java, Objective-C, HTML5, PHP &amp; MySQL</w:t>
            </w:r>
            <w:bookmarkStart w:id="0" w:name="_GoBack"/>
            <w:bookmarkEnd w:id="0"/>
          </w:p>
          <w:p w14:paraId="09A8B5EB" w14:textId="75FD92D8" w:rsidR="002760BC" w:rsidRPr="00C93ADC" w:rsidRDefault="002760BC" w:rsidP="00C93ADC">
            <w:pPr>
              <w:rPr>
                <w:sz w:val="18"/>
                <w:szCs w:val="18"/>
              </w:rPr>
            </w:pPr>
            <w:r w:rsidRPr="00C93ADC">
              <w:rPr>
                <w:b/>
                <w:sz w:val="18"/>
                <w:szCs w:val="18"/>
              </w:rPr>
              <w:t>Business</w:t>
            </w:r>
            <w:r w:rsidR="00C93ADC" w:rsidRPr="00C93ADC">
              <w:rPr>
                <w:b/>
                <w:sz w:val="18"/>
                <w:szCs w:val="18"/>
              </w:rPr>
              <w:t xml:space="preserve"> Software</w:t>
            </w:r>
            <w:r w:rsidRPr="00C93ADC">
              <w:rPr>
                <w:sz w:val="18"/>
                <w:szCs w:val="18"/>
              </w:rPr>
              <w:t xml:space="preserve">: Microsoft Office (Word, Excel, </w:t>
            </w:r>
            <w:r w:rsidR="00C93ADC" w:rsidRPr="00C93ADC">
              <w:rPr>
                <w:sz w:val="18"/>
                <w:szCs w:val="18"/>
              </w:rPr>
              <w:t>PowerPoint), Adobe Products (Photoshop, Illustrator, Flash, Dreamweaver), GitHub, Autodesk Products (Maya, 3DS Max,</w:t>
            </w:r>
            <w:r w:rsidR="00C93ADC">
              <w:rPr>
                <w:sz w:val="18"/>
                <w:szCs w:val="18"/>
              </w:rPr>
              <w:t xml:space="preserve"> AutoCAD, Inventor), and VMWare.</w:t>
            </w:r>
          </w:p>
          <w:p w14:paraId="2857A0D6" w14:textId="0DDD9B1A" w:rsidR="002760BC" w:rsidRPr="006962EF" w:rsidRDefault="002760BC" w:rsidP="002760BC">
            <w:pPr>
              <w:pStyle w:val="Dates"/>
              <w:jc w:val="left"/>
            </w:pPr>
            <w:r>
              <w:lastRenderedPageBreak/>
              <w:t xml:space="preserve">               </w:t>
            </w:r>
          </w:p>
        </w:tc>
      </w:tr>
      <w:tr w:rsidR="002760BC" w:rsidRPr="00DE7766" w14:paraId="6D021C37" w14:textId="77777777" w:rsidTr="002760BC">
        <w:trPr>
          <w:trHeight w:val="255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14:paraId="5E01E153" w14:textId="1F10DF35" w:rsidR="002760BC" w:rsidRDefault="002760BC" w:rsidP="002760BC"/>
          <w:p w14:paraId="092E1109" w14:textId="77777777" w:rsidR="002760BC" w:rsidRDefault="002760BC" w:rsidP="002760BC"/>
          <w:p w14:paraId="47503E9E" w14:textId="77777777" w:rsidR="002760BC" w:rsidRDefault="002760BC" w:rsidP="002760BC"/>
          <w:p w14:paraId="6C7EFDA6" w14:textId="77777777" w:rsidR="002760BC" w:rsidRDefault="002760BC" w:rsidP="002760BC"/>
          <w:p w14:paraId="5ED5C9BB" w14:textId="77777777" w:rsidR="002760BC" w:rsidRPr="006962EF" w:rsidRDefault="002760BC" w:rsidP="002760BC">
            <w:pPr>
              <w:pStyle w:val="Heading1"/>
            </w:pPr>
          </w:p>
        </w:tc>
        <w:tc>
          <w:tcPr>
            <w:tcW w:w="81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81371D1" w14:textId="77777777" w:rsidR="002760BC" w:rsidRPr="006962EF" w:rsidRDefault="002760BC" w:rsidP="00736516"/>
        </w:tc>
      </w:tr>
      <w:tr w:rsidR="002760BC" w:rsidRPr="00DE7766" w14:paraId="448CFA0C" w14:textId="77777777" w:rsidTr="002760BC">
        <w:trPr>
          <w:trHeight w:val="255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14:paraId="05015A27" w14:textId="77777777" w:rsidR="002760BC" w:rsidRPr="006962EF" w:rsidRDefault="002760BC" w:rsidP="002760BC"/>
        </w:tc>
        <w:tc>
          <w:tcPr>
            <w:tcW w:w="8180" w:type="dxa"/>
            <w:gridSpan w:val="4"/>
            <w:tcBorders>
              <w:top w:val="nil"/>
              <w:left w:val="nil"/>
              <w:right w:val="nil"/>
            </w:tcBorders>
          </w:tcPr>
          <w:p w14:paraId="1FEC3A80" w14:textId="77777777" w:rsidR="002760BC" w:rsidRDefault="002760BC" w:rsidP="002760BC">
            <w:pPr>
              <w:pStyle w:val="Location"/>
            </w:pPr>
          </w:p>
        </w:tc>
      </w:tr>
    </w:tbl>
    <w:p w14:paraId="52FFE7C9" w14:textId="77777777" w:rsidR="008E18D5" w:rsidRPr="00DE7766" w:rsidRDefault="008E18D5" w:rsidP="00736516"/>
    <w:sectPr w:rsidR="008E18D5" w:rsidRPr="00DE7766" w:rsidSect="00A204BD">
      <w:headerReference w:type="default" r:id="rId9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28C212" w14:textId="77777777" w:rsidR="007E3167" w:rsidRDefault="007E3167" w:rsidP="007E3167">
      <w:pPr>
        <w:spacing w:before="0" w:after="0" w:line="240" w:lineRule="auto"/>
      </w:pPr>
      <w:r>
        <w:separator/>
      </w:r>
    </w:p>
  </w:endnote>
  <w:endnote w:type="continuationSeparator" w:id="0">
    <w:p w14:paraId="7C1D5A7F" w14:textId="77777777" w:rsidR="007E3167" w:rsidRDefault="007E3167" w:rsidP="007E31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84F5E6" w14:textId="77777777" w:rsidR="007E3167" w:rsidRDefault="007E3167" w:rsidP="007E3167">
      <w:pPr>
        <w:spacing w:before="0" w:after="0" w:line="240" w:lineRule="auto"/>
      </w:pPr>
      <w:r>
        <w:separator/>
      </w:r>
    </w:p>
  </w:footnote>
  <w:footnote w:type="continuationSeparator" w:id="0">
    <w:p w14:paraId="126F81EF" w14:textId="77777777" w:rsidR="007E3167" w:rsidRDefault="007E3167" w:rsidP="007E31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C56057" w14:textId="6C0FD67F" w:rsidR="007E3167" w:rsidRPr="007E3167" w:rsidRDefault="002760BC">
    <w:pPr>
      <w:pStyle w:val="Header"/>
      <w:rPr>
        <w:b/>
        <w:sz w:val="32"/>
        <w:szCs w:val="32"/>
      </w:rPr>
    </w:pPr>
    <w:r w:rsidRPr="002760BC">
      <w:rPr>
        <w:rFonts w:ascii="Adobe Heiti Std R" w:eastAsia="Adobe Heiti Std R" w:hAnsi="Adobe Heiti Std R"/>
        <w:b/>
        <w:sz w:val="32"/>
        <w:szCs w:val="32"/>
      </w:rPr>
      <w:t>Krishane Riegodedios</w:t>
    </w:r>
    <w:r w:rsidRPr="002760BC">
      <w:rPr>
        <w:b/>
        <w:sz w:val="32"/>
        <w:szCs w:val="32"/>
      </w:rPr>
      <w:ptab w:relativeTo="margin" w:alignment="center" w:leader="none"/>
    </w:r>
    <w:r w:rsidRPr="002760BC">
      <w:rPr>
        <w:b/>
        <w:sz w:val="32"/>
        <w:szCs w:val="32"/>
      </w:rPr>
      <w:ptab w:relativeTo="margin" w:alignment="right" w:leader="none"/>
    </w:r>
    <w:r w:rsidRPr="002760BC">
      <w:rPr>
        <w:rFonts w:ascii="Adobe Heiti Std R" w:eastAsia="Adobe Heiti Std R" w:hAnsi="Adobe Heiti Std R" w:cstheme="majorHAnsi"/>
        <w:sz w:val="22"/>
        <w:szCs w:val="22"/>
      </w:rPr>
      <w:t>913-271-0119 | krishane@ksu.edu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E820A0"/>
    <w:multiLevelType w:val="hybridMultilevel"/>
    <w:tmpl w:val="0BBCA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7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7CDE2B48"/>
    <w:multiLevelType w:val="hybridMultilevel"/>
    <w:tmpl w:val="96A8454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6"/>
  </w:num>
  <w:num w:numId="7">
    <w:abstractNumId w:val="1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E03"/>
    <w:rsid w:val="000022EB"/>
    <w:rsid w:val="000501CA"/>
    <w:rsid w:val="00075E73"/>
    <w:rsid w:val="000B0EE9"/>
    <w:rsid w:val="0010077D"/>
    <w:rsid w:val="00116379"/>
    <w:rsid w:val="0013642F"/>
    <w:rsid w:val="0015200A"/>
    <w:rsid w:val="00191265"/>
    <w:rsid w:val="0025418C"/>
    <w:rsid w:val="002760BC"/>
    <w:rsid w:val="002911C8"/>
    <w:rsid w:val="002B6301"/>
    <w:rsid w:val="00301257"/>
    <w:rsid w:val="00361AFB"/>
    <w:rsid w:val="00374E86"/>
    <w:rsid w:val="003B3771"/>
    <w:rsid w:val="003F5303"/>
    <w:rsid w:val="0041118B"/>
    <w:rsid w:val="00553FF1"/>
    <w:rsid w:val="005C5D33"/>
    <w:rsid w:val="006962EF"/>
    <w:rsid w:val="006E2432"/>
    <w:rsid w:val="006F336F"/>
    <w:rsid w:val="00736516"/>
    <w:rsid w:val="00790D50"/>
    <w:rsid w:val="007A2F12"/>
    <w:rsid w:val="007D5AB6"/>
    <w:rsid w:val="007E3167"/>
    <w:rsid w:val="007F2BCD"/>
    <w:rsid w:val="008047B6"/>
    <w:rsid w:val="008E18D5"/>
    <w:rsid w:val="00905E03"/>
    <w:rsid w:val="0090731C"/>
    <w:rsid w:val="00907793"/>
    <w:rsid w:val="0095479F"/>
    <w:rsid w:val="009548CA"/>
    <w:rsid w:val="009572DD"/>
    <w:rsid w:val="009802B5"/>
    <w:rsid w:val="00987217"/>
    <w:rsid w:val="009D325D"/>
    <w:rsid w:val="00A07D6A"/>
    <w:rsid w:val="00A204BD"/>
    <w:rsid w:val="00A40B62"/>
    <w:rsid w:val="00A84E65"/>
    <w:rsid w:val="00AC26FD"/>
    <w:rsid w:val="00AF1168"/>
    <w:rsid w:val="00B41E56"/>
    <w:rsid w:val="00B54803"/>
    <w:rsid w:val="00BA6BB3"/>
    <w:rsid w:val="00BB76B9"/>
    <w:rsid w:val="00C069B4"/>
    <w:rsid w:val="00C302EE"/>
    <w:rsid w:val="00C55F0B"/>
    <w:rsid w:val="00C93ADC"/>
    <w:rsid w:val="00CD22BE"/>
    <w:rsid w:val="00D449BA"/>
    <w:rsid w:val="00D4662D"/>
    <w:rsid w:val="00D720EA"/>
    <w:rsid w:val="00D764F8"/>
    <w:rsid w:val="00D876B7"/>
    <w:rsid w:val="00D97489"/>
    <w:rsid w:val="00DE7766"/>
    <w:rsid w:val="00E33FCE"/>
    <w:rsid w:val="00F5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649CD8"/>
  <w15:docId w15:val="{267910BE-9C2A-4734-9518-DC53F0AC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paragraph" w:styleId="Header">
    <w:name w:val="header"/>
    <w:basedOn w:val="Normal"/>
    <w:link w:val="HeaderChar"/>
    <w:unhideWhenUsed/>
    <w:rsid w:val="007E316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7E3167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nhideWhenUsed/>
    <w:rsid w:val="007E316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7E3167"/>
    <w:rPr>
      <w:rFonts w:asciiTheme="minorHAnsi" w:hAnsiTheme="minorHAnsi"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7E31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483krr26.USD233.003\AppData\Roaming\Microsoft\Templates\MS_ProgrammerAnalyst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C99D32-2D1C-4383-A686-650A4D378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MS_ProgrammerAnalystResume.dotx</Template>
  <TotalTime>122</TotalTime>
  <Pages>2</Pages>
  <Words>238</Words>
  <Characters>2247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>Olathe District Schools</Company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subject/>
  <dc:creator>'</dc:creator>
  <cp:keywords/>
  <dc:description/>
  <cp:lastModifiedBy>Krishane Riegodedios</cp:lastModifiedBy>
  <cp:revision>8</cp:revision>
  <cp:lastPrinted>2016-06-23T18:37:00Z</cp:lastPrinted>
  <dcterms:created xsi:type="dcterms:W3CDTF">2016-06-23T18:28:00Z</dcterms:created>
  <dcterms:modified xsi:type="dcterms:W3CDTF">2016-10-05T07:00:00Z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