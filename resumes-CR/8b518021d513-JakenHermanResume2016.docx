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B3" w:rsidRDefault="004B52B3" w:rsidP="004B52B3">
      <w:r w:rsidRPr="004B52B3">
        <w:t>Software Engineering student with a passion for learning and solving complex problems in the quickest, most reliable, and efficient manner possible.</w:t>
      </w:r>
      <w:r>
        <w:t xml:space="preserve"> I’m </w:t>
      </w:r>
      <w:r w:rsidRPr="004B52B3">
        <w:t>graduating in May 2017 and actively seeking a professional software engineering job in</w:t>
      </w:r>
      <w:r>
        <w:t xml:space="preserve"> Austin, Texas. I frequent Java or </w:t>
      </w:r>
      <w:r w:rsidRPr="004B52B3">
        <w:t>Python for most projects, however, if the project has real-time constraints, I prefer to use C or Ada. I have dabbled in iOS as well as Android development and am a full-stack web developer.</w:t>
      </w:r>
    </w:p>
    <w:p w:rsidR="004B52B3" w:rsidRDefault="004B52B3" w:rsidP="004B52B3">
      <w:pPr>
        <w:pStyle w:val="Heading1"/>
      </w:pPr>
      <w:r>
        <w:t>Skills</w:t>
      </w:r>
    </w:p>
    <w:p w:rsidR="004B52B3" w:rsidRDefault="004B52B3" w:rsidP="004B52B3">
      <w:pPr>
        <w:pStyle w:val="Subtitle"/>
        <w:rPr>
          <w:sz w:val="16"/>
        </w:rPr>
      </w:pPr>
      <w:r w:rsidRPr="004B52B3">
        <w:rPr>
          <w:sz w:val="16"/>
        </w:rPr>
        <w:t xml:space="preserve">I have worked with the following technologies, concepts, or languages for at least one or more </w:t>
      </w:r>
      <w:r w:rsidRPr="004B52B3">
        <w:rPr>
          <w:i/>
          <w:sz w:val="16"/>
        </w:rPr>
        <w:t>completed</w:t>
      </w:r>
      <w:r w:rsidRPr="004B52B3">
        <w:rPr>
          <w:sz w:val="16"/>
        </w:rPr>
        <w:t xml:space="preserve"> projects.</w:t>
      </w:r>
    </w:p>
    <w:p w:rsidR="00FB1456" w:rsidRDefault="00FB1456" w:rsidP="00FB1456">
      <w:pPr>
        <w:pStyle w:val="Subtitle"/>
      </w:pPr>
      <w:r w:rsidRPr="00FB1456">
        <w:t>Languages</w:t>
      </w:r>
    </w:p>
    <w:p w:rsidR="00FB1456" w:rsidRDefault="00FB1456" w:rsidP="00FB1456">
      <w:pPr>
        <w:ind w:firstLine="720"/>
      </w:pPr>
      <w:r>
        <w:t>Python, Java, Ada, Swift, Objective-C, C, C++, x86 Assembly, Visual Basic</w:t>
      </w:r>
    </w:p>
    <w:p w:rsidR="00FB1456" w:rsidRDefault="00FB1456" w:rsidP="00FB1456">
      <w:pPr>
        <w:pStyle w:val="Subtitle"/>
      </w:pPr>
      <w:r w:rsidRPr="00FB1456">
        <w:t>Concepts</w:t>
      </w:r>
    </w:p>
    <w:p w:rsidR="00FB1456" w:rsidRDefault="00FB1456" w:rsidP="00FB1456">
      <w:pPr>
        <w:ind w:firstLine="720"/>
      </w:pPr>
      <w:r>
        <w:t>Cryptography, Software Engineering, Data Mining, Statistics, Agile</w:t>
      </w:r>
      <w:r w:rsidR="00DF1FCE">
        <w:t xml:space="preserve">, </w:t>
      </w:r>
      <w:r>
        <w:t>Linear Algebra and Matrices, Data Structures, Algorithms, Database Management Systems, Virtualization, Documentation Writing, Object-Oriented Programming.</w:t>
      </w:r>
    </w:p>
    <w:p w:rsidR="00FB1456" w:rsidRDefault="00FB1456" w:rsidP="00FB1456">
      <w:pPr>
        <w:pStyle w:val="Subtitle"/>
      </w:pPr>
      <w:r>
        <w:t>Other</w:t>
      </w:r>
    </w:p>
    <w:p w:rsidR="00FB1456" w:rsidRPr="00FB1456" w:rsidRDefault="00FB1456" w:rsidP="00FB1456">
      <w:pPr>
        <w:ind w:firstLine="720"/>
      </w:pPr>
      <w:r>
        <w:t xml:space="preserve">Flask, </w:t>
      </w:r>
      <w:proofErr w:type="spellStart"/>
      <w:r>
        <w:t>NodeJS</w:t>
      </w:r>
      <w:proofErr w:type="spellEnd"/>
      <w:r>
        <w:t xml:space="preserve">, Django, Maven, SQL, </w:t>
      </w:r>
      <w:proofErr w:type="spellStart"/>
      <w:r>
        <w:t>Databricks</w:t>
      </w:r>
      <w:proofErr w:type="spellEnd"/>
      <w:r>
        <w:t>, jQuery</w:t>
      </w:r>
    </w:p>
    <w:p w:rsidR="004B52B3" w:rsidRDefault="00FB1456" w:rsidP="00FB1456">
      <w:pPr>
        <w:pStyle w:val="Heading1"/>
      </w:pPr>
      <w:r>
        <w:t>Professional Experience</w:t>
      </w:r>
    </w:p>
    <w:p w:rsidR="00FB1456" w:rsidRDefault="00FB1456" w:rsidP="00FB1456">
      <w:pPr>
        <w:pStyle w:val="Subtitle"/>
      </w:pPr>
      <w:r>
        <w:t>Web Developer – Sam Houston State University [May 2015 – Current]</w:t>
      </w:r>
    </w:p>
    <w:p w:rsidR="00DF1FCE" w:rsidRDefault="00DF1FCE" w:rsidP="00DF1FCE">
      <w:pPr>
        <w:ind w:firstLine="720"/>
      </w:pPr>
      <w:r>
        <w:t xml:space="preserve">At Sam Houston State University, I am currently a student assistant to the web development team. In this position, I write HTML/CSS/JavaScript code when pages need creating or updating. I have worked on many projects during my time here in the </w:t>
      </w:r>
      <w:proofErr w:type="spellStart"/>
      <w:r>
        <w:t>webdev</w:t>
      </w:r>
      <w:proofErr w:type="spellEnd"/>
      <w:r>
        <w:t xml:space="preserve"> department, working with API calls, jQuery, Form Validation, F</w:t>
      </w:r>
      <w:r>
        <w:t xml:space="preserve">ront-End Web development, etc. </w:t>
      </w:r>
    </w:p>
    <w:p w:rsidR="00DF1FCE" w:rsidRPr="00DF1FCE" w:rsidRDefault="00DF1FCE" w:rsidP="00DF1FCE">
      <w:pPr>
        <w:ind w:firstLine="720"/>
      </w:pPr>
      <w:r>
        <w:t>I also am tasked with making sure our pages are accessible, are SEO optimized, and have no broken links or misspellings.</w:t>
      </w:r>
    </w:p>
    <w:p w:rsidR="00FB1456" w:rsidRDefault="00FB1456" w:rsidP="00DF1FCE">
      <w:pPr>
        <w:pStyle w:val="Subtitle"/>
      </w:pPr>
      <w:r>
        <w:t>Technical Student Assistant – Sam Houston State University [January 2014 – May 2015]</w:t>
      </w:r>
    </w:p>
    <w:p w:rsidR="00DF1FCE" w:rsidRDefault="00DF1FCE" w:rsidP="00DF1FCE">
      <w:pPr>
        <w:ind w:firstLine="720"/>
      </w:pPr>
      <w:r w:rsidRPr="00DF1FCE">
        <w:t>As the technical student assistant for the undergraduate admissions depar</w:t>
      </w:r>
      <w:r>
        <w:t>t</w:t>
      </w:r>
      <w:r w:rsidRPr="00DF1FCE">
        <w:t>ment, I helped coordinate and implement a new CRM system for the university. I also wrote Visual Basic macros for Microsoft Excel in order to clean up data so it was readable, and useable by upper-management. I wrote SQL queries for Microsoft Access databases that were frequently used. I matched up test scores to student</w:t>
      </w:r>
      <w:r>
        <w:t>’</w:t>
      </w:r>
      <w:r w:rsidRPr="00DF1FCE">
        <w:t>s applications to help management with the decision process.</w:t>
      </w:r>
    </w:p>
    <w:p w:rsidR="00DF1FCE" w:rsidRDefault="00DF1FCE" w:rsidP="00DF1FCE">
      <w:pPr>
        <w:ind w:firstLine="720"/>
      </w:pPr>
    </w:p>
    <w:p w:rsidR="00DF1FCE" w:rsidRDefault="00DF1FCE" w:rsidP="00DF1FCE">
      <w:pPr>
        <w:ind w:firstLine="720"/>
      </w:pPr>
    </w:p>
    <w:p w:rsidR="00DF1FCE" w:rsidRDefault="00DF1FCE" w:rsidP="00DF1FCE">
      <w:pPr>
        <w:pStyle w:val="Heading1"/>
      </w:pPr>
      <w:r>
        <w:lastRenderedPageBreak/>
        <w:t>Academic Experience</w:t>
      </w:r>
    </w:p>
    <w:p w:rsidR="00DF1FCE" w:rsidRDefault="00DF1FCE" w:rsidP="00DF1FCE">
      <w:pPr>
        <w:pStyle w:val="Subtitle"/>
      </w:pPr>
      <w:r>
        <w:t>Sam Houston State University – Major: Software Engineering</w:t>
      </w:r>
    </w:p>
    <w:p w:rsidR="00DF1FCE" w:rsidRDefault="00DF1FCE" w:rsidP="00DF1FCE">
      <w:pPr>
        <w:ind w:firstLine="720"/>
      </w:pPr>
      <w:r w:rsidRPr="00DF1FCE">
        <w:t>Majoring in Computer Science with a focus in Software Engineering. Working both individually and in groups to write readable, maintainable, and reusable code, as well as working with other technologies like databases, virtualization technologies, and more.</w:t>
      </w:r>
      <w:r>
        <w:t xml:space="preserve"> </w:t>
      </w:r>
      <w:r w:rsidRPr="00DF1FCE">
        <w:t>Sam Houston State University is where I have learned most of my computer science related concepts as well as mathematics. I will be graduating in May 2017 with a B.S. in Computer Science.</w:t>
      </w:r>
    </w:p>
    <w:p w:rsidR="00DF1FCE" w:rsidRDefault="00DF1FCE" w:rsidP="00DF1FCE">
      <w:pPr>
        <w:pStyle w:val="Subtitle"/>
      </w:pPr>
      <w:r>
        <w:t>University of Mary-Hardin Baylor – Major: Computer Science</w:t>
      </w:r>
    </w:p>
    <w:p w:rsidR="00DF1FCE" w:rsidRDefault="00DF1FCE" w:rsidP="00DF1FCE">
      <w:r>
        <w:tab/>
      </w:r>
      <w:r w:rsidRPr="00DF1FCE">
        <w:t>At the University of Mary-Hardin Baylor I worked on completing a few of my basic courses.</w:t>
      </w:r>
    </w:p>
    <w:p w:rsidR="00DF1FCE" w:rsidRDefault="00DF1FCE" w:rsidP="00DF1FCE">
      <w:pPr>
        <w:pStyle w:val="Heading1"/>
      </w:pPr>
      <w:r>
        <w:t>Portfolio</w:t>
      </w:r>
    </w:p>
    <w:p w:rsidR="00DF1FCE" w:rsidRDefault="00DF1FCE" w:rsidP="00DF1FCE">
      <w:r>
        <w:t xml:space="preserve">I have projects that I have worked on available on my website at </w:t>
      </w:r>
      <w:r w:rsidRPr="00DF1FCE">
        <w:t>http://www.shsu.edu/jch053</w:t>
      </w:r>
      <w:r>
        <w:t xml:space="preserve">, or you can go straight to my code at </w:t>
      </w:r>
      <w:r w:rsidRPr="00DF1FCE">
        <w:t>http://www.github.com/jakenherman</w:t>
      </w:r>
      <w:r>
        <w:t>.</w:t>
      </w:r>
    </w:p>
    <w:p w:rsidR="00DF1FCE" w:rsidRPr="00DF1FCE" w:rsidRDefault="00DF1FCE" w:rsidP="00DF1FCE">
      <w:bookmarkStart w:id="0" w:name="_GoBack"/>
      <w:bookmarkEnd w:id="0"/>
    </w:p>
    <w:p w:rsidR="00FB1456" w:rsidRPr="00FB1456" w:rsidRDefault="00FB1456" w:rsidP="00FB1456"/>
    <w:sectPr w:rsidR="00FB1456" w:rsidRPr="00FB14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8D" w:rsidRDefault="0069668D" w:rsidP="004B52B3">
      <w:pPr>
        <w:spacing w:after="0" w:line="240" w:lineRule="auto"/>
      </w:pPr>
      <w:r>
        <w:separator/>
      </w:r>
    </w:p>
  </w:endnote>
  <w:endnote w:type="continuationSeparator" w:id="0">
    <w:p w:rsidR="0069668D" w:rsidRDefault="0069668D" w:rsidP="004B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8D" w:rsidRDefault="0069668D" w:rsidP="004B52B3">
      <w:pPr>
        <w:spacing w:after="0" w:line="240" w:lineRule="auto"/>
      </w:pPr>
      <w:r>
        <w:separator/>
      </w:r>
    </w:p>
  </w:footnote>
  <w:footnote w:type="continuationSeparator" w:id="0">
    <w:p w:rsidR="0069668D" w:rsidRDefault="0069668D" w:rsidP="004B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68D" w:rsidRDefault="0069668D" w:rsidP="004B52B3">
    <w:pPr>
      <w:spacing w:line="276" w:lineRule="auto"/>
    </w:pPr>
    <w:r w:rsidRPr="004B52B3">
      <w:rPr>
        <w:sz w:val="48"/>
      </w:rPr>
      <w:t xml:space="preserve">Jaken Herman </w:t>
    </w:r>
    <w:r>
      <w:rPr>
        <w:sz w:val="48"/>
      </w:rPr>
      <w:tab/>
    </w:r>
    <w:r>
      <w:rPr>
        <w:sz w:val="48"/>
      </w:rPr>
      <w:tab/>
    </w:r>
    <w:r>
      <w:rPr>
        <w:sz w:val="48"/>
      </w:rPr>
      <w:tab/>
    </w:r>
    <w:r>
      <w:t xml:space="preserve">                                    </w:t>
    </w:r>
    <w:r w:rsidRPr="004B52B3">
      <w:t>JakenHerman7@Gmail.com</w:t>
    </w:r>
    <w:r>
      <w:t xml:space="preserve"> 3773 FM 2518 Cleveland, Texas 77327</w:t>
    </w:r>
    <w:r>
      <w:tab/>
    </w:r>
    <w:r>
      <w:tab/>
    </w:r>
    <w:r>
      <w:tab/>
    </w:r>
    <w:r>
      <w:tab/>
    </w:r>
    <w:r>
      <w:tab/>
      <w:t xml:space="preserve">     </w:t>
    </w:r>
    <w:r w:rsidRPr="004B52B3">
      <w:t>http://www.shsu.edu/jch053</w:t>
    </w:r>
  </w:p>
  <w:p w:rsidR="0069668D" w:rsidRDefault="0069668D" w:rsidP="004B52B3">
    <w:pPr>
      <w:spacing w:line="276" w:lineRule="auto"/>
    </w:pPr>
    <w:r>
      <w:t xml:space="preserve">(281) 806-0071   </w:t>
    </w:r>
    <w:r>
      <w:tab/>
    </w:r>
    <w:r>
      <w:tab/>
    </w:r>
    <w:r>
      <w:tab/>
    </w:r>
    <w:r>
      <w:tab/>
      <w:t xml:space="preserve">          </w:t>
    </w:r>
    <w:r>
      <w:tab/>
    </w:r>
    <w:r>
      <w:tab/>
    </w:r>
    <w: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B3"/>
    <w:rsid w:val="004B52B3"/>
    <w:rsid w:val="00506F88"/>
    <w:rsid w:val="0069668D"/>
    <w:rsid w:val="006D7A14"/>
    <w:rsid w:val="00A26BB8"/>
    <w:rsid w:val="00C52397"/>
    <w:rsid w:val="00DF1FCE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A7CD9"/>
  <w15:chartTrackingRefBased/>
  <w15:docId w15:val="{562822FB-3A66-4F1C-8612-0C27340E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2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2B3"/>
  </w:style>
  <w:style w:type="paragraph" w:styleId="Footer">
    <w:name w:val="footer"/>
    <w:basedOn w:val="Normal"/>
    <w:link w:val="FooterChar"/>
    <w:uiPriority w:val="99"/>
    <w:unhideWhenUsed/>
    <w:rsid w:val="004B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2B3"/>
  </w:style>
  <w:style w:type="character" w:customStyle="1" w:styleId="Heading1Char">
    <w:name w:val="Heading 1 Char"/>
    <w:basedOn w:val="DefaultParagraphFont"/>
    <w:link w:val="Heading1"/>
    <w:uiPriority w:val="9"/>
    <w:rsid w:val="004B5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B52B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2B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B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4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45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B1456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FB14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45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FB145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80442FFA</Template>
  <TotalTime>34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Jaken</dc:creator>
  <cp:keywords/>
  <dc:description/>
  <cp:lastModifiedBy>Herman, Jaken</cp:lastModifiedBy>
  <cp:revision>4</cp:revision>
  <dcterms:created xsi:type="dcterms:W3CDTF">2016-09-07T17:30:00Z</dcterms:created>
  <dcterms:modified xsi:type="dcterms:W3CDTF">2016-09-07T18:04:00Z</dcterms:modified>
</cp:coreProperties>
</file>