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99" w:rsidRPr="00C523F8" w:rsidRDefault="00766020" w:rsidP="00AF290C">
      <w:pPr>
        <w:pStyle w:val="Header"/>
        <w:spacing w:line="360" w:lineRule="auto"/>
        <w:jc w:val="center"/>
        <w:rPr>
          <w:sz w:val="32"/>
          <w:szCs w:val="32"/>
        </w:rPr>
      </w:pPr>
      <w:r w:rsidRPr="00C523F8">
        <w:rPr>
          <w:sz w:val="32"/>
          <w:szCs w:val="32"/>
        </w:rPr>
        <w:t>Kumar Manish</w:t>
      </w:r>
    </w:p>
    <w:p w:rsidR="00E81B33" w:rsidRDefault="0078470D" w:rsidP="00AF290C">
      <w:pPr>
        <w:pStyle w:val="Header"/>
        <w:spacing w:line="360" w:lineRule="auto"/>
        <w:jc w:val="center"/>
        <w:rPr>
          <w:rStyle w:val="Hyperlink"/>
          <w:sz w:val="22"/>
        </w:rPr>
      </w:pPr>
      <w:r w:rsidRPr="00C523F8">
        <w:rPr>
          <w:sz w:val="22"/>
        </w:rPr>
        <w:t>5</w:t>
      </w:r>
      <w:r w:rsidR="00005DA5">
        <w:rPr>
          <w:sz w:val="22"/>
        </w:rPr>
        <w:t>03 Cheery Street, A</w:t>
      </w:r>
      <w:r w:rsidR="00DF2C3B" w:rsidRPr="00C523F8">
        <w:rPr>
          <w:sz w:val="22"/>
        </w:rPr>
        <w:t xml:space="preserve">pt </w:t>
      </w:r>
      <w:r w:rsidR="00575EE9">
        <w:rPr>
          <w:sz w:val="22"/>
        </w:rPr>
        <w:t>120</w:t>
      </w:r>
      <w:r w:rsidRPr="00C523F8">
        <w:rPr>
          <w:sz w:val="22"/>
        </w:rPr>
        <w:t>, College Station, TX 77840</w:t>
      </w:r>
      <w:r w:rsidR="00EB2AF5">
        <w:rPr>
          <w:sz w:val="22"/>
        </w:rPr>
        <w:t xml:space="preserve"> </w:t>
      </w:r>
      <w:r w:rsidR="00DF2C3B" w:rsidRPr="00C523F8">
        <w:rPr>
          <w:sz w:val="22"/>
        </w:rPr>
        <w:t xml:space="preserve">| </w:t>
      </w:r>
      <w:r w:rsidRPr="00C523F8">
        <w:rPr>
          <w:sz w:val="22"/>
        </w:rPr>
        <w:t>(</w:t>
      </w:r>
      <w:r w:rsidR="00D75263" w:rsidRPr="00C523F8">
        <w:rPr>
          <w:sz w:val="22"/>
        </w:rPr>
        <w:t>979</w:t>
      </w:r>
      <w:r w:rsidR="009D5CFB" w:rsidRPr="00C523F8">
        <w:rPr>
          <w:sz w:val="22"/>
        </w:rPr>
        <w:t>)</w:t>
      </w:r>
      <w:r w:rsidR="00CE6C3F">
        <w:rPr>
          <w:sz w:val="22"/>
        </w:rPr>
        <w:t>-</w:t>
      </w:r>
      <w:r w:rsidR="00DF2C3B" w:rsidRPr="00C523F8">
        <w:rPr>
          <w:sz w:val="22"/>
        </w:rPr>
        <w:t>985-9253</w:t>
      </w:r>
      <w:r w:rsidR="00EB2AF5">
        <w:rPr>
          <w:sz w:val="22"/>
        </w:rPr>
        <w:t xml:space="preserve"> </w:t>
      </w:r>
      <w:r w:rsidR="00DF2C3B" w:rsidRPr="00C523F8">
        <w:rPr>
          <w:sz w:val="22"/>
        </w:rPr>
        <w:t xml:space="preserve">| </w:t>
      </w:r>
      <w:hyperlink r:id="rId8" w:history="1">
        <w:r w:rsidR="00472799" w:rsidRPr="00C523F8">
          <w:rPr>
            <w:rStyle w:val="Hyperlink"/>
            <w:sz w:val="22"/>
          </w:rPr>
          <w:t>kmr.manish@tamu.edu</w:t>
        </w:r>
      </w:hyperlink>
    </w:p>
    <w:p w:rsidR="00CE6C3F" w:rsidRPr="00C523F8" w:rsidRDefault="00CE6C3F" w:rsidP="007B28B0">
      <w:pPr>
        <w:pStyle w:val="Header"/>
        <w:jc w:val="center"/>
        <w:rPr>
          <w:sz w:val="22"/>
        </w:rPr>
      </w:pPr>
    </w:p>
    <w:p w:rsidR="0019316F" w:rsidRPr="00C523F8" w:rsidRDefault="0019316F" w:rsidP="007B28B0">
      <w:pPr>
        <w:pBdr>
          <w:bottom w:val="single" w:sz="4" w:space="1" w:color="auto"/>
        </w:pBdr>
        <w:rPr>
          <w:sz w:val="22"/>
        </w:rPr>
      </w:pPr>
      <w:r w:rsidRPr="00C523F8">
        <w:rPr>
          <w:sz w:val="22"/>
        </w:rPr>
        <w:t>EDUCATION</w:t>
      </w:r>
    </w:p>
    <w:p w:rsidR="00020CC4" w:rsidRPr="00C523F8" w:rsidRDefault="000C4B1A" w:rsidP="00CE6C3F">
      <w:pPr>
        <w:pStyle w:val="ResumeAlignRight"/>
        <w:jc w:val="right"/>
        <w:rPr>
          <w:sz w:val="22"/>
        </w:rPr>
      </w:pPr>
      <w:r w:rsidRPr="00836BDB">
        <w:rPr>
          <w:b/>
          <w:sz w:val="22"/>
        </w:rPr>
        <w:t xml:space="preserve">Texas A&amp;M </w:t>
      </w:r>
      <w:r w:rsidR="00313AFA" w:rsidRPr="00836BDB">
        <w:rPr>
          <w:b/>
          <w:sz w:val="22"/>
        </w:rPr>
        <w:t xml:space="preserve">University, </w:t>
      </w:r>
      <w:r w:rsidRPr="00836BDB">
        <w:rPr>
          <w:b/>
          <w:sz w:val="22"/>
        </w:rPr>
        <w:t>Mays</w:t>
      </w:r>
      <w:r w:rsidR="00313AFA" w:rsidRPr="00836BDB">
        <w:rPr>
          <w:b/>
          <w:sz w:val="22"/>
        </w:rPr>
        <w:t xml:space="preserve"> Business</w:t>
      </w:r>
      <w:r w:rsidRPr="00836BDB">
        <w:rPr>
          <w:b/>
          <w:sz w:val="22"/>
        </w:rPr>
        <w:t xml:space="preserve"> School</w:t>
      </w:r>
      <w:r w:rsidR="008F4566" w:rsidRPr="00C523F8">
        <w:rPr>
          <w:sz w:val="22"/>
        </w:rPr>
        <w:tab/>
      </w:r>
      <w:r w:rsidR="00766020" w:rsidRPr="00C523F8">
        <w:rPr>
          <w:sz w:val="22"/>
        </w:rPr>
        <w:t>College Station,TX</w:t>
      </w:r>
    </w:p>
    <w:p w:rsidR="00F078CF" w:rsidRPr="00C523F8" w:rsidRDefault="00F078CF" w:rsidP="00BE25C1">
      <w:pPr>
        <w:pStyle w:val="ResumeAlignRight"/>
        <w:rPr>
          <w:sz w:val="22"/>
        </w:rPr>
      </w:pPr>
      <w:r w:rsidRPr="00C523F8">
        <w:rPr>
          <w:i/>
          <w:sz w:val="22"/>
        </w:rPr>
        <w:t>M</w:t>
      </w:r>
      <w:r w:rsidR="00BE25C1" w:rsidRPr="00C523F8">
        <w:rPr>
          <w:i/>
          <w:sz w:val="22"/>
        </w:rPr>
        <w:t>aster</w:t>
      </w:r>
      <w:r w:rsidR="006C5EC7" w:rsidRPr="00C523F8">
        <w:rPr>
          <w:i/>
          <w:sz w:val="22"/>
        </w:rPr>
        <w:t xml:space="preserve"> of Science in </w:t>
      </w:r>
      <w:r w:rsidR="0078470D" w:rsidRPr="00C523F8">
        <w:rPr>
          <w:i/>
          <w:sz w:val="22"/>
        </w:rPr>
        <w:t xml:space="preserve">Management Information Systems                                        </w:t>
      </w:r>
      <w:r w:rsidR="00E41242" w:rsidRPr="00C523F8">
        <w:rPr>
          <w:i/>
          <w:sz w:val="22"/>
        </w:rPr>
        <w:t xml:space="preserve">                   </w:t>
      </w:r>
      <w:r w:rsidR="00BE25C1" w:rsidRPr="00C523F8">
        <w:rPr>
          <w:i/>
          <w:sz w:val="22"/>
        </w:rPr>
        <w:t xml:space="preserve"> </w:t>
      </w:r>
      <w:r w:rsidR="00DE3AE8" w:rsidRPr="00C523F8">
        <w:rPr>
          <w:i/>
          <w:sz w:val="22"/>
        </w:rPr>
        <w:t xml:space="preserve"> </w:t>
      </w:r>
      <w:r w:rsidR="00E41242" w:rsidRPr="00C523F8">
        <w:rPr>
          <w:i/>
          <w:sz w:val="22"/>
        </w:rPr>
        <w:t xml:space="preserve">  </w:t>
      </w:r>
      <w:r w:rsidR="00EA556B" w:rsidRPr="00C523F8">
        <w:rPr>
          <w:i/>
          <w:sz w:val="22"/>
        </w:rPr>
        <w:tab/>
      </w:r>
      <w:r w:rsidR="00E41242" w:rsidRPr="00C523F8">
        <w:rPr>
          <w:sz w:val="22"/>
        </w:rPr>
        <w:t>May 2017</w:t>
      </w:r>
    </w:p>
    <w:p w:rsidR="006B6C00" w:rsidRPr="00C523F8" w:rsidRDefault="00575EE9" w:rsidP="00BE25C1">
      <w:pPr>
        <w:pStyle w:val="ResumeAlignRight"/>
        <w:rPr>
          <w:sz w:val="22"/>
        </w:rPr>
      </w:pPr>
      <w:r>
        <w:rPr>
          <w:sz w:val="22"/>
        </w:rPr>
        <w:t>GPA: 3.5</w:t>
      </w:r>
      <w:r w:rsidR="00E93FA2" w:rsidRPr="00C523F8">
        <w:rPr>
          <w:sz w:val="22"/>
        </w:rPr>
        <w:t>/4.0</w:t>
      </w:r>
    </w:p>
    <w:p w:rsidR="00E93FA2" w:rsidRPr="00C523F8" w:rsidRDefault="00E93FA2" w:rsidP="00BE25C1">
      <w:pPr>
        <w:pStyle w:val="ResumeAlignRight"/>
        <w:rPr>
          <w:sz w:val="16"/>
          <w:szCs w:val="16"/>
        </w:rPr>
      </w:pPr>
    </w:p>
    <w:p w:rsidR="00F078CF" w:rsidRPr="00C523F8" w:rsidRDefault="00766020" w:rsidP="00F078CF">
      <w:pPr>
        <w:pStyle w:val="ResumeAlignRight"/>
        <w:rPr>
          <w:sz w:val="22"/>
        </w:rPr>
      </w:pPr>
      <w:r w:rsidRPr="00836BDB">
        <w:rPr>
          <w:b/>
          <w:sz w:val="22"/>
        </w:rPr>
        <w:t>VIT University, Vellore</w:t>
      </w:r>
      <w:r w:rsidR="0078470D" w:rsidRPr="00C523F8">
        <w:rPr>
          <w:sz w:val="22"/>
        </w:rPr>
        <w:t xml:space="preserve">                                                                                                  </w:t>
      </w:r>
      <w:r w:rsidR="00E9504B" w:rsidRPr="00C523F8">
        <w:rPr>
          <w:sz w:val="22"/>
        </w:rPr>
        <w:t xml:space="preserve">       </w:t>
      </w:r>
      <w:r w:rsidR="00EA556B" w:rsidRPr="00C523F8">
        <w:rPr>
          <w:sz w:val="22"/>
        </w:rPr>
        <w:tab/>
      </w:r>
      <w:r w:rsidR="0078470D" w:rsidRPr="00C523F8">
        <w:rPr>
          <w:sz w:val="22"/>
        </w:rPr>
        <w:t xml:space="preserve">Vellore, </w:t>
      </w:r>
      <w:r w:rsidRPr="00C523F8">
        <w:rPr>
          <w:sz w:val="22"/>
        </w:rPr>
        <w:t>India</w:t>
      </w:r>
    </w:p>
    <w:p w:rsidR="00313AFA" w:rsidRPr="00C523F8" w:rsidRDefault="00F078CF" w:rsidP="00313AFA">
      <w:pPr>
        <w:pStyle w:val="ResumeAlignRight"/>
        <w:rPr>
          <w:sz w:val="22"/>
        </w:rPr>
      </w:pPr>
      <w:r w:rsidRPr="00C523F8">
        <w:rPr>
          <w:i/>
          <w:sz w:val="22"/>
        </w:rPr>
        <w:t xml:space="preserve">Bachelor of </w:t>
      </w:r>
      <w:r w:rsidR="00766020" w:rsidRPr="00C523F8">
        <w:rPr>
          <w:i/>
          <w:sz w:val="22"/>
        </w:rPr>
        <w:t>Technology in Electronics and Communications Engineering</w:t>
      </w:r>
      <w:r w:rsidR="0078470D" w:rsidRPr="00C523F8">
        <w:rPr>
          <w:sz w:val="22"/>
        </w:rPr>
        <w:t xml:space="preserve">                     </w:t>
      </w:r>
      <w:r w:rsidR="00E9504B" w:rsidRPr="00C523F8">
        <w:rPr>
          <w:sz w:val="22"/>
        </w:rPr>
        <w:t xml:space="preserve">            </w:t>
      </w:r>
      <w:r w:rsidR="00EA556B" w:rsidRPr="00C523F8">
        <w:rPr>
          <w:sz w:val="22"/>
        </w:rPr>
        <w:tab/>
      </w:r>
      <w:r w:rsidR="00E9504B" w:rsidRPr="00C523F8">
        <w:rPr>
          <w:sz w:val="22"/>
        </w:rPr>
        <w:t xml:space="preserve"> </w:t>
      </w:r>
      <w:r w:rsidR="0078470D" w:rsidRPr="00C523F8">
        <w:rPr>
          <w:sz w:val="22"/>
        </w:rPr>
        <w:t>May 20</w:t>
      </w:r>
      <w:r w:rsidR="00766020" w:rsidRPr="00C523F8">
        <w:rPr>
          <w:sz w:val="22"/>
        </w:rPr>
        <w:t>11</w:t>
      </w:r>
    </w:p>
    <w:p w:rsidR="00313AFA" w:rsidRPr="00C523F8" w:rsidRDefault="00F078CF" w:rsidP="00313AFA">
      <w:pPr>
        <w:pStyle w:val="ResumeAlignRight"/>
        <w:rPr>
          <w:sz w:val="22"/>
        </w:rPr>
      </w:pPr>
      <w:r w:rsidRPr="00C523F8">
        <w:rPr>
          <w:sz w:val="22"/>
        </w:rPr>
        <w:t>GPA:</w:t>
      </w:r>
      <w:r w:rsidR="008B321C">
        <w:rPr>
          <w:sz w:val="22"/>
        </w:rPr>
        <w:t xml:space="preserve"> 3.95/4.0 (WES evaluation)</w:t>
      </w:r>
    </w:p>
    <w:p w:rsidR="00185816" w:rsidRPr="00C523F8" w:rsidRDefault="00185816" w:rsidP="007607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16"/>
          <w:szCs w:val="16"/>
        </w:rPr>
      </w:pPr>
    </w:p>
    <w:p w:rsidR="00C523F8" w:rsidRPr="00C523F8" w:rsidRDefault="00C523F8" w:rsidP="00C523F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2"/>
        </w:rPr>
      </w:pPr>
      <w:r w:rsidRPr="00C523F8">
        <w:rPr>
          <w:sz w:val="22"/>
        </w:rPr>
        <w:t>SKILLS</w:t>
      </w:r>
    </w:p>
    <w:p w:rsidR="00C523F8" w:rsidRPr="00C523F8" w:rsidRDefault="00C523F8" w:rsidP="00C523F8">
      <w:pPr>
        <w:pStyle w:val="ResumeAlignRight"/>
        <w:tabs>
          <w:tab w:val="left" w:pos="360"/>
        </w:tabs>
        <w:rPr>
          <w:sz w:val="20"/>
          <w:szCs w:val="22"/>
        </w:rPr>
        <w:sectPr w:rsidR="00C523F8" w:rsidRPr="00C523F8" w:rsidSect="00AE3B80">
          <w:type w:val="continuous"/>
          <w:pgSz w:w="12240" w:h="15840"/>
          <w:pgMar w:top="720" w:right="1080" w:bottom="270" w:left="1080" w:header="720" w:footer="720" w:gutter="0"/>
          <w:cols w:space="720"/>
          <w:docGrid w:linePitch="360"/>
        </w:sectPr>
      </w:pPr>
    </w:p>
    <w:p w:rsidR="003156CA" w:rsidRDefault="00C523F8" w:rsidP="00C523F8">
      <w:pPr>
        <w:pStyle w:val="ResumeAlignRight"/>
        <w:tabs>
          <w:tab w:val="left" w:pos="360"/>
        </w:tabs>
        <w:rPr>
          <w:sz w:val="22"/>
          <w:szCs w:val="22"/>
        </w:rPr>
      </w:pPr>
      <w:r w:rsidRPr="00C52EFC">
        <w:rPr>
          <w:b/>
          <w:sz w:val="22"/>
          <w:szCs w:val="22"/>
        </w:rPr>
        <w:t>Programing:</w:t>
      </w:r>
      <w:r w:rsidR="00883312">
        <w:rPr>
          <w:sz w:val="22"/>
          <w:szCs w:val="22"/>
        </w:rPr>
        <w:t xml:space="preserve"> VB.Net, Java, C#</w:t>
      </w:r>
      <w:r w:rsidR="003156CA">
        <w:rPr>
          <w:sz w:val="22"/>
          <w:szCs w:val="22"/>
        </w:rPr>
        <w:t>, Python</w:t>
      </w:r>
    </w:p>
    <w:p w:rsidR="003156CA" w:rsidRDefault="00C523F8" w:rsidP="00C523F8">
      <w:pPr>
        <w:pStyle w:val="ResumeAlignRight"/>
        <w:tabs>
          <w:tab w:val="left" w:pos="360"/>
        </w:tabs>
        <w:rPr>
          <w:sz w:val="22"/>
          <w:szCs w:val="22"/>
        </w:rPr>
      </w:pPr>
      <w:r w:rsidRPr="00C52EFC">
        <w:rPr>
          <w:b/>
          <w:sz w:val="22"/>
          <w:szCs w:val="22"/>
        </w:rPr>
        <w:t>Web Development:</w:t>
      </w:r>
      <w:r w:rsidRPr="00C52EFC">
        <w:rPr>
          <w:sz w:val="22"/>
          <w:szCs w:val="22"/>
        </w:rPr>
        <w:t xml:space="preserve"> HTML, CSS, </w:t>
      </w:r>
      <w:r w:rsidR="004C450F" w:rsidRPr="00C52EFC">
        <w:rPr>
          <w:sz w:val="22"/>
          <w:szCs w:val="22"/>
        </w:rPr>
        <w:t>JavaScript</w:t>
      </w:r>
      <w:r w:rsidRPr="00C52EFC">
        <w:rPr>
          <w:sz w:val="22"/>
          <w:szCs w:val="22"/>
        </w:rPr>
        <w:t xml:space="preserve">, </w:t>
      </w:r>
      <w:r w:rsidR="004C450F" w:rsidRPr="00C52EFC">
        <w:rPr>
          <w:sz w:val="22"/>
          <w:szCs w:val="22"/>
        </w:rPr>
        <w:t>JQuery</w:t>
      </w:r>
      <w:r w:rsidRPr="00C52EFC">
        <w:rPr>
          <w:sz w:val="22"/>
          <w:szCs w:val="22"/>
        </w:rPr>
        <w:t>, PHP, Bootstrap</w:t>
      </w:r>
      <w:r w:rsidR="00A937B3">
        <w:rPr>
          <w:sz w:val="22"/>
          <w:szCs w:val="22"/>
        </w:rPr>
        <w:t>, Spring framework</w:t>
      </w:r>
    </w:p>
    <w:p w:rsidR="003156CA" w:rsidRDefault="00C523F8" w:rsidP="00C523F8">
      <w:pPr>
        <w:pStyle w:val="ResumeAlignRight"/>
        <w:tabs>
          <w:tab w:val="left" w:pos="360"/>
        </w:tabs>
        <w:rPr>
          <w:sz w:val="22"/>
          <w:szCs w:val="22"/>
        </w:rPr>
      </w:pPr>
      <w:r w:rsidRPr="00C52EFC">
        <w:rPr>
          <w:b/>
          <w:sz w:val="22"/>
          <w:szCs w:val="22"/>
        </w:rPr>
        <w:t>Database:</w:t>
      </w:r>
      <w:r w:rsidRPr="00C52EFC">
        <w:rPr>
          <w:sz w:val="22"/>
          <w:szCs w:val="22"/>
        </w:rPr>
        <w:t xml:space="preserve"> M</w:t>
      </w:r>
      <w:r w:rsidR="00E432A6">
        <w:rPr>
          <w:sz w:val="22"/>
          <w:szCs w:val="22"/>
        </w:rPr>
        <w:t>S-access, MySQL</w:t>
      </w:r>
      <w:r w:rsidR="00937DDF">
        <w:rPr>
          <w:sz w:val="22"/>
          <w:szCs w:val="22"/>
        </w:rPr>
        <w:t>, MS-</w:t>
      </w:r>
      <w:r w:rsidR="00C836F0">
        <w:rPr>
          <w:sz w:val="22"/>
          <w:szCs w:val="22"/>
        </w:rPr>
        <w:t>SQL</w:t>
      </w:r>
      <w:r w:rsidR="00937DDF">
        <w:rPr>
          <w:sz w:val="22"/>
          <w:szCs w:val="22"/>
        </w:rPr>
        <w:t xml:space="preserve"> server</w:t>
      </w:r>
    </w:p>
    <w:p w:rsidR="00C523F8" w:rsidRDefault="00C523F8" w:rsidP="00C523F8">
      <w:pPr>
        <w:pStyle w:val="ResumeAlignRight"/>
        <w:tabs>
          <w:tab w:val="left" w:pos="360"/>
        </w:tabs>
        <w:rPr>
          <w:sz w:val="22"/>
          <w:szCs w:val="22"/>
        </w:rPr>
      </w:pPr>
      <w:r w:rsidRPr="00C52EFC">
        <w:rPr>
          <w:b/>
          <w:sz w:val="22"/>
          <w:szCs w:val="22"/>
        </w:rPr>
        <w:t>NoSQL Technology:</w:t>
      </w:r>
      <w:r w:rsidRPr="00C52EFC">
        <w:rPr>
          <w:sz w:val="22"/>
          <w:szCs w:val="22"/>
        </w:rPr>
        <w:t xml:space="preserve"> Hadoop, map-reduce</w:t>
      </w:r>
    </w:p>
    <w:p w:rsidR="00A76900" w:rsidRDefault="00A76900" w:rsidP="00C523F8">
      <w:pPr>
        <w:pStyle w:val="ResumeAlignRight"/>
        <w:tabs>
          <w:tab w:val="left" w:pos="360"/>
        </w:tabs>
        <w:rPr>
          <w:sz w:val="22"/>
          <w:szCs w:val="22"/>
        </w:rPr>
      </w:pPr>
      <w:r w:rsidRPr="00A76900">
        <w:rPr>
          <w:b/>
          <w:sz w:val="22"/>
          <w:szCs w:val="22"/>
        </w:rPr>
        <w:t>Analytics:</w:t>
      </w:r>
      <w:r>
        <w:rPr>
          <w:sz w:val="22"/>
          <w:szCs w:val="22"/>
        </w:rPr>
        <w:t xml:space="preserve"> SAS, Tableau, SSIS, SSRS, SSAS</w:t>
      </w:r>
    </w:p>
    <w:p w:rsidR="004802C8" w:rsidRPr="00C52EFC" w:rsidRDefault="004802C8" w:rsidP="00C523F8">
      <w:pPr>
        <w:pStyle w:val="ResumeAlignRight"/>
        <w:tabs>
          <w:tab w:val="left" w:pos="360"/>
        </w:tabs>
        <w:rPr>
          <w:sz w:val="22"/>
          <w:szCs w:val="22"/>
        </w:rPr>
      </w:pPr>
      <w:r w:rsidRPr="004C6CCF">
        <w:rPr>
          <w:b/>
          <w:sz w:val="22"/>
          <w:szCs w:val="22"/>
        </w:rPr>
        <w:t>Soft skills:</w:t>
      </w:r>
      <w:r>
        <w:rPr>
          <w:sz w:val="22"/>
          <w:szCs w:val="22"/>
        </w:rPr>
        <w:t xml:space="preserve"> Team management, </w:t>
      </w:r>
      <w:r w:rsidR="006C5A21">
        <w:rPr>
          <w:sz w:val="22"/>
          <w:szCs w:val="22"/>
        </w:rPr>
        <w:t>Project leadership</w:t>
      </w:r>
      <w:r>
        <w:rPr>
          <w:sz w:val="22"/>
          <w:szCs w:val="22"/>
        </w:rPr>
        <w:t xml:space="preserve">, Mentoring, </w:t>
      </w:r>
      <w:r w:rsidR="00300D08">
        <w:rPr>
          <w:sz w:val="22"/>
          <w:szCs w:val="22"/>
        </w:rPr>
        <w:t>Initiating</w:t>
      </w:r>
    </w:p>
    <w:p w:rsidR="00C523F8" w:rsidRPr="00C523F8" w:rsidRDefault="00C523F8" w:rsidP="007607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16"/>
          <w:szCs w:val="16"/>
        </w:rPr>
      </w:pPr>
    </w:p>
    <w:p w:rsidR="00C523F8" w:rsidRPr="00C523F8" w:rsidRDefault="00C523F8" w:rsidP="00C523F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2"/>
        </w:rPr>
      </w:pPr>
      <w:r w:rsidRPr="00C523F8">
        <w:rPr>
          <w:sz w:val="22"/>
        </w:rPr>
        <w:t>EXPERIENCE</w:t>
      </w:r>
    </w:p>
    <w:p w:rsidR="00C523F8" w:rsidRPr="00C523F8" w:rsidRDefault="00C523F8" w:rsidP="00C523F8">
      <w:pPr>
        <w:pStyle w:val="ResumeAlignRight"/>
        <w:tabs>
          <w:tab w:val="left" w:pos="360"/>
        </w:tabs>
        <w:rPr>
          <w:sz w:val="22"/>
        </w:rPr>
      </w:pPr>
      <w:r w:rsidRPr="00B52380">
        <w:rPr>
          <w:b/>
          <w:sz w:val="22"/>
        </w:rPr>
        <w:t>Ericsson India Global Services Pvt. Ltd.</w:t>
      </w:r>
      <w:r w:rsidRPr="00C523F8">
        <w:rPr>
          <w:sz w:val="22"/>
        </w:rPr>
        <w:tab/>
        <w:t>Noida, UP India</w:t>
      </w:r>
    </w:p>
    <w:p w:rsidR="00C523F8" w:rsidRPr="00C523F8" w:rsidRDefault="00C523F8" w:rsidP="00C523F8">
      <w:pPr>
        <w:pStyle w:val="ResumeAlignRight"/>
        <w:tabs>
          <w:tab w:val="left" w:pos="360"/>
        </w:tabs>
        <w:rPr>
          <w:sz w:val="22"/>
        </w:rPr>
      </w:pPr>
      <w:r w:rsidRPr="00C523F8">
        <w:rPr>
          <w:i/>
          <w:sz w:val="22"/>
        </w:rPr>
        <w:t>Network Engineer</w:t>
      </w:r>
      <w:r w:rsidRPr="00C523F8">
        <w:rPr>
          <w:sz w:val="22"/>
        </w:rPr>
        <w:t xml:space="preserve"> </w:t>
      </w:r>
      <w:r w:rsidRPr="00C523F8">
        <w:rPr>
          <w:sz w:val="22"/>
        </w:rPr>
        <w:tab/>
        <w:t>June 2011 – June 2013</w:t>
      </w:r>
    </w:p>
    <w:p w:rsidR="00FE7C14" w:rsidRDefault="008372A8" w:rsidP="00C523F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</w:rPr>
      </w:pPr>
      <w:r>
        <w:rPr>
          <w:sz w:val="22"/>
        </w:rPr>
        <w:t>Worked onsite in the UK with the client to bring the network consolidation project to India office</w:t>
      </w:r>
    </w:p>
    <w:p w:rsidR="00C523F8" w:rsidRDefault="00C523F8" w:rsidP="00C523F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</w:rPr>
      </w:pPr>
      <w:r w:rsidRPr="00C523F8">
        <w:rPr>
          <w:sz w:val="22"/>
        </w:rPr>
        <w:t>Planned and designed microwave links resulting in link</w:t>
      </w:r>
      <w:r w:rsidR="00A15818">
        <w:rPr>
          <w:sz w:val="22"/>
        </w:rPr>
        <w:t xml:space="preserve"> up gradation to 3G/4G networks</w:t>
      </w:r>
    </w:p>
    <w:p w:rsidR="00B24A34" w:rsidRPr="00C523F8" w:rsidRDefault="005C4AD2" w:rsidP="00C523F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</w:rPr>
      </w:pPr>
      <w:r>
        <w:rPr>
          <w:sz w:val="22"/>
        </w:rPr>
        <w:t>Handled 2 special projects independently</w:t>
      </w:r>
      <w:r w:rsidR="00B24A34">
        <w:rPr>
          <w:sz w:val="22"/>
        </w:rPr>
        <w:t xml:space="preserve">, apart from BAU work, spread </w:t>
      </w:r>
      <w:r w:rsidR="00CE6C3F">
        <w:rPr>
          <w:sz w:val="22"/>
        </w:rPr>
        <w:t>across 3 firms</w:t>
      </w:r>
      <w:r w:rsidR="00B24A34">
        <w:rPr>
          <w:sz w:val="22"/>
        </w:rPr>
        <w:t xml:space="preserve"> in India and the UK</w:t>
      </w:r>
    </w:p>
    <w:p w:rsidR="00C523F8" w:rsidRPr="00C523F8" w:rsidRDefault="00FE7C14" w:rsidP="00C523F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</w:rPr>
      </w:pPr>
      <w:r>
        <w:rPr>
          <w:sz w:val="22"/>
        </w:rPr>
        <w:t>Conceptualized and led development of</w:t>
      </w:r>
      <w:r w:rsidR="00C523F8" w:rsidRPr="00C523F8">
        <w:rPr>
          <w:sz w:val="22"/>
        </w:rPr>
        <w:t xml:space="preserve"> “Work Tracker Tool” resulting in savings of $2</w:t>
      </w:r>
      <w:r w:rsidR="00A15818">
        <w:rPr>
          <w:sz w:val="22"/>
        </w:rPr>
        <w:t>,</w:t>
      </w:r>
      <w:r w:rsidR="00C523F8" w:rsidRPr="00C523F8">
        <w:rPr>
          <w:sz w:val="22"/>
        </w:rPr>
        <w:t>500 monthly</w:t>
      </w:r>
    </w:p>
    <w:p w:rsidR="00C523F8" w:rsidRDefault="00BF7B8C" w:rsidP="00C523F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</w:rPr>
      </w:pPr>
      <w:r>
        <w:rPr>
          <w:sz w:val="22"/>
        </w:rPr>
        <w:t>Designed and d</w:t>
      </w:r>
      <w:r w:rsidR="00C523F8" w:rsidRPr="00C523F8">
        <w:rPr>
          <w:sz w:val="22"/>
        </w:rPr>
        <w:t>eveloped “Library Tool” using C# resulting in increased work accuracy</w:t>
      </w:r>
      <w:r>
        <w:rPr>
          <w:sz w:val="22"/>
        </w:rPr>
        <w:t xml:space="preserve"> by 15%</w:t>
      </w:r>
    </w:p>
    <w:p w:rsidR="004D2F9E" w:rsidRDefault="004D2F9E" w:rsidP="004D2F9E">
      <w:pPr>
        <w:pStyle w:val="ResumeAlignRight"/>
        <w:rPr>
          <w:sz w:val="22"/>
        </w:rPr>
      </w:pPr>
    </w:p>
    <w:p w:rsidR="004026AD" w:rsidRDefault="004026AD" w:rsidP="004026AD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2"/>
        </w:rPr>
      </w:pPr>
      <w:r>
        <w:rPr>
          <w:sz w:val="22"/>
        </w:rPr>
        <w:t>LEADERSHIP</w:t>
      </w:r>
    </w:p>
    <w:p w:rsidR="007E1743" w:rsidRDefault="007E1743" w:rsidP="007E1743">
      <w:pPr>
        <w:pStyle w:val="ResumeAlignRight"/>
        <w:tabs>
          <w:tab w:val="left" w:pos="360"/>
        </w:tabs>
        <w:rPr>
          <w:i/>
          <w:sz w:val="22"/>
        </w:rPr>
      </w:pPr>
      <w:r>
        <w:rPr>
          <w:b/>
          <w:sz w:val="22"/>
        </w:rPr>
        <w:t>Code Way</w:t>
      </w:r>
      <w:r w:rsidRPr="00C523F8">
        <w:rPr>
          <w:sz w:val="22"/>
        </w:rPr>
        <w:tab/>
      </w:r>
      <w:r>
        <w:rPr>
          <w:sz w:val="22"/>
        </w:rPr>
        <w:t>College Station, TX</w:t>
      </w:r>
      <w:r w:rsidRPr="00C523F8">
        <w:rPr>
          <w:i/>
          <w:sz w:val="22"/>
        </w:rPr>
        <w:t xml:space="preserve"> </w:t>
      </w:r>
    </w:p>
    <w:p w:rsidR="007E1743" w:rsidRPr="00C523F8" w:rsidRDefault="007E1743" w:rsidP="007E1743">
      <w:pPr>
        <w:pStyle w:val="ResumeAlignRight"/>
        <w:tabs>
          <w:tab w:val="left" w:pos="360"/>
        </w:tabs>
        <w:rPr>
          <w:sz w:val="22"/>
        </w:rPr>
      </w:pPr>
      <w:r w:rsidRPr="00C523F8">
        <w:rPr>
          <w:i/>
          <w:sz w:val="22"/>
        </w:rPr>
        <w:t>F</w:t>
      </w:r>
      <w:r w:rsidR="006C734E">
        <w:rPr>
          <w:i/>
          <w:sz w:val="22"/>
        </w:rPr>
        <w:t>ounder &amp; Chief Student Leader</w:t>
      </w:r>
      <w:r w:rsidRPr="00C523F8">
        <w:rPr>
          <w:sz w:val="22"/>
        </w:rPr>
        <w:tab/>
      </w:r>
      <w:r>
        <w:rPr>
          <w:sz w:val="22"/>
        </w:rPr>
        <w:t>Feb 2016-Present</w:t>
      </w:r>
    </w:p>
    <w:p w:rsidR="007E1743" w:rsidRPr="00CC5E37" w:rsidRDefault="00CC5E37" w:rsidP="00CC5E3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/>
          <w:sz w:val="22"/>
        </w:rPr>
      </w:pPr>
      <w:r>
        <w:rPr>
          <w:sz w:val="22"/>
        </w:rPr>
        <w:t>Started this organization with a vision to raise a community of coders with system perspective and management skills</w:t>
      </w:r>
    </w:p>
    <w:p w:rsidR="00CC5E37" w:rsidRPr="00CC5E37" w:rsidRDefault="00CC5E37" w:rsidP="00CC5E3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/>
          <w:sz w:val="22"/>
        </w:rPr>
      </w:pPr>
      <w:r>
        <w:rPr>
          <w:sz w:val="22"/>
        </w:rPr>
        <w:t>Set up the open-source infrastructure</w:t>
      </w:r>
    </w:p>
    <w:p w:rsidR="00CC5E37" w:rsidRDefault="006E3195" w:rsidP="00CC5E3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</w:rPr>
      </w:pPr>
      <w:r w:rsidRPr="006E3195">
        <w:rPr>
          <w:sz w:val="22"/>
        </w:rPr>
        <w:t>Develop problem solving skill using data structures and algorithms</w:t>
      </w:r>
    </w:p>
    <w:p w:rsidR="00A937B3" w:rsidRPr="006E3195" w:rsidRDefault="00A937B3" w:rsidP="00A937B3">
      <w:pPr>
        <w:pStyle w:val="ResumeAlignRight"/>
        <w:ind w:left="360"/>
        <w:rPr>
          <w:sz w:val="22"/>
        </w:rPr>
      </w:pPr>
    </w:p>
    <w:p w:rsidR="004D2F9E" w:rsidRPr="00C523F8" w:rsidRDefault="004D2F9E" w:rsidP="004D2F9E">
      <w:pPr>
        <w:pStyle w:val="ResumeAlignRight"/>
        <w:tabs>
          <w:tab w:val="left" w:pos="360"/>
        </w:tabs>
        <w:rPr>
          <w:sz w:val="22"/>
        </w:rPr>
      </w:pPr>
      <w:r w:rsidRPr="00CE6C3F">
        <w:rPr>
          <w:b/>
          <w:sz w:val="22"/>
        </w:rPr>
        <w:t>Teach For India</w:t>
      </w:r>
      <w:r w:rsidRPr="00C523F8">
        <w:rPr>
          <w:sz w:val="22"/>
        </w:rPr>
        <w:t xml:space="preserve"> (Sister Organization of </w:t>
      </w:r>
      <w:r w:rsidRPr="00CE6C3F">
        <w:rPr>
          <w:b/>
          <w:sz w:val="22"/>
        </w:rPr>
        <w:t>Teach For America</w:t>
      </w:r>
      <w:r w:rsidRPr="00C523F8">
        <w:rPr>
          <w:sz w:val="22"/>
        </w:rPr>
        <w:t>)</w:t>
      </w:r>
      <w:r w:rsidRPr="00C523F8">
        <w:rPr>
          <w:sz w:val="22"/>
        </w:rPr>
        <w:tab/>
        <w:t>New Delhi, India</w:t>
      </w:r>
    </w:p>
    <w:p w:rsidR="004D2F9E" w:rsidRPr="00C523F8" w:rsidRDefault="004D2F9E" w:rsidP="004D2F9E">
      <w:pPr>
        <w:pStyle w:val="ResumeAlignRight"/>
        <w:tabs>
          <w:tab w:val="left" w:pos="360"/>
        </w:tabs>
        <w:rPr>
          <w:sz w:val="22"/>
        </w:rPr>
      </w:pPr>
      <w:r w:rsidRPr="00C523F8">
        <w:rPr>
          <w:i/>
          <w:sz w:val="22"/>
        </w:rPr>
        <w:t>Fellow and Fellow Advisor</w:t>
      </w:r>
      <w:r w:rsidRPr="00C523F8">
        <w:rPr>
          <w:sz w:val="22"/>
        </w:rPr>
        <w:tab/>
      </w:r>
      <w:bookmarkStart w:id="0" w:name="_GoBack"/>
      <w:bookmarkEnd w:id="0"/>
    </w:p>
    <w:p w:rsidR="004D2F9E" w:rsidRPr="00C523F8" w:rsidRDefault="004D2F9E" w:rsidP="004D2F9E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</w:rPr>
      </w:pPr>
      <w:r w:rsidRPr="00C523F8">
        <w:rPr>
          <w:sz w:val="22"/>
        </w:rPr>
        <w:t xml:space="preserve">Setup a data driven class </w:t>
      </w:r>
      <w:r w:rsidR="006C70D0">
        <w:rPr>
          <w:sz w:val="22"/>
        </w:rPr>
        <w:t>to strategize targeted curriculum and lesson plans for every single student</w:t>
      </w:r>
    </w:p>
    <w:p w:rsidR="004D2F9E" w:rsidRDefault="004D2F9E" w:rsidP="004D2F9E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</w:rPr>
      </w:pPr>
      <w:r w:rsidRPr="00C523F8">
        <w:rPr>
          <w:sz w:val="22"/>
        </w:rPr>
        <w:t>Achieved 37.5% growth in RC, 17% in Math, and 87% growth in Writing</w:t>
      </w:r>
    </w:p>
    <w:p w:rsidR="004D2F9E" w:rsidRPr="00C523F8" w:rsidRDefault="004D2F9E" w:rsidP="004D2F9E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2"/>
        </w:rPr>
      </w:pPr>
      <w:r w:rsidRPr="00C523F8">
        <w:rPr>
          <w:sz w:val="22"/>
        </w:rPr>
        <w:t>Mentored 8 new fellows</w:t>
      </w:r>
      <w:r w:rsidR="00704B84">
        <w:rPr>
          <w:sz w:val="22"/>
        </w:rPr>
        <w:t xml:space="preserve"> and led many sessions on goal setting, resource availability, and student behavior</w:t>
      </w:r>
    </w:p>
    <w:p w:rsidR="00C523F8" w:rsidRPr="00C523F8" w:rsidRDefault="00C523F8" w:rsidP="00C523F8">
      <w:pPr>
        <w:pStyle w:val="ResumeAlignRight"/>
        <w:tabs>
          <w:tab w:val="left" w:pos="360"/>
        </w:tabs>
        <w:ind w:left="360"/>
        <w:rPr>
          <w:sz w:val="16"/>
          <w:szCs w:val="16"/>
        </w:rPr>
      </w:pPr>
    </w:p>
    <w:p w:rsidR="00AE3B80" w:rsidRPr="00C523F8" w:rsidRDefault="00AE3B80" w:rsidP="00AE3B80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2"/>
        </w:rPr>
      </w:pPr>
      <w:r w:rsidRPr="00C523F8">
        <w:rPr>
          <w:sz w:val="22"/>
        </w:rPr>
        <w:t>ACADEMIC PROJECTS &amp; CASE STUDIES</w:t>
      </w:r>
    </w:p>
    <w:p w:rsidR="00660EAD" w:rsidRPr="00AF7404" w:rsidRDefault="00730906" w:rsidP="00AF7404">
      <w:pPr>
        <w:pStyle w:val="ResumeAlignRight"/>
        <w:numPr>
          <w:ilvl w:val="0"/>
          <w:numId w:val="4"/>
        </w:numPr>
        <w:rPr>
          <w:sz w:val="22"/>
        </w:rPr>
      </w:pPr>
      <w:r>
        <w:rPr>
          <w:sz w:val="22"/>
        </w:rPr>
        <w:t>Data warehouse design and data analysis using SLQ server, SSIS, SSAS, and Tableau</w:t>
      </w:r>
      <w:r w:rsidR="00BB2EC1" w:rsidRPr="00AF7404">
        <w:rPr>
          <w:sz w:val="22"/>
        </w:rPr>
        <w:tab/>
      </w:r>
    </w:p>
    <w:p w:rsidR="00DB44D5" w:rsidRPr="00836BDB" w:rsidRDefault="00AE3B80" w:rsidP="00AE3B80">
      <w:pPr>
        <w:pStyle w:val="ResumeAlignRight"/>
        <w:numPr>
          <w:ilvl w:val="0"/>
          <w:numId w:val="4"/>
        </w:numPr>
        <w:rPr>
          <w:sz w:val="22"/>
        </w:rPr>
      </w:pPr>
      <w:r w:rsidRPr="00836BDB">
        <w:rPr>
          <w:sz w:val="22"/>
        </w:rPr>
        <w:t>Financial Risk Analysis System u</w:t>
      </w:r>
      <w:r w:rsidR="00A15818">
        <w:rPr>
          <w:sz w:val="22"/>
        </w:rPr>
        <w:t>sing JAVA and Hadoop Map-Reduce</w:t>
      </w:r>
    </w:p>
    <w:p w:rsidR="00AE3B80" w:rsidRPr="00836BDB" w:rsidRDefault="008C123D" w:rsidP="00AE3B80">
      <w:pPr>
        <w:pStyle w:val="ResumeAlignRight"/>
        <w:numPr>
          <w:ilvl w:val="0"/>
          <w:numId w:val="4"/>
        </w:numPr>
        <w:rPr>
          <w:sz w:val="22"/>
        </w:rPr>
      </w:pPr>
      <w:r w:rsidRPr="00836BDB">
        <w:rPr>
          <w:sz w:val="22"/>
        </w:rPr>
        <w:t>Movie Suggesting S</w:t>
      </w:r>
      <w:r w:rsidR="00DB44D5" w:rsidRPr="00836BDB">
        <w:rPr>
          <w:sz w:val="22"/>
        </w:rPr>
        <w:t>ystem using</w:t>
      </w:r>
      <w:r w:rsidR="00E81B33" w:rsidRPr="00836BDB">
        <w:rPr>
          <w:sz w:val="22"/>
        </w:rPr>
        <w:t xml:space="preserve"> </w:t>
      </w:r>
      <w:r w:rsidR="004F7549" w:rsidRPr="00836BDB">
        <w:rPr>
          <w:sz w:val="22"/>
        </w:rPr>
        <w:t>NoSQL system for data analysis (JAVA and Hadoop MR)</w:t>
      </w:r>
      <w:r w:rsidR="00AE3B80" w:rsidRPr="00836BDB">
        <w:rPr>
          <w:sz w:val="22"/>
        </w:rPr>
        <w:tab/>
      </w:r>
    </w:p>
    <w:p w:rsidR="00AE3B80" w:rsidRPr="00836BDB" w:rsidRDefault="00AE3B80" w:rsidP="00AE3B80">
      <w:pPr>
        <w:pStyle w:val="ResumeAlignRight"/>
        <w:numPr>
          <w:ilvl w:val="0"/>
          <w:numId w:val="4"/>
        </w:numPr>
        <w:rPr>
          <w:sz w:val="22"/>
        </w:rPr>
      </w:pPr>
      <w:r w:rsidRPr="00836BDB">
        <w:rPr>
          <w:sz w:val="22"/>
        </w:rPr>
        <w:t>Farm to Fork system analysis and design</w:t>
      </w:r>
      <w:r w:rsidR="004C08E3" w:rsidRPr="00836BDB">
        <w:rPr>
          <w:sz w:val="22"/>
        </w:rPr>
        <w:t xml:space="preserve"> using MVC architecture</w:t>
      </w:r>
      <w:r w:rsidR="00A969F0" w:rsidRPr="00836BDB">
        <w:rPr>
          <w:sz w:val="22"/>
        </w:rPr>
        <w:t xml:space="preserve"> and Object oriented approach</w:t>
      </w:r>
      <w:r w:rsidRPr="00836BDB">
        <w:rPr>
          <w:sz w:val="22"/>
        </w:rPr>
        <w:t>.</w:t>
      </w:r>
      <w:r w:rsidRPr="00836BDB">
        <w:rPr>
          <w:sz w:val="22"/>
        </w:rPr>
        <w:tab/>
      </w:r>
      <w:r w:rsidR="00974B97" w:rsidRPr="00836BDB">
        <w:rPr>
          <w:sz w:val="22"/>
        </w:rPr>
        <w:t xml:space="preserve">    </w:t>
      </w:r>
    </w:p>
    <w:p w:rsidR="00AE3B80" w:rsidRPr="00AF7404" w:rsidRDefault="00AE3B80" w:rsidP="00AF7404">
      <w:pPr>
        <w:pStyle w:val="ResumeAlignRight"/>
        <w:numPr>
          <w:ilvl w:val="0"/>
          <w:numId w:val="4"/>
        </w:numPr>
        <w:rPr>
          <w:sz w:val="22"/>
        </w:rPr>
      </w:pPr>
      <w:r w:rsidRPr="00836BDB">
        <w:rPr>
          <w:sz w:val="22"/>
        </w:rPr>
        <w:t xml:space="preserve">Database design for </w:t>
      </w:r>
      <w:r w:rsidR="00D758BF" w:rsidRPr="00836BDB">
        <w:rPr>
          <w:sz w:val="22"/>
        </w:rPr>
        <w:t>Book Resale S</w:t>
      </w:r>
      <w:r w:rsidR="00EB44BA" w:rsidRPr="00836BDB">
        <w:rPr>
          <w:sz w:val="22"/>
        </w:rPr>
        <w:t>ystem using relational database concepts</w:t>
      </w:r>
      <w:r w:rsidR="00974B97" w:rsidRPr="00836BDB">
        <w:rPr>
          <w:sz w:val="22"/>
        </w:rPr>
        <w:t xml:space="preserve"> and</w:t>
      </w:r>
      <w:r w:rsidR="00A15818">
        <w:rPr>
          <w:sz w:val="22"/>
        </w:rPr>
        <w:t xml:space="preserve"> MySQL</w:t>
      </w:r>
      <w:r w:rsidRPr="00AF7404">
        <w:rPr>
          <w:sz w:val="22"/>
        </w:rPr>
        <w:tab/>
      </w:r>
    </w:p>
    <w:p w:rsidR="00AE3B80" w:rsidRPr="00AF7404" w:rsidRDefault="00AE3B80" w:rsidP="00AF7404">
      <w:pPr>
        <w:pStyle w:val="ResumeAlignRight"/>
        <w:numPr>
          <w:ilvl w:val="0"/>
          <w:numId w:val="4"/>
        </w:numPr>
        <w:rPr>
          <w:sz w:val="22"/>
        </w:rPr>
      </w:pPr>
      <w:r w:rsidRPr="00836BDB">
        <w:rPr>
          <w:sz w:val="22"/>
        </w:rPr>
        <w:t>Developed Hotel room reservation application</w:t>
      </w:r>
      <w:r w:rsidR="00A41219" w:rsidRPr="00836BDB">
        <w:rPr>
          <w:sz w:val="22"/>
        </w:rPr>
        <w:t xml:space="preserve"> using O</w:t>
      </w:r>
      <w:r w:rsidR="00E47FD1" w:rsidRPr="00836BDB">
        <w:rPr>
          <w:sz w:val="22"/>
        </w:rPr>
        <w:t>bject oriented progra</w:t>
      </w:r>
      <w:r w:rsidR="002954D2" w:rsidRPr="00836BDB">
        <w:rPr>
          <w:sz w:val="22"/>
        </w:rPr>
        <w:t>m</w:t>
      </w:r>
      <w:r w:rsidR="00E47FD1" w:rsidRPr="00836BDB">
        <w:rPr>
          <w:sz w:val="22"/>
        </w:rPr>
        <w:t>ming technique</w:t>
      </w:r>
      <w:r w:rsidR="002D10C8" w:rsidRPr="00836BDB">
        <w:rPr>
          <w:sz w:val="22"/>
        </w:rPr>
        <w:t xml:space="preserve"> in VB.Net</w:t>
      </w:r>
      <w:r w:rsidRPr="00AF7404">
        <w:rPr>
          <w:sz w:val="22"/>
        </w:rPr>
        <w:tab/>
      </w:r>
    </w:p>
    <w:p w:rsidR="00AE3B80" w:rsidRPr="00C523F8" w:rsidRDefault="00AE3B80" w:rsidP="00C523F8">
      <w:pPr>
        <w:pStyle w:val="ResumeAlignRight"/>
        <w:numPr>
          <w:ilvl w:val="0"/>
          <w:numId w:val="4"/>
        </w:numPr>
        <w:rPr>
          <w:sz w:val="22"/>
        </w:rPr>
      </w:pPr>
      <w:r w:rsidRPr="00836BDB">
        <w:rPr>
          <w:sz w:val="22"/>
        </w:rPr>
        <w:t>Eye controlled wheel chair</w:t>
      </w:r>
      <w:r w:rsidRPr="00C523F8">
        <w:rPr>
          <w:sz w:val="22"/>
        </w:rPr>
        <w:t xml:space="preserve"> (working prototype) using MATLAB, Embedded C, ATMEGA </w:t>
      </w:r>
      <w:r w:rsidR="00973BC2" w:rsidRPr="00C523F8">
        <w:rPr>
          <w:sz w:val="22"/>
        </w:rPr>
        <w:t>32</w:t>
      </w:r>
      <w:r w:rsidRPr="00C523F8">
        <w:rPr>
          <w:sz w:val="22"/>
        </w:rPr>
        <w:tab/>
      </w:r>
    </w:p>
    <w:p w:rsidR="00C523F8" w:rsidRPr="00C523F8" w:rsidRDefault="00C523F8" w:rsidP="00313AFA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16"/>
          <w:szCs w:val="16"/>
        </w:rPr>
      </w:pPr>
    </w:p>
    <w:p w:rsidR="00721D00" w:rsidRPr="00C523F8" w:rsidRDefault="00434EF9" w:rsidP="00F32130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2"/>
        </w:rPr>
      </w:pPr>
      <w:r w:rsidRPr="00C523F8">
        <w:rPr>
          <w:sz w:val="22"/>
        </w:rPr>
        <w:t>ACTIVITIES</w:t>
      </w:r>
    </w:p>
    <w:p w:rsidR="00AF7404" w:rsidRDefault="00CB32D1" w:rsidP="00AF7404">
      <w:pPr>
        <w:pStyle w:val="ResumeAlignRight"/>
        <w:numPr>
          <w:ilvl w:val="0"/>
          <w:numId w:val="5"/>
        </w:numPr>
        <w:rPr>
          <w:sz w:val="22"/>
        </w:rPr>
      </w:pPr>
      <w:r w:rsidRPr="00C523F8">
        <w:rPr>
          <w:sz w:val="22"/>
        </w:rPr>
        <w:t>W</w:t>
      </w:r>
      <w:r w:rsidR="00413CA2" w:rsidRPr="00C523F8">
        <w:rPr>
          <w:sz w:val="22"/>
        </w:rPr>
        <w:t xml:space="preserve">rote columns for </w:t>
      </w:r>
      <w:r w:rsidR="00BE67F3" w:rsidRPr="00C523F8">
        <w:rPr>
          <w:sz w:val="22"/>
        </w:rPr>
        <w:t xml:space="preserve">monthly </w:t>
      </w:r>
      <w:r w:rsidR="00413CA2" w:rsidRPr="00C523F8">
        <w:rPr>
          <w:sz w:val="22"/>
        </w:rPr>
        <w:t>departmental ne</w:t>
      </w:r>
      <w:r w:rsidR="00434EF9" w:rsidRPr="00C523F8">
        <w:rPr>
          <w:sz w:val="22"/>
        </w:rPr>
        <w:t>wsletter “Spectrum” at Ericsson</w:t>
      </w:r>
    </w:p>
    <w:p w:rsidR="00434EF9" w:rsidRPr="00AF7404" w:rsidRDefault="001A05BB" w:rsidP="00AF7404">
      <w:pPr>
        <w:pStyle w:val="ResumeAlignRight"/>
        <w:numPr>
          <w:ilvl w:val="0"/>
          <w:numId w:val="5"/>
        </w:numPr>
        <w:rPr>
          <w:sz w:val="22"/>
        </w:rPr>
      </w:pPr>
      <w:r w:rsidRPr="00AF7404">
        <w:rPr>
          <w:sz w:val="22"/>
        </w:rPr>
        <w:t>Led city conference</w:t>
      </w:r>
      <w:r w:rsidR="00610732" w:rsidRPr="00AF7404">
        <w:rPr>
          <w:sz w:val="22"/>
        </w:rPr>
        <w:t xml:space="preserve"> </w:t>
      </w:r>
      <w:r w:rsidRPr="00AF7404">
        <w:rPr>
          <w:sz w:val="22"/>
        </w:rPr>
        <w:t>session on “Fellow-School Staff</w:t>
      </w:r>
      <w:r w:rsidR="00610732" w:rsidRPr="00AF7404">
        <w:rPr>
          <w:sz w:val="22"/>
        </w:rPr>
        <w:t xml:space="preserve"> Relationship B</w:t>
      </w:r>
      <w:r w:rsidR="00A01277" w:rsidRPr="00AF7404">
        <w:rPr>
          <w:sz w:val="22"/>
        </w:rPr>
        <w:t>uilding”</w:t>
      </w:r>
      <w:r w:rsidRPr="00AF7404">
        <w:rPr>
          <w:sz w:val="22"/>
        </w:rPr>
        <w:t xml:space="preserve"> to resolve fellow-school management conflict.</w:t>
      </w:r>
    </w:p>
    <w:sectPr w:rsidR="00434EF9" w:rsidRPr="00AF7404" w:rsidSect="007607A7">
      <w:type w:val="continuous"/>
      <w:pgSz w:w="12240" w:h="15840"/>
      <w:pgMar w:top="540" w:right="108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FBC" w:rsidRDefault="00E67FBC">
      <w:r>
        <w:separator/>
      </w:r>
    </w:p>
  </w:endnote>
  <w:endnote w:type="continuationSeparator" w:id="0">
    <w:p w:rsidR="00E67FBC" w:rsidRDefault="00E6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FBC" w:rsidRDefault="00E67FBC">
      <w:r>
        <w:separator/>
      </w:r>
    </w:p>
  </w:footnote>
  <w:footnote w:type="continuationSeparator" w:id="0">
    <w:p w:rsidR="00E67FBC" w:rsidRDefault="00E67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3F6F"/>
    <w:multiLevelType w:val="hybridMultilevel"/>
    <w:tmpl w:val="9BBE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4878"/>
    <w:multiLevelType w:val="hybridMultilevel"/>
    <w:tmpl w:val="E076A244"/>
    <w:lvl w:ilvl="0" w:tplc="517A2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71F6"/>
    <w:multiLevelType w:val="hybridMultilevel"/>
    <w:tmpl w:val="61B84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6340AD"/>
    <w:multiLevelType w:val="hybridMultilevel"/>
    <w:tmpl w:val="C9241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1379"/>
    <w:rsid w:val="00003EB1"/>
    <w:rsid w:val="000043E7"/>
    <w:rsid w:val="00005DA5"/>
    <w:rsid w:val="000116A9"/>
    <w:rsid w:val="000130C1"/>
    <w:rsid w:val="000138AC"/>
    <w:rsid w:val="000163DE"/>
    <w:rsid w:val="00020CC4"/>
    <w:rsid w:val="00021DA6"/>
    <w:rsid w:val="0002453B"/>
    <w:rsid w:val="000326CD"/>
    <w:rsid w:val="00041A44"/>
    <w:rsid w:val="00060140"/>
    <w:rsid w:val="0007032C"/>
    <w:rsid w:val="00071171"/>
    <w:rsid w:val="00071F2A"/>
    <w:rsid w:val="00072C28"/>
    <w:rsid w:val="00082D9A"/>
    <w:rsid w:val="00083964"/>
    <w:rsid w:val="0009090F"/>
    <w:rsid w:val="0009369A"/>
    <w:rsid w:val="00096A42"/>
    <w:rsid w:val="000A35B7"/>
    <w:rsid w:val="000A4785"/>
    <w:rsid w:val="000B1E21"/>
    <w:rsid w:val="000C4B1A"/>
    <w:rsid w:val="000C76F8"/>
    <w:rsid w:val="000D09B4"/>
    <w:rsid w:val="000D4F64"/>
    <w:rsid w:val="000D5E91"/>
    <w:rsid w:val="000E0988"/>
    <w:rsid w:val="000F394F"/>
    <w:rsid w:val="00106541"/>
    <w:rsid w:val="0011040F"/>
    <w:rsid w:val="00115579"/>
    <w:rsid w:val="00116471"/>
    <w:rsid w:val="0011726B"/>
    <w:rsid w:val="00124AD8"/>
    <w:rsid w:val="001275AB"/>
    <w:rsid w:val="00135D3F"/>
    <w:rsid w:val="00137332"/>
    <w:rsid w:val="00144A69"/>
    <w:rsid w:val="00147EC7"/>
    <w:rsid w:val="00153B4A"/>
    <w:rsid w:val="00160C6A"/>
    <w:rsid w:val="00171677"/>
    <w:rsid w:val="00171F32"/>
    <w:rsid w:val="00173053"/>
    <w:rsid w:val="0018476A"/>
    <w:rsid w:val="00185816"/>
    <w:rsid w:val="00185CD2"/>
    <w:rsid w:val="00185F78"/>
    <w:rsid w:val="0019316F"/>
    <w:rsid w:val="001957D7"/>
    <w:rsid w:val="001A05BB"/>
    <w:rsid w:val="001A4401"/>
    <w:rsid w:val="001A44D4"/>
    <w:rsid w:val="001A4991"/>
    <w:rsid w:val="001B01D8"/>
    <w:rsid w:val="001B42CA"/>
    <w:rsid w:val="001B541A"/>
    <w:rsid w:val="001B61F3"/>
    <w:rsid w:val="001C0740"/>
    <w:rsid w:val="001C1DA1"/>
    <w:rsid w:val="001C4381"/>
    <w:rsid w:val="001C7BA3"/>
    <w:rsid w:val="001D7B5A"/>
    <w:rsid w:val="001E6B24"/>
    <w:rsid w:val="001F5B53"/>
    <w:rsid w:val="002027E2"/>
    <w:rsid w:val="00202831"/>
    <w:rsid w:val="002120CF"/>
    <w:rsid w:val="002130F0"/>
    <w:rsid w:val="002205D8"/>
    <w:rsid w:val="002379D3"/>
    <w:rsid w:val="002438F7"/>
    <w:rsid w:val="00244B23"/>
    <w:rsid w:val="00251768"/>
    <w:rsid w:val="0025186B"/>
    <w:rsid w:val="002539A1"/>
    <w:rsid w:val="00265832"/>
    <w:rsid w:val="00267023"/>
    <w:rsid w:val="002709FE"/>
    <w:rsid w:val="0027463B"/>
    <w:rsid w:val="00280832"/>
    <w:rsid w:val="002809C7"/>
    <w:rsid w:val="002841ED"/>
    <w:rsid w:val="00286F1C"/>
    <w:rsid w:val="00286FD6"/>
    <w:rsid w:val="00291AFE"/>
    <w:rsid w:val="00293F72"/>
    <w:rsid w:val="002951D7"/>
    <w:rsid w:val="002954D2"/>
    <w:rsid w:val="002A2D27"/>
    <w:rsid w:val="002B23D2"/>
    <w:rsid w:val="002B29C3"/>
    <w:rsid w:val="002B66E6"/>
    <w:rsid w:val="002C1CE3"/>
    <w:rsid w:val="002D10C8"/>
    <w:rsid w:val="002E0238"/>
    <w:rsid w:val="002E5681"/>
    <w:rsid w:val="002E5860"/>
    <w:rsid w:val="002F10F0"/>
    <w:rsid w:val="002F55B2"/>
    <w:rsid w:val="00300D08"/>
    <w:rsid w:val="00302179"/>
    <w:rsid w:val="003022AB"/>
    <w:rsid w:val="00306DCB"/>
    <w:rsid w:val="00313AFA"/>
    <w:rsid w:val="0031536B"/>
    <w:rsid w:val="003156CA"/>
    <w:rsid w:val="003271F2"/>
    <w:rsid w:val="00330359"/>
    <w:rsid w:val="003412C7"/>
    <w:rsid w:val="003427EC"/>
    <w:rsid w:val="00343028"/>
    <w:rsid w:val="003531A0"/>
    <w:rsid w:val="003726D8"/>
    <w:rsid w:val="003763AA"/>
    <w:rsid w:val="00387715"/>
    <w:rsid w:val="0039016A"/>
    <w:rsid w:val="00391D41"/>
    <w:rsid w:val="0039260C"/>
    <w:rsid w:val="003A3D48"/>
    <w:rsid w:val="003A5400"/>
    <w:rsid w:val="003B2B13"/>
    <w:rsid w:val="003B3B0D"/>
    <w:rsid w:val="003C0D03"/>
    <w:rsid w:val="003D46B3"/>
    <w:rsid w:val="003D73E5"/>
    <w:rsid w:val="003E3CE7"/>
    <w:rsid w:val="003E596F"/>
    <w:rsid w:val="003F4D3C"/>
    <w:rsid w:val="003F4FE8"/>
    <w:rsid w:val="003F6F17"/>
    <w:rsid w:val="004026AD"/>
    <w:rsid w:val="00412B92"/>
    <w:rsid w:val="00413CA2"/>
    <w:rsid w:val="00417BB2"/>
    <w:rsid w:val="004234C3"/>
    <w:rsid w:val="00426692"/>
    <w:rsid w:val="00432CE7"/>
    <w:rsid w:val="00434DFA"/>
    <w:rsid w:val="00434EF9"/>
    <w:rsid w:val="004369F1"/>
    <w:rsid w:val="00454A55"/>
    <w:rsid w:val="00462DDC"/>
    <w:rsid w:val="00464E77"/>
    <w:rsid w:val="00472799"/>
    <w:rsid w:val="00473931"/>
    <w:rsid w:val="00473AEF"/>
    <w:rsid w:val="004802C8"/>
    <w:rsid w:val="00486223"/>
    <w:rsid w:val="00493184"/>
    <w:rsid w:val="004C08E3"/>
    <w:rsid w:val="004C1527"/>
    <w:rsid w:val="004C450F"/>
    <w:rsid w:val="004C6CCF"/>
    <w:rsid w:val="004D0187"/>
    <w:rsid w:val="004D2F9E"/>
    <w:rsid w:val="004E2A56"/>
    <w:rsid w:val="004E4F8E"/>
    <w:rsid w:val="004F07EB"/>
    <w:rsid w:val="004F7549"/>
    <w:rsid w:val="0050656B"/>
    <w:rsid w:val="005116B3"/>
    <w:rsid w:val="0051610B"/>
    <w:rsid w:val="00522EBA"/>
    <w:rsid w:val="00524F9D"/>
    <w:rsid w:val="00532AF9"/>
    <w:rsid w:val="00533FEC"/>
    <w:rsid w:val="00542008"/>
    <w:rsid w:val="00545760"/>
    <w:rsid w:val="005465C8"/>
    <w:rsid w:val="0055598E"/>
    <w:rsid w:val="00560E6C"/>
    <w:rsid w:val="0056197C"/>
    <w:rsid w:val="00570691"/>
    <w:rsid w:val="00575EE9"/>
    <w:rsid w:val="00584767"/>
    <w:rsid w:val="00584EA5"/>
    <w:rsid w:val="005863C3"/>
    <w:rsid w:val="00586753"/>
    <w:rsid w:val="00586FA6"/>
    <w:rsid w:val="00591C97"/>
    <w:rsid w:val="005A3CB7"/>
    <w:rsid w:val="005A7E86"/>
    <w:rsid w:val="005C4AD2"/>
    <w:rsid w:val="005C78BE"/>
    <w:rsid w:val="00606916"/>
    <w:rsid w:val="00607ACA"/>
    <w:rsid w:val="00607C9A"/>
    <w:rsid w:val="00610732"/>
    <w:rsid w:val="00611289"/>
    <w:rsid w:val="0061193F"/>
    <w:rsid w:val="006202A8"/>
    <w:rsid w:val="00621465"/>
    <w:rsid w:val="00623CC3"/>
    <w:rsid w:val="00625214"/>
    <w:rsid w:val="00627A10"/>
    <w:rsid w:val="00631596"/>
    <w:rsid w:val="00632B21"/>
    <w:rsid w:val="006353C5"/>
    <w:rsid w:val="00637698"/>
    <w:rsid w:val="00643677"/>
    <w:rsid w:val="00645133"/>
    <w:rsid w:val="00646503"/>
    <w:rsid w:val="006533FA"/>
    <w:rsid w:val="00660EAD"/>
    <w:rsid w:val="006637FA"/>
    <w:rsid w:val="00670973"/>
    <w:rsid w:val="006766D4"/>
    <w:rsid w:val="0067769F"/>
    <w:rsid w:val="006820D9"/>
    <w:rsid w:val="0068605D"/>
    <w:rsid w:val="00687A26"/>
    <w:rsid w:val="00690367"/>
    <w:rsid w:val="00691F1D"/>
    <w:rsid w:val="00697F98"/>
    <w:rsid w:val="006A4099"/>
    <w:rsid w:val="006A5CE4"/>
    <w:rsid w:val="006B6C00"/>
    <w:rsid w:val="006C15A9"/>
    <w:rsid w:val="006C5A21"/>
    <w:rsid w:val="006C5EC7"/>
    <w:rsid w:val="006C70D0"/>
    <w:rsid w:val="006C734E"/>
    <w:rsid w:val="006D349D"/>
    <w:rsid w:val="006E0586"/>
    <w:rsid w:val="006E3195"/>
    <w:rsid w:val="007001E3"/>
    <w:rsid w:val="007025D7"/>
    <w:rsid w:val="00704B84"/>
    <w:rsid w:val="00705DA0"/>
    <w:rsid w:val="00712082"/>
    <w:rsid w:val="00712F91"/>
    <w:rsid w:val="00712FE2"/>
    <w:rsid w:val="007210BE"/>
    <w:rsid w:val="00721D00"/>
    <w:rsid w:val="00730906"/>
    <w:rsid w:val="00740599"/>
    <w:rsid w:val="007416AB"/>
    <w:rsid w:val="00742611"/>
    <w:rsid w:val="00743392"/>
    <w:rsid w:val="00743791"/>
    <w:rsid w:val="00751BA0"/>
    <w:rsid w:val="007551C7"/>
    <w:rsid w:val="007555BC"/>
    <w:rsid w:val="00756AEC"/>
    <w:rsid w:val="007607A7"/>
    <w:rsid w:val="00766020"/>
    <w:rsid w:val="00773570"/>
    <w:rsid w:val="0078005E"/>
    <w:rsid w:val="00781C0A"/>
    <w:rsid w:val="00782C1B"/>
    <w:rsid w:val="0078470D"/>
    <w:rsid w:val="00785590"/>
    <w:rsid w:val="007A2197"/>
    <w:rsid w:val="007A591D"/>
    <w:rsid w:val="007B1F7E"/>
    <w:rsid w:val="007B28B0"/>
    <w:rsid w:val="007B2B62"/>
    <w:rsid w:val="007B4F8C"/>
    <w:rsid w:val="007B52B0"/>
    <w:rsid w:val="007C1DD6"/>
    <w:rsid w:val="007D53B0"/>
    <w:rsid w:val="007D5913"/>
    <w:rsid w:val="007E1743"/>
    <w:rsid w:val="007E1D5D"/>
    <w:rsid w:val="007E5AAA"/>
    <w:rsid w:val="007F4462"/>
    <w:rsid w:val="007F7A8D"/>
    <w:rsid w:val="008010FA"/>
    <w:rsid w:val="00807186"/>
    <w:rsid w:val="00813C7D"/>
    <w:rsid w:val="00820D5D"/>
    <w:rsid w:val="0082567A"/>
    <w:rsid w:val="00825A84"/>
    <w:rsid w:val="00827ACE"/>
    <w:rsid w:val="008346D8"/>
    <w:rsid w:val="00836BDB"/>
    <w:rsid w:val="008372A8"/>
    <w:rsid w:val="00837785"/>
    <w:rsid w:val="0084051A"/>
    <w:rsid w:val="00842C15"/>
    <w:rsid w:val="00846C6E"/>
    <w:rsid w:val="00850ADC"/>
    <w:rsid w:val="00851CD7"/>
    <w:rsid w:val="00864C6E"/>
    <w:rsid w:val="008653FE"/>
    <w:rsid w:val="00866D88"/>
    <w:rsid w:val="0087141A"/>
    <w:rsid w:val="00873C6E"/>
    <w:rsid w:val="00875359"/>
    <w:rsid w:val="00875D5C"/>
    <w:rsid w:val="00876BCA"/>
    <w:rsid w:val="00881376"/>
    <w:rsid w:val="00881C32"/>
    <w:rsid w:val="00883312"/>
    <w:rsid w:val="00885246"/>
    <w:rsid w:val="00885B35"/>
    <w:rsid w:val="00887C15"/>
    <w:rsid w:val="00890B41"/>
    <w:rsid w:val="00894031"/>
    <w:rsid w:val="008B321C"/>
    <w:rsid w:val="008B4C51"/>
    <w:rsid w:val="008B4FAC"/>
    <w:rsid w:val="008B5E04"/>
    <w:rsid w:val="008C0DB4"/>
    <w:rsid w:val="008C123D"/>
    <w:rsid w:val="008C214F"/>
    <w:rsid w:val="008D30EC"/>
    <w:rsid w:val="008E166E"/>
    <w:rsid w:val="008E6BCB"/>
    <w:rsid w:val="008F0CE6"/>
    <w:rsid w:val="008F2C40"/>
    <w:rsid w:val="008F4566"/>
    <w:rsid w:val="008F4FE8"/>
    <w:rsid w:val="00912468"/>
    <w:rsid w:val="00922D9F"/>
    <w:rsid w:val="00923371"/>
    <w:rsid w:val="009335E2"/>
    <w:rsid w:val="00937DDF"/>
    <w:rsid w:val="0095786A"/>
    <w:rsid w:val="0096007A"/>
    <w:rsid w:val="009659EC"/>
    <w:rsid w:val="009727AF"/>
    <w:rsid w:val="00973BC2"/>
    <w:rsid w:val="00974B97"/>
    <w:rsid w:val="009828FC"/>
    <w:rsid w:val="00984949"/>
    <w:rsid w:val="0099434C"/>
    <w:rsid w:val="009A26D0"/>
    <w:rsid w:val="009B0E71"/>
    <w:rsid w:val="009C05B5"/>
    <w:rsid w:val="009C3EDE"/>
    <w:rsid w:val="009C4DD5"/>
    <w:rsid w:val="009C5924"/>
    <w:rsid w:val="009D2263"/>
    <w:rsid w:val="009D5CFB"/>
    <w:rsid w:val="009D62AE"/>
    <w:rsid w:val="009E6A85"/>
    <w:rsid w:val="009F3B83"/>
    <w:rsid w:val="009F6C57"/>
    <w:rsid w:val="00A01277"/>
    <w:rsid w:val="00A11F6C"/>
    <w:rsid w:val="00A15818"/>
    <w:rsid w:val="00A15DA2"/>
    <w:rsid w:val="00A20ED7"/>
    <w:rsid w:val="00A2278E"/>
    <w:rsid w:val="00A227FD"/>
    <w:rsid w:val="00A271FD"/>
    <w:rsid w:val="00A30C5F"/>
    <w:rsid w:val="00A3687D"/>
    <w:rsid w:val="00A41219"/>
    <w:rsid w:val="00A46CC5"/>
    <w:rsid w:val="00A541DC"/>
    <w:rsid w:val="00A70496"/>
    <w:rsid w:val="00A76900"/>
    <w:rsid w:val="00A84434"/>
    <w:rsid w:val="00A85913"/>
    <w:rsid w:val="00A85EE2"/>
    <w:rsid w:val="00A937B3"/>
    <w:rsid w:val="00A969F0"/>
    <w:rsid w:val="00AA0880"/>
    <w:rsid w:val="00AA0B84"/>
    <w:rsid w:val="00AA0C85"/>
    <w:rsid w:val="00AA1820"/>
    <w:rsid w:val="00AA782E"/>
    <w:rsid w:val="00AB36F5"/>
    <w:rsid w:val="00AB4FA1"/>
    <w:rsid w:val="00AB7EB4"/>
    <w:rsid w:val="00AC4CC9"/>
    <w:rsid w:val="00AD7AE3"/>
    <w:rsid w:val="00AE3B80"/>
    <w:rsid w:val="00AF290C"/>
    <w:rsid w:val="00AF44D5"/>
    <w:rsid w:val="00AF4837"/>
    <w:rsid w:val="00AF7404"/>
    <w:rsid w:val="00B045CE"/>
    <w:rsid w:val="00B064F8"/>
    <w:rsid w:val="00B06A4D"/>
    <w:rsid w:val="00B075B3"/>
    <w:rsid w:val="00B117AA"/>
    <w:rsid w:val="00B1549D"/>
    <w:rsid w:val="00B24A34"/>
    <w:rsid w:val="00B269FC"/>
    <w:rsid w:val="00B33180"/>
    <w:rsid w:val="00B34CDC"/>
    <w:rsid w:val="00B37824"/>
    <w:rsid w:val="00B42263"/>
    <w:rsid w:val="00B42E3A"/>
    <w:rsid w:val="00B52380"/>
    <w:rsid w:val="00B54E77"/>
    <w:rsid w:val="00B57BF7"/>
    <w:rsid w:val="00B60362"/>
    <w:rsid w:val="00B613F3"/>
    <w:rsid w:val="00B714B2"/>
    <w:rsid w:val="00B71685"/>
    <w:rsid w:val="00B73006"/>
    <w:rsid w:val="00B745E0"/>
    <w:rsid w:val="00B77997"/>
    <w:rsid w:val="00B84A22"/>
    <w:rsid w:val="00BA04FC"/>
    <w:rsid w:val="00BA5D19"/>
    <w:rsid w:val="00BB2DFA"/>
    <w:rsid w:val="00BB2EC1"/>
    <w:rsid w:val="00BB7279"/>
    <w:rsid w:val="00BB73F6"/>
    <w:rsid w:val="00BC38B4"/>
    <w:rsid w:val="00BC5D43"/>
    <w:rsid w:val="00BC638A"/>
    <w:rsid w:val="00BD2028"/>
    <w:rsid w:val="00BD6A40"/>
    <w:rsid w:val="00BE0C7E"/>
    <w:rsid w:val="00BE25C1"/>
    <w:rsid w:val="00BE67F3"/>
    <w:rsid w:val="00BF397A"/>
    <w:rsid w:val="00BF4B00"/>
    <w:rsid w:val="00BF7B8C"/>
    <w:rsid w:val="00C05417"/>
    <w:rsid w:val="00C07239"/>
    <w:rsid w:val="00C16E48"/>
    <w:rsid w:val="00C21627"/>
    <w:rsid w:val="00C234C8"/>
    <w:rsid w:val="00C25A13"/>
    <w:rsid w:val="00C25E90"/>
    <w:rsid w:val="00C32814"/>
    <w:rsid w:val="00C40C6D"/>
    <w:rsid w:val="00C412FB"/>
    <w:rsid w:val="00C523F8"/>
    <w:rsid w:val="00C52EFC"/>
    <w:rsid w:val="00C613B2"/>
    <w:rsid w:val="00C62FC1"/>
    <w:rsid w:val="00C707F0"/>
    <w:rsid w:val="00C71E2F"/>
    <w:rsid w:val="00C7303D"/>
    <w:rsid w:val="00C751C9"/>
    <w:rsid w:val="00C76AA6"/>
    <w:rsid w:val="00C77A50"/>
    <w:rsid w:val="00C826E3"/>
    <w:rsid w:val="00C836F0"/>
    <w:rsid w:val="00C86851"/>
    <w:rsid w:val="00C875EA"/>
    <w:rsid w:val="00C975CD"/>
    <w:rsid w:val="00CA0574"/>
    <w:rsid w:val="00CA3CCF"/>
    <w:rsid w:val="00CB0B47"/>
    <w:rsid w:val="00CB32D1"/>
    <w:rsid w:val="00CB64E5"/>
    <w:rsid w:val="00CC5E37"/>
    <w:rsid w:val="00CD0C24"/>
    <w:rsid w:val="00CD2E23"/>
    <w:rsid w:val="00CD4E14"/>
    <w:rsid w:val="00CD5116"/>
    <w:rsid w:val="00CD7A8E"/>
    <w:rsid w:val="00CE5487"/>
    <w:rsid w:val="00CE5AB5"/>
    <w:rsid w:val="00CE6C3F"/>
    <w:rsid w:val="00CF5CE0"/>
    <w:rsid w:val="00D030BD"/>
    <w:rsid w:val="00D06C0F"/>
    <w:rsid w:val="00D13924"/>
    <w:rsid w:val="00D14A06"/>
    <w:rsid w:val="00D15A6B"/>
    <w:rsid w:val="00D224CE"/>
    <w:rsid w:val="00D235A8"/>
    <w:rsid w:val="00D34602"/>
    <w:rsid w:val="00D3595E"/>
    <w:rsid w:val="00D41192"/>
    <w:rsid w:val="00D449E5"/>
    <w:rsid w:val="00D5207D"/>
    <w:rsid w:val="00D536D5"/>
    <w:rsid w:val="00D60F1C"/>
    <w:rsid w:val="00D71D20"/>
    <w:rsid w:val="00D74CCF"/>
    <w:rsid w:val="00D75263"/>
    <w:rsid w:val="00D758BF"/>
    <w:rsid w:val="00D8713B"/>
    <w:rsid w:val="00DB0862"/>
    <w:rsid w:val="00DB1AEB"/>
    <w:rsid w:val="00DB2773"/>
    <w:rsid w:val="00DB44D5"/>
    <w:rsid w:val="00DC146C"/>
    <w:rsid w:val="00DE20C8"/>
    <w:rsid w:val="00DE3AE8"/>
    <w:rsid w:val="00DF2B58"/>
    <w:rsid w:val="00DF2C3B"/>
    <w:rsid w:val="00DF3B62"/>
    <w:rsid w:val="00E04094"/>
    <w:rsid w:val="00E14FC5"/>
    <w:rsid w:val="00E21F10"/>
    <w:rsid w:val="00E238CB"/>
    <w:rsid w:val="00E2433B"/>
    <w:rsid w:val="00E245A0"/>
    <w:rsid w:val="00E260AB"/>
    <w:rsid w:val="00E3137E"/>
    <w:rsid w:val="00E34551"/>
    <w:rsid w:val="00E37128"/>
    <w:rsid w:val="00E41242"/>
    <w:rsid w:val="00E432A6"/>
    <w:rsid w:val="00E47FD1"/>
    <w:rsid w:val="00E529A4"/>
    <w:rsid w:val="00E549B5"/>
    <w:rsid w:val="00E5631B"/>
    <w:rsid w:val="00E67FBC"/>
    <w:rsid w:val="00E7079D"/>
    <w:rsid w:val="00E7137C"/>
    <w:rsid w:val="00E71538"/>
    <w:rsid w:val="00E758DE"/>
    <w:rsid w:val="00E81B33"/>
    <w:rsid w:val="00E8241A"/>
    <w:rsid w:val="00E82933"/>
    <w:rsid w:val="00E93622"/>
    <w:rsid w:val="00E93FA2"/>
    <w:rsid w:val="00E94F40"/>
    <w:rsid w:val="00E9504B"/>
    <w:rsid w:val="00EA0E60"/>
    <w:rsid w:val="00EA2649"/>
    <w:rsid w:val="00EA556B"/>
    <w:rsid w:val="00EA68D5"/>
    <w:rsid w:val="00EA7B2A"/>
    <w:rsid w:val="00EB2AF5"/>
    <w:rsid w:val="00EB44BA"/>
    <w:rsid w:val="00EC00C4"/>
    <w:rsid w:val="00EC0C66"/>
    <w:rsid w:val="00EC668C"/>
    <w:rsid w:val="00ED6DB9"/>
    <w:rsid w:val="00ED6EFA"/>
    <w:rsid w:val="00EF32F9"/>
    <w:rsid w:val="00EF3B9B"/>
    <w:rsid w:val="00F0584A"/>
    <w:rsid w:val="00F078CF"/>
    <w:rsid w:val="00F1299B"/>
    <w:rsid w:val="00F22722"/>
    <w:rsid w:val="00F24238"/>
    <w:rsid w:val="00F32130"/>
    <w:rsid w:val="00F32EB2"/>
    <w:rsid w:val="00F41A79"/>
    <w:rsid w:val="00F538B2"/>
    <w:rsid w:val="00F602BA"/>
    <w:rsid w:val="00F61955"/>
    <w:rsid w:val="00F63FB4"/>
    <w:rsid w:val="00F65119"/>
    <w:rsid w:val="00F67064"/>
    <w:rsid w:val="00F81203"/>
    <w:rsid w:val="00F86FF0"/>
    <w:rsid w:val="00F944E8"/>
    <w:rsid w:val="00F97027"/>
    <w:rsid w:val="00FA3E8E"/>
    <w:rsid w:val="00FA40E7"/>
    <w:rsid w:val="00FB5F14"/>
    <w:rsid w:val="00FB75E4"/>
    <w:rsid w:val="00FC05B5"/>
    <w:rsid w:val="00FC305A"/>
    <w:rsid w:val="00FD1953"/>
    <w:rsid w:val="00FD7E2D"/>
    <w:rsid w:val="00FE7C14"/>
    <w:rsid w:val="00FF1314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786D0"/>
  <w15:docId w15:val="{5E749603-52F8-49E8-983D-82BC8F5C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4727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B8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r.manish@tam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46546-91B5-4C96-B900-1E5CD55C6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3875FF00.dotm</Template>
  <TotalTime>128</TotalTime>
  <Pages>1</Pages>
  <Words>405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Kumar Manish, Nfn</cp:lastModifiedBy>
  <cp:revision>32</cp:revision>
  <cp:lastPrinted>2016-01-15T15:55:00Z</cp:lastPrinted>
  <dcterms:created xsi:type="dcterms:W3CDTF">2016-09-30T05:22:00Z</dcterms:created>
  <dcterms:modified xsi:type="dcterms:W3CDTF">2016-09-30T07:34:00Z</dcterms:modified>
</cp:coreProperties>
</file>