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693" w:rsidRDefault="00990EA0" w:rsidP="00BD6693">
      <w:pPr>
        <w:pBdr>
          <w:bottom w:val="single" w:sz="12" w:space="1" w:color="auto"/>
        </w:pBdr>
        <w:jc w:val="center"/>
        <w:rPr>
          <w:b/>
          <w:sz w:val="40"/>
          <w:szCs w:val="40"/>
        </w:rPr>
      </w:pPr>
      <w:r w:rsidRPr="005A3E98">
        <w:rPr>
          <w:b/>
          <w:sz w:val="40"/>
          <w:szCs w:val="40"/>
        </w:rPr>
        <w:t>Kailean Hunter</w:t>
      </w:r>
      <w:r w:rsidR="00570FE7" w:rsidRPr="005A3E98">
        <w:rPr>
          <w:b/>
          <w:sz w:val="40"/>
          <w:szCs w:val="40"/>
        </w:rPr>
        <w:t xml:space="preserve"> </w:t>
      </w:r>
    </w:p>
    <w:p w:rsidR="00601B31" w:rsidRDefault="00D10571" w:rsidP="00601B31">
      <w:pPr>
        <w:tabs>
          <w:tab w:val="center" w:pos="4320"/>
          <w:tab w:val="right" w:pos="8640"/>
        </w:tabs>
        <w:jc w:val="center"/>
        <w:rPr>
          <w:sz w:val="20"/>
          <w:szCs w:val="20"/>
        </w:rPr>
      </w:pPr>
      <w:r>
        <w:rPr>
          <w:sz w:val="20"/>
          <w:szCs w:val="20"/>
        </w:rPr>
        <w:t>11675 W Bellfort St. Apt.705 77099</w:t>
      </w:r>
      <w:r w:rsidR="005A3E98">
        <w:rPr>
          <w:sz w:val="20"/>
          <w:szCs w:val="20"/>
        </w:rPr>
        <w:t xml:space="preserve">   </w:t>
      </w:r>
      <w:r w:rsidR="00BD6693" w:rsidRPr="005A3E98">
        <w:rPr>
          <w:sz w:val="20"/>
          <w:szCs w:val="20"/>
        </w:rPr>
        <w:t xml:space="preserve">(585) </w:t>
      </w:r>
      <w:r w:rsidR="00990EA0" w:rsidRPr="005A3E98">
        <w:rPr>
          <w:sz w:val="20"/>
          <w:szCs w:val="20"/>
        </w:rPr>
        <w:t>290-0535</w:t>
      </w:r>
      <w:r w:rsidR="005A3E98">
        <w:rPr>
          <w:sz w:val="20"/>
          <w:szCs w:val="20"/>
        </w:rPr>
        <w:t xml:space="preserve">   </w:t>
      </w:r>
      <w:hyperlink r:id="rId7" w:history="1">
        <w:r w:rsidR="00601B31" w:rsidRPr="008E34A2">
          <w:rPr>
            <w:rStyle w:val="Hyperlink"/>
            <w:sz w:val="20"/>
            <w:szCs w:val="20"/>
          </w:rPr>
          <w:t>KaileanHunter@hotmail.com</w:t>
        </w:r>
      </w:hyperlink>
    </w:p>
    <w:p w:rsidR="00601B31" w:rsidRPr="00601B31" w:rsidRDefault="00601B31" w:rsidP="00601B31">
      <w:pPr>
        <w:pBdr>
          <w:bottom w:val="single" w:sz="12" w:space="1" w:color="auto"/>
        </w:pBdr>
        <w:tabs>
          <w:tab w:val="center" w:pos="4320"/>
          <w:tab w:val="right" w:pos="8640"/>
        </w:tabs>
        <w:jc w:val="center"/>
        <w:rPr>
          <w:rStyle w:val="Hyperlink"/>
          <w:sz w:val="22"/>
          <w:szCs w:val="22"/>
        </w:rPr>
      </w:pPr>
      <w:r w:rsidRPr="00601B31">
        <w:rPr>
          <w:sz w:val="22"/>
          <w:szCs w:val="22"/>
        </w:rPr>
        <w:t xml:space="preserve">LinkedIn: </w:t>
      </w:r>
      <w:hyperlink r:id="rId8" w:history="1">
        <w:r w:rsidRPr="00601B31">
          <w:rPr>
            <w:rStyle w:val="Hyperlink"/>
            <w:sz w:val="22"/>
            <w:szCs w:val="22"/>
          </w:rPr>
          <w:t>https://www.linkedin.com/in/kailean-hunter-009b72106</w:t>
        </w:r>
      </w:hyperlink>
    </w:p>
    <w:p w:rsidR="00340864" w:rsidRPr="00C535FD" w:rsidRDefault="005A3E98" w:rsidP="00C535FD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SUMMARY OF QUALIFICATIONS</w:t>
      </w:r>
    </w:p>
    <w:p w:rsidR="005A3E98" w:rsidRPr="005A3E98" w:rsidRDefault="005A3E98" w:rsidP="005A3E98">
      <w:pPr>
        <w:pStyle w:val="ListParagraph"/>
        <w:numPr>
          <w:ilvl w:val="0"/>
          <w:numId w:val="16"/>
        </w:numPr>
        <w:tabs>
          <w:tab w:val="num" w:pos="4968"/>
        </w:tabs>
        <w:rPr>
          <w:b/>
          <w:sz w:val="22"/>
          <w:szCs w:val="22"/>
        </w:rPr>
      </w:pPr>
      <w:r w:rsidRPr="005A3E98">
        <w:rPr>
          <w:sz w:val="22"/>
          <w:szCs w:val="22"/>
        </w:rPr>
        <w:t>Organizational skills, combined with a great work ethic, ensure that work is completed in an efficient, timely manner</w:t>
      </w:r>
    </w:p>
    <w:p w:rsidR="0084413F" w:rsidRPr="005A3E98" w:rsidRDefault="003E0921" w:rsidP="005A3E98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5A3E98">
        <w:rPr>
          <w:sz w:val="22"/>
          <w:szCs w:val="22"/>
        </w:rPr>
        <w:t>Demonstrated ability to work well both independently and in team environments</w:t>
      </w:r>
    </w:p>
    <w:p w:rsidR="005A3E98" w:rsidRPr="005A3E98" w:rsidRDefault="005A3E98" w:rsidP="005A3E98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5A3E98">
        <w:rPr>
          <w:sz w:val="22"/>
          <w:szCs w:val="22"/>
        </w:rPr>
        <w:t>Dependable and reliable hard worker with a proven track record of thriving in fast paced, stressful environments.</w:t>
      </w:r>
    </w:p>
    <w:p w:rsidR="0084413F" w:rsidRPr="005A3E98" w:rsidRDefault="003E0921" w:rsidP="005A3E98">
      <w:pPr>
        <w:pStyle w:val="ListParagraph"/>
        <w:numPr>
          <w:ilvl w:val="0"/>
          <w:numId w:val="16"/>
        </w:numPr>
        <w:tabs>
          <w:tab w:val="num" w:pos="4968"/>
        </w:tabs>
        <w:rPr>
          <w:b/>
          <w:sz w:val="22"/>
          <w:szCs w:val="22"/>
        </w:rPr>
      </w:pPr>
      <w:r w:rsidRPr="005A3E98">
        <w:rPr>
          <w:sz w:val="22"/>
          <w:szCs w:val="22"/>
        </w:rPr>
        <w:t>Dependable, reliable, and punctual</w:t>
      </w:r>
    </w:p>
    <w:p w:rsidR="005A3E98" w:rsidRPr="005A3E98" w:rsidRDefault="005A3E98" w:rsidP="005A3E98">
      <w:pPr>
        <w:rPr>
          <w:b/>
          <w:sz w:val="22"/>
          <w:szCs w:val="22"/>
        </w:rPr>
      </w:pPr>
    </w:p>
    <w:p w:rsidR="005A3E98" w:rsidRPr="006A1909" w:rsidRDefault="005A3E98" w:rsidP="005A3E98">
      <w:pPr>
        <w:tabs>
          <w:tab w:val="right" w:pos="9000"/>
        </w:tabs>
        <w:rPr>
          <w:b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</w:t>
      </w:r>
      <w:r w:rsidR="006A1909">
        <w:rPr>
          <w:b/>
          <w:sz w:val="22"/>
          <w:szCs w:val="22"/>
        </w:rPr>
        <w:t>EDUCATION</w:t>
      </w:r>
      <w:r w:rsidRPr="006A1909">
        <w:rPr>
          <w:b/>
          <w:sz w:val="22"/>
          <w:szCs w:val="22"/>
        </w:rPr>
        <w:tab/>
      </w:r>
    </w:p>
    <w:p w:rsidR="005A3E98" w:rsidRDefault="005A3E98" w:rsidP="005A3E98">
      <w:r w:rsidRPr="00E554DD">
        <w:rPr>
          <w:b/>
        </w:rPr>
        <w:t>Bachelor of Science in Computer Science</w:t>
      </w:r>
      <w:r>
        <w:t xml:space="preserve">                                           </w:t>
      </w:r>
      <w:r w:rsidR="00E554DD">
        <w:t xml:space="preserve">                          </w:t>
      </w:r>
      <w:r>
        <w:t>May 2019</w:t>
      </w:r>
    </w:p>
    <w:p w:rsidR="005A3E98" w:rsidRDefault="005A3E98" w:rsidP="005A3E98">
      <w:r>
        <w:t>North American University – Houston, TX</w:t>
      </w:r>
    </w:p>
    <w:p w:rsidR="005A3E98" w:rsidRDefault="00E554DD" w:rsidP="005A3E98">
      <w:pPr>
        <w:tabs>
          <w:tab w:val="num" w:pos="4968"/>
        </w:tabs>
        <w:rPr>
          <w:sz w:val="22"/>
          <w:szCs w:val="22"/>
        </w:rPr>
      </w:pPr>
      <w:r>
        <w:rPr>
          <w:b/>
          <w:sz w:val="22"/>
          <w:szCs w:val="22"/>
        </w:rPr>
        <w:t xml:space="preserve">Awards: </w:t>
      </w:r>
      <w:r w:rsidR="00D61E03">
        <w:rPr>
          <w:sz w:val="22"/>
          <w:szCs w:val="22"/>
        </w:rPr>
        <w:t xml:space="preserve">Trustee Scholarship </w:t>
      </w:r>
      <w:r w:rsidRPr="00E554DD">
        <w:rPr>
          <w:sz w:val="22"/>
          <w:szCs w:val="22"/>
        </w:rPr>
        <w:t>2015</w:t>
      </w:r>
      <w:r w:rsidR="00D61E03" w:rsidRPr="00D61E03">
        <w:rPr>
          <w:b/>
          <w:sz w:val="22"/>
          <w:szCs w:val="22"/>
        </w:rPr>
        <w:t>,</w:t>
      </w:r>
      <w:r w:rsidR="00D61E03">
        <w:rPr>
          <w:sz w:val="22"/>
          <w:szCs w:val="22"/>
        </w:rPr>
        <w:t xml:space="preserve"> Presidential Honors Award</w:t>
      </w:r>
    </w:p>
    <w:p w:rsidR="00E554DD" w:rsidRDefault="00E554DD" w:rsidP="005A3E98">
      <w:pPr>
        <w:tabs>
          <w:tab w:val="num" w:pos="4968"/>
        </w:tabs>
        <w:rPr>
          <w:b/>
          <w:sz w:val="22"/>
          <w:szCs w:val="22"/>
        </w:rPr>
      </w:pPr>
    </w:p>
    <w:p w:rsidR="00E554DD" w:rsidRPr="00E554DD" w:rsidRDefault="00E554DD" w:rsidP="005A3E98">
      <w:pPr>
        <w:tabs>
          <w:tab w:val="num" w:pos="4968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Additional Coursework:</w:t>
      </w:r>
    </w:p>
    <w:p w:rsidR="007F26FA" w:rsidRDefault="00E554DD" w:rsidP="007F26FA">
      <w:pPr>
        <w:rPr>
          <w:sz w:val="22"/>
          <w:szCs w:val="22"/>
        </w:rPr>
      </w:pPr>
      <w:r>
        <w:rPr>
          <w:sz w:val="22"/>
          <w:szCs w:val="22"/>
        </w:rPr>
        <w:t>Introduction to</w:t>
      </w:r>
      <w:r w:rsidR="00E461A9">
        <w:rPr>
          <w:sz w:val="22"/>
          <w:szCs w:val="22"/>
        </w:rPr>
        <w:t xml:space="preserve"> Computer Science I, N</w:t>
      </w:r>
      <w:r w:rsidR="00601B31">
        <w:rPr>
          <w:sz w:val="22"/>
          <w:szCs w:val="22"/>
        </w:rPr>
        <w:t xml:space="preserve">orth </w:t>
      </w:r>
      <w:r w:rsidR="00E461A9">
        <w:rPr>
          <w:sz w:val="22"/>
          <w:szCs w:val="22"/>
        </w:rPr>
        <w:t>A</w:t>
      </w:r>
      <w:r w:rsidR="00601B31">
        <w:rPr>
          <w:sz w:val="22"/>
          <w:szCs w:val="22"/>
        </w:rPr>
        <w:t xml:space="preserve">merican </w:t>
      </w:r>
      <w:r w:rsidR="00E461A9">
        <w:rPr>
          <w:sz w:val="22"/>
          <w:szCs w:val="22"/>
        </w:rPr>
        <w:t>U</w:t>
      </w:r>
      <w:r w:rsidR="00601B31">
        <w:rPr>
          <w:sz w:val="22"/>
          <w:szCs w:val="22"/>
        </w:rPr>
        <w:t>niversity</w:t>
      </w:r>
      <w:r w:rsidR="00E461A9">
        <w:rPr>
          <w:sz w:val="22"/>
          <w:szCs w:val="22"/>
        </w:rPr>
        <w:t>,</w:t>
      </w:r>
      <w:r w:rsidR="00E461A9">
        <w:rPr>
          <w:sz w:val="22"/>
          <w:szCs w:val="22"/>
        </w:rPr>
        <w:tab/>
      </w:r>
      <w:r w:rsidR="00E461A9">
        <w:rPr>
          <w:sz w:val="22"/>
          <w:szCs w:val="22"/>
        </w:rPr>
        <w:tab/>
      </w:r>
      <w:r w:rsidR="00E461A9">
        <w:rPr>
          <w:sz w:val="22"/>
          <w:szCs w:val="22"/>
        </w:rPr>
        <w:tab/>
      </w:r>
      <w:r w:rsidR="00E461A9">
        <w:rPr>
          <w:sz w:val="22"/>
          <w:szCs w:val="22"/>
        </w:rPr>
        <w:tab/>
        <w:t>January/May 2016</w:t>
      </w:r>
    </w:p>
    <w:p w:rsidR="00E554DD" w:rsidRDefault="00E461A9" w:rsidP="007F26FA">
      <w:pPr>
        <w:rPr>
          <w:sz w:val="22"/>
          <w:szCs w:val="22"/>
        </w:rPr>
      </w:pPr>
      <w:r>
        <w:rPr>
          <w:sz w:val="22"/>
          <w:szCs w:val="22"/>
        </w:rPr>
        <w:t>Computer Literacy and Application,</w:t>
      </w:r>
      <w:r w:rsidR="00601B31">
        <w:rPr>
          <w:sz w:val="22"/>
          <w:szCs w:val="22"/>
        </w:rPr>
        <w:t xml:space="preserve"> North American University,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January/May 2016</w:t>
      </w:r>
    </w:p>
    <w:p w:rsidR="00E554DD" w:rsidRPr="00E554DD" w:rsidRDefault="00E554DD" w:rsidP="007F26FA">
      <w:pPr>
        <w:rPr>
          <w:sz w:val="22"/>
          <w:szCs w:val="22"/>
        </w:rPr>
      </w:pPr>
    </w:p>
    <w:p w:rsidR="00E554DD" w:rsidRPr="00C3156A" w:rsidRDefault="0084413F" w:rsidP="00C3156A">
      <w:pPr>
        <w:jc w:val="center"/>
        <w:rPr>
          <w:b/>
        </w:rPr>
      </w:pPr>
      <w:r w:rsidRPr="00C3156A">
        <w:rPr>
          <w:b/>
        </w:rPr>
        <w:t>EXPERIENCE</w:t>
      </w:r>
      <w:r w:rsidR="00E554DD" w:rsidRPr="00C3156A">
        <w:tab/>
        <w:t xml:space="preserve">            </w:t>
      </w:r>
    </w:p>
    <w:p w:rsidR="00E554DD" w:rsidRPr="00C535FD" w:rsidRDefault="00E554DD" w:rsidP="00E554DD">
      <w:pPr>
        <w:rPr>
          <w:sz w:val="22"/>
          <w:szCs w:val="22"/>
        </w:rPr>
      </w:pPr>
      <w:r>
        <w:rPr>
          <w:b/>
          <w:sz w:val="22"/>
          <w:szCs w:val="22"/>
        </w:rPr>
        <w:t>Computer Repair Technician</w:t>
      </w:r>
      <w:r w:rsidR="00C3156A">
        <w:rPr>
          <w:b/>
          <w:sz w:val="22"/>
          <w:szCs w:val="22"/>
        </w:rPr>
        <w:t xml:space="preserve">                                                                                          </w:t>
      </w:r>
      <w:r w:rsidR="00C3156A" w:rsidRPr="00C3156A">
        <w:rPr>
          <w:sz w:val="22"/>
          <w:szCs w:val="22"/>
        </w:rPr>
        <w:t>June</w:t>
      </w:r>
      <w:r w:rsidR="00C3156A">
        <w:rPr>
          <w:b/>
          <w:sz w:val="22"/>
          <w:szCs w:val="22"/>
        </w:rPr>
        <w:t xml:space="preserve"> </w:t>
      </w:r>
      <w:r w:rsidR="00C3156A">
        <w:rPr>
          <w:sz w:val="22"/>
          <w:szCs w:val="22"/>
        </w:rPr>
        <w:t>2013-Present</w:t>
      </w:r>
    </w:p>
    <w:p w:rsidR="00C3156A" w:rsidRDefault="00C3156A" w:rsidP="00C3156A">
      <w:pPr>
        <w:rPr>
          <w:sz w:val="22"/>
          <w:szCs w:val="22"/>
        </w:rPr>
      </w:pPr>
      <w:r>
        <w:rPr>
          <w:sz w:val="22"/>
          <w:szCs w:val="22"/>
        </w:rPr>
        <w:t xml:space="preserve">FREELANCE </w:t>
      </w:r>
    </w:p>
    <w:p w:rsidR="00E554DD" w:rsidRPr="00C535FD" w:rsidRDefault="00E554DD" w:rsidP="00E554DD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Re</w:t>
      </w:r>
      <w:r w:rsidR="00C3156A">
        <w:rPr>
          <w:sz w:val="22"/>
          <w:szCs w:val="22"/>
        </w:rPr>
        <w:t>pair</w:t>
      </w:r>
      <w:r>
        <w:rPr>
          <w:sz w:val="22"/>
          <w:szCs w:val="22"/>
        </w:rPr>
        <w:t xml:space="preserve"> computers</w:t>
      </w:r>
      <w:r w:rsidR="00C3156A">
        <w:rPr>
          <w:sz w:val="22"/>
          <w:szCs w:val="22"/>
        </w:rPr>
        <w:t xml:space="preserve"> with variety of issues, including viruses, broken screen</w:t>
      </w:r>
      <w:r w:rsidR="00E461A9">
        <w:rPr>
          <w:sz w:val="22"/>
          <w:szCs w:val="22"/>
        </w:rPr>
        <w:t xml:space="preserve">s, hard drive replacements, </w:t>
      </w:r>
      <w:r w:rsidR="00C3156A">
        <w:rPr>
          <w:sz w:val="22"/>
          <w:szCs w:val="22"/>
        </w:rPr>
        <w:t>motherboard replacements</w:t>
      </w:r>
      <w:r w:rsidR="00601B31">
        <w:rPr>
          <w:sz w:val="22"/>
          <w:szCs w:val="22"/>
        </w:rPr>
        <w:t>, etc.</w:t>
      </w:r>
    </w:p>
    <w:p w:rsidR="00510829" w:rsidRPr="00C535FD" w:rsidRDefault="00510829" w:rsidP="00510829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Build and dissemble both desktop and laptop computers</w:t>
      </w:r>
    </w:p>
    <w:p w:rsidR="00C3156A" w:rsidRDefault="00510829" w:rsidP="00C3156A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R</w:t>
      </w:r>
      <w:r w:rsidR="00C3156A">
        <w:rPr>
          <w:sz w:val="22"/>
          <w:szCs w:val="22"/>
        </w:rPr>
        <w:t>emove viruses and optimize computer using proper antivirus software</w:t>
      </w:r>
    </w:p>
    <w:p w:rsidR="00E554DD" w:rsidRDefault="00510829" w:rsidP="00E554DD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E</w:t>
      </w:r>
      <w:r w:rsidR="00E554DD">
        <w:rPr>
          <w:sz w:val="22"/>
          <w:szCs w:val="22"/>
        </w:rPr>
        <w:t>xperience</w:t>
      </w:r>
      <w:r>
        <w:rPr>
          <w:sz w:val="22"/>
          <w:szCs w:val="22"/>
        </w:rPr>
        <w:t xml:space="preserve"> repairing </w:t>
      </w:r>
      <w:r w:rsidR="00E554DD">
        <w:rPr>
          <w:sz w:val="22"/>
          <w:szCs w:val="22"/>
        </w:rPr>
        <w:t>gaming consoles such as Xbox 360 and cell phones</w:t>
      </w:r>
    </w:p>
    <w:p w:rsidR="00E554DD" w:rsidRDefault="00E554DD" w:rsidP="00E554DD">
      <w:pPr>
        <w:ind w:left="360"/>
        <w:rPr>
          <w:sz w:val="22"/>
          <w:szCs w:val="22"/>
        </w:rPr>
      </w:pPr>
    </w:p>
    <w:p w:rsidR="00510829" w:rsidRDefault="00510829" w:rsidP="00E554DD">
      <w:pPr>
        <w:ind w:left="360"/>
      </w:pPr>
      <w:r w:rsidRPr="00284689">
        <w:rPr>
          <w:b/>
        </w:rPr>
        <w:t>Support Staff/Teacher Assistant</w:t>
      </w:r>
      <w:r>
        <w:t xml:space="preserve">                                                      June 2015 – August 2015</w:t>
      </w:r>
    </w:p>
    <w:p w:rsidR="00E554DD" w:rsidRPr="00510829" w:rsidRDefault="00E554DD" w:rsidP="00510829">
      <w:pPr>
        <w:ind w:left="360"/>
      </w:pPr>
      <w:r>
        <w:t>STEP Summer Bridge Program, Rochester, NY</w:t>
      </w:r>
      <w:r>
        <w:tab/>
      </w:r>
      <w:r>
        <w:tab/>
      </w:r>
      <w:r>
        <w:tab/>
        <w:t xml:space="preserve">       </w:t>
      </w:r>
    </w:p>
    <w:p w:rsidR="00510829" w:rsidRPr="004826FB" w:rsidRDefault="00510829" w:rsidP="00510829">
      <w:pPr>
        <w:pStyle w:val="ListParagraph"/>
        <w:numPr>
          <w:ilvl w:val="0"/>
          <w:numId w:val="17"/>
        </w:numPr>
      </w:pPr>
      <w:r>
        <w:t>Assisted 3 teachers during Math, Science, and English classes of up to 15 students</w:t>
      </w:r>
    </w:p>
    <w:p w:rsidR="00510829" w:rsidRDefault="00510829" w:rsidP="00510829">
      <w:pPr>
        <w:pStyle w:val="ListParagraph"/>
        <w:numPr>
          <w:ilvl w:val="0"/>
          <w:numId w:val="17"/>
        </w:numPr>
      </w:pPr>
      <w:r>
        <w:t>Worked collaboratively with another assistant to implement</w:t>
      </w:r>
      <w:r w:rsidR="00B71831">
        <w:t xml:space="preserve"> and lead</w:t>
      </w:r>
      <w:r>
        <w:t xml:space="preserve"> the Health and Motion class for students in 8</w:t>
      </w:r>
      <w:r w:rsidRPr="00510829">
        <w:rPr>
          <w:vertAlign w:val="superscript"/>
        </w:rPr>
        <w:t>th</w:t>
      </w:r>
      <w:r>
        <w:t>-10</w:t>
      </w:r>
      <w:r w:rsidRPr="00510829">
        <w:rPr>
          <w:vertAlign w:val="superscript"/>
        </w:rPr>
        <w:t>th</w:t>
      </w:r>
      <w:r>
        <w:t xml:space="preserve"> grade.</w:t>
      </w:r>
      <w:r w:rsidR="00B71831">
        <w:t xml:space="preserve"> Organized daily activities.</w:t>
      </w:r>
    </w:p>
    <w:p w:rsidR="0027068D" w:rsidRDefault="00B71831" w:rsidP="00510829">
      <w:pPr>
        <w:pStyle w:val="ListParagraph"/>
        <w:numPr>
          <w:ilvl w:val="0"/>
          <w:numId w:val="17"/>
        </w:numPr>
      </w:pPr>
      <w:r>
        <w:t>Aided</w:t>
      </w:r>
      <w:r w:rsidR="00E554DD">
        <w:t xml:space="preserve"> </w:t>
      </w:r>
      <w:r>
        <w:t>teachers in the managing</w:t>
      </w:r>
      <w:r w:rsidR="00E554DD">
        <w:t xml:space="preserve"> of</w:t>
      </w:r>
      <w:r>
        <w:t xml:space="preserve"> 30</w:t>
      </w:r>
      <w:r w:rsidR="00E461A9">
        <w:t>+</w:t>
      </w:r>
      <w:r w:rsidR="00E554DD">
        <w:t xml:space="preserve"> kids during </w:t>
      </w:r>
      <w:r>
        <w:t xml:space="preserve">5 </w:t>
      </w:r>
      <w:r w:rsidR="00E554DD">
        <w:t>field trips</w:t>
      </w:r>
      <w:r>
        <w:t xml:space="preserve"> in the Rochester area</w:t>
      </w:r>
    </w:p>
    <w:p w:rsidR="00B144A4" w:rsidRDefault="00A536A5" w:rsidP="0027068D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</w:t>
      </w:r>
    </w:p>
    <w:p w:rsidR="00B144A4" w:rsidRPr="00C535FD" w:rsidRDefault="00B144A4" w:rsidP="00B144A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AWARDS/ACHIEVEMENTS</w:t>
      </w:r>
    </w:p>
    <w:p w:rsidR="00B144A4" w:rsidRDefault="00A536A5" w:rsidP="00B144A4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High Honor </w:t>
      </w:r>
      <w:r w:rsidR="00E461A9">
        <w:rPr>
          <w:sz w:val="22"/>
          <w:szCs w:val="22"/>
        </w:rPr>
        <w:t>Roll</w:t>
      </w:r>
      <w:r w:rsidR="00B71831">
        <w:rPr>
          <w:sz w:val="22"/>
          <w:szCs w:val="22"/>
        </w:rPr>
        <w:t>, 2014</w:t>
      </w:r>
    </w:p>
    <w:p w:rsidR="0027068D" w:rsidRPr="00C535FD" w:rsidRDefault="00E461A9" w:rsidP="00B144A4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Honor Roll,</w:t>
      </w:r>
      <w:r w:rsidR="00B71831">
        <w:rPr>
          <w:sz w:val="22"/>
          <w:szCs w:val="22"/>
        </w:rPr>
        <w:t xml:space="preserve"> 2011, 2012, 2013, 2014</w:t>
      </w:r>
    </w:p>
    <w:p w:rsidR="00B144A4" w:rsidRPr="00C535FD" w:rsidRDefault="00A536A5" w:rsidP="00B144A4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17</w:t>
      </w:r>
      <w:r w:rsidRPr="00A536A5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Annual STEP Statewide Student Conference Robotics Showcase Participant</w:t>
      </w:r>
    </w:p>
    <w:p w:rsidR="00B144A4" w:rsidRDefault="00A536A5" w:rsidP="00B144A4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Urban League Certificate of achievement</w:t>
      </w:r>
    </w:p>
    <w:p w:rsidR="00A536A5" w:rsidRDefault="00A536A5" w:rsidP="00B144A4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Perfect Attendance Award</w:t>
      </w:r>
    </w:p>
    <w:p w:rsidR="00A536A5" w:rsidRDefault="00A536A5" w:rsidP="00B144A4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Perfect Behavior Award</w:t>
      </w:r>
    </w:p>
    <w:p w:rsidR="003E5733" w:rsidRDefault="003E5733" w:rsidP="00B144A4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STEP Banquet of Recognition and Achievement </w:t>
      </w:r>
    </w:p>
    <w:p w:rsidR="00B144A4" w:rsidRDefault="00B144A4" w:rsidP="00B144A4">
      <w:pPr>
        <w:rPr>
          <w:rStyle w:val="blacktextnb10"/>
          <w:sz w:val="22"/>
          <w:szCs w:val="22"/>
        </w:rPr>
      </w:pPr>
    </w:p>
    <w:p w:rsidR="00B71831" w:rsidRPr="00C535FD" w:rsidRDefault="00B71831" w:rsidP="00B7183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ACTIVITIES</w:t>
      </w:r>
    </w:p>
    <w:p w:rsidR="00B71831" w:rsidRDefault="00E461A9" w:rsidP="00B71831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North American University Design Lab</w:t>
      </w:r>
      <w:r w:rsidR="006A1909">
        <w:rPr>
          <w:sz w:val="22"/>
          <w:szCs w:val="22"/>
        </w:rPr>
        <w:t xml:space="preserve">, </w:t>
      </w:r>
      <w:r w:rsidR="006A1909" w:rsidRPr="006A1909">
        <w:rPr>
          <w:i/>
          <w:sz w:val="22"/>
          <w:szCs w:val="22"/>
        </w:rPr>
        <w:t>Member</w:t>
      </w:r>
      <w:r w:rsidR="006A1909">
        <w:rPr>
          <w:i/>
          <w:sz w:val="22"/>
          <w:szCs w:val="22"/>
        </w:rPr>
        <w:t xml:space="preserve"> </w:t>
      </w:r>
      <w:r w:rsidR="006A1909">
        <w:rPr>
          <w:sz w:val="22"/>
          <w:szCs w:val="22"/>
        </w:rPr>
        <w:t xml:space="preserve">                              </w:t>
      </w:r>
      <w:r>
        <w:rPr>
          <w:sz w:val="22"/>
          <w:szCs w:val="22"/>
        </w:rPr>
        <w:t xml:space="preserve">                          February 2016</w:t>
      </w:r>
      <w:r w:rsidR="006A1909">
        <w:rPr>
          <w:sz w:val="22"/>
          <w:szCs w:val="22"/>
        </w:rPr>
        <w:t>-Present</w:t>
      </w:r>
    </w:p>
    <w:p w:rsidR="00B71831" w:rsidRDefault="00B71831" w:rsidP="00B144A4">
      <w:pPr>
        <w:rPr>
          <w:rStyle w:val="blacktextnb10"/>
          <w:sz w:val="22"/>
          <w:szCs w:val="22"/>
        </w:rPr>
      </w:pPr>
    </w:p>
    <w:p w:rsidR="000572D8" w:rsidRPr="00C535FD" w:rsidRDefault="000572D8" w:rsidP="000572D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TECHNICAL SKILLS</w:t>
      </w:r>
    </w:p>
    <w:p w:rsidR="00B52A51" w:rsidRDefault="00E461A9" w:rsidP="00B52A51">
      <w:pPr>
        <w:pStyle w:val="ListParagraph"/>
        <w:numPr>
          <w:ilvl w:val="0"/>
          <w:numId w:val="18"/>
        </w:numPr>
        <w:rPr>
          <w:rStyle w:val="blacktextnb10"/>
          <w:sz w:val="22"/>
          <w:szCs w:val="22"/>
        </w:rPr>
      </w:pPr>
      <w:r>
        <w:rPr>
          <w:rStyle w:val="blacktextnb10"/>
          <w:sz w:val="22"/>
          <w:szCs w:val="22"/>
        </w:rPr>
        <w:t xml:space="preserve">Basic C knowledge, Basic </w:t>
      </w:r>
      <w:r w:rsidR="000572D8">
        <w:rPr>
          <w:rStyle w:val="blacktextnb10"/>
          <w:sz w:val="22"/>
          <w:szCs w:val="22"/>
        </w:rPr>
        <w:t>Linux</w:t>
      </w:r>
      <w:r>
        <w:rPr>
          <w:rStyle w:val="blacktextnb10"/>
          <w:sz w:val="22"/>
          <w:szCs w:val="22"/>
        </w:rPr>
        <w:t xml:space="preserve"> knowledge, Basic HTML knowledge</w:t>
      </w:r>
      <w:r w:rsidR="000572D8">
        <w:rPr>
          <w:rStyle w:val="blacktextnb10"/>
          <w:sz w:val="22"/>
          <w:szCs w:val="22"/>
        </w:rPr>
        <w:t>,</w:t>
      </w:r>
      <w:r w:rsidR="00601B31">
        <w:rPr>
          <w:rStyle w:val="blacktextnb10"/>
          <w:sz w:val="22"/>
          <w:szCs w:val="22"/>
        </w:rPr>
        <w:t xml:space="preserve"> Knowledge of</w:t>
      </w:r>
      <w:r w:rsidR="000572D8">
        <w:rPr>
          <w:rStyle w:val="blacktextnb10"/>
          <w:sz w:val="22"/>
          <w:szCs w:val="22"/>
        </w:rPr>
        <w:t xml:space="preserve"> Windows, proficient in Microsoft Suite</w:t>
      </w:r>
      <w:r>
        <w:rPr>
          <w:rStyle w:val="blacktextnb10"/>
          <w:sz w:val="22"/>
          <w:szCs w:val="22"/>
        </w:rPr>
        <w:t>,</w:t>
      </w:r>
      <w:r w:rsidR="00601B31">
        <w:rPr>
          <w:rStyle w:val="blacktextnb10"/>
          <w:sz w:val="22"/>
          <w:szCs w:val="22"/>
        </w:rPr>
        <w:t xml:space="preserve"> Sufficient</w:t>
      </w:r>
      <w:r>
        <w:rPr>
          <w:rStyle w:val="blacktextnb10"/>
          <w:sz w:val="22"/>
          <w:szCs w:val="22"/>
        </w:rPr>
        <w:t xml:space="preserve"> Computer Repair</w:t>
      </w:r>
      <w:r w:rsidR="00601B31">
        <w:rPr>
          <w:rStyle w:val="blacktextnb10"/>
          <w:sz w:val="22"/>
          <w:szCs w:val="22"/>
        </w:rPr>
        <w:t xml:space="preserve"> Skills</w:t>
      </w:r>
      <w:r>
        <w:rPr>
          <w:rStyle w:val="blacktextnb10"/>
          <w:sz w:val="22"/>
          <w:szCs w:val="22"/>
        </w:rPr>
        <w:t xml:space="preserve">, </w:t>
      </w:r>
    </w:p>
    <w:p w:rsidR="00044BF7" w:rsidRPr="00044BF7" w:rsidRDefault="00B52A51" w:rsidP="00044BF7">
      <w:pPr>
        <w:pStyle w:val="ListParagraph"/>
        <w:pBdr>
          <w:bottom w:val="single" w:sz="12" w:space="1" w:color="auto"/>
        </w:pBdr>
        <w:jc w:val="center"/>
        <w:rPr>
          <w:b/>
        </w:rPr>
      </w:pPr>
      <w:r w:rsidRPr="00B52A51">
        <w:rPr>
          <w:b/>
        </w:rPr>
        <w:lastRenderedPageBreak/>
        <w:t>REFERENCES</w:t>
      </w:r>
    </w:p>
    <w:p w:rsidR="00B52A51" w:rsidRDefault="00B52A51" w:rsidP="00B52A51">
      <w:pPr>
        <w:jc w:val="both"/>
      </w:pPr>
      <w:r>
        <w:t>Renee Henton –</w:t>
      </w:r>
      <w:r>
        <w:tab/>
        <w:t xml:space="preserve"> </w:t>
      </w:r>
      <w:hyperlink r:id="rId9" w:history="1">
        <w:r w:rsidRPr="00165D2B">
          <w:rPr>
            <w:rStyle w:val="Hyperlink"/>
          </w:rPr>
          <w:t>Rhenton@gmail.com</w:t>
        </w:r>
      </w:hyperlink>
      <w:r>
        <w:t xml:space="preserve"> </w:t>
      </w:r>
      <w:r>
        <w:tab/>
      </w:r>
      <w:r>
        <w:tab/>
        <w:t>– 585-201-2676</w:t>
      </w:r>
      <w:r>
        <w:tab/>
        <w:t>Previous Employer</w:t>
      </w:r>
    </w:p>
    <w:p w:rsidR="00B52A51" w:rsidRDefault="00B52A51" w:rsidP="00B52A51">
      <w:pPr>
        <w:jc w:val="both"/>
      </w:pPr>
      <w:r>
        <w:t xml:space="preserve">Nicole Tatum </w:t>
      </w:r>
      <w:proofErr w:type="gramStart"/>
      <w:r>
        <w:t xml:space="preserve">– </w:t>
      </w:r>
      <w:r w:rsidR="00D33A61">
        <w:t xml:space="preserve"> </w:t>
      </w:r>
      <w:proofErr w:type="gramEnd"/>
      <w:hyperlink r:id="rId10" w:history="1">
        <w:r w:rsidRPr="00165D2B">
          <w:rPr>
            <w:rStyle w:val="Hyperlink"/>
          </w:rPr>
          <w:t>ntatum001@monroecc.edu</w:t>
        </w:r>
      </w:hyperlink>
      <w:r w:rsidR="00D33A61">
        <w:t xml:space="preserve">              </w:t>
      </w:r>
      <w:r>
        <w:t>–585-752-5632</w:t>
      </w:r>
      <w:r w:rsidR="00D33A61">
        <w:t xml:space="preserve">     STEP </w:t>
      </w:r>
      <w:r w:rsidR="00903B70">
        <w:t>Coordinator/</w:t>
      </w:r>
      <w:r w:rsidR="00800888">
        <w:t>Previous Empl</w:t>
      </w:r>
      <w:r>
        <w:t>o</w:t>
      </w:r>
      <w:r w:rsidR="00800888">
        <w:t>y</w:t>
      </w:r>
      <w:r>
        <w:t>er</w:t>
      </w:r>
    </w:p>
    <w:p w:rsidR="00CA0301" w:rsidRDefault="00C913A3" w:rsidP="00B52A51">
      <w:pPr>
        <w:jc w:val="both"/>
      </w:pPr>
      <w:bookmarkStart w:id="0" w:name="_GoBack"/>
      <w:r>
        <w:rPr>
          <w:rFonts w:asciiTheme="minorHAnsi" w:eastAsiaTheme="minorEastAsia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18A365" wp14:editId="2B414E0E">
                <wp:simplePos x="0" y="0"/>
                <wp:positionH relativeFrom="margin">
                  <wp:posOffset>-376518</wp:posOffset>
                </wp:positionH>
                <wp:positionV relativeFrom="paragraph">
                  <wp:posOffset>114620</wp:posOffset>
                </wp:positionV>
                <wp:extent cx="10019030" cy="17526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019030" cy="1752600"/>
                        </a:xfrm>
                        <a:prstGeom prst="rect">
                          <a:avLst/>
                        </a:prstGeom>
                        <a:effectLst/>
                      </wps:spPr>
                      <wps:bodyPr vert="horz" lIns="91440" tIns="45720" rIns="91440" bIns="45720" rtlCol="0" anchor="ctr">
                        <a:norm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3D14A" id="Rectangle 2" o:spid="_x0000_s1026" style="position:absolute;margin-left:-29.65pt;margin-top:9.05pt;width:788.9pt;height:13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" filled="f" stroked="f">
                <v:path arrowok="t"/>
                <o:lock v:ext="edit" grouping="t"/>
                <w10:wrap anchorx="margin"/>
              </v:rect>
            </w:pict>
          </mc:Fallback>
        </mc:AlternateContent>
      </w:r>
      <w:r w:rsidR="00B52A51">
        <w:t>Bekiyez Gaygysyz –</w:t>
      </w:r>
      <w:r w:rsidR="00B52A51">
        <w:tab/>
        <w:t xml:space="preserve"> </w:t>
      </w:r>
      <w:hyperlink r:id="rId11" w:history="1">
        <w:r w:rsidR="00B52A51" w:rsidRPr="00165D2B">
          <w:rPr>
            <w:rStyle w:val="Hyperlink"/>
          </w:rPr>
          <w:t>bekiyev@gmail.com</w:t>
        </w:r>
      </w:hyperlink>
      <w:r w:rsidR="00B52A51">
        <w:t xml:space="preserve"> </w:t>
      </w:r>
      <w:r w:rsidR="00B52A51">
        <w:tab/>
      </w:r>
      <w:r w:rsidR="00B52A51">
        <w:tab/>
      </w:r>
      <w:r w:rsidR="00B52A51">
        <w:tab/>
        <w:t>–713-859-2075</w:t>
      </w:r>
      <w:r w:rsidR="00B52A51">
        <w:tab/>
        <w:t>NAU Graduate/Friend</w:t>
      </w:r>
      <w:bookmarkEnd w:id="0"/>
    </w:p>
    <w:p w:rsidR="00B52A51" w:rsidRPr="0047387F" w:rsidRDefault="0047387F" w:rsidP="0047387F">
      <w:pPr>
        <w:rPr>
          <w:rStyle w:val="blacktextnb10"/>
          <w:sz w:val="22"/>
          <w:szCs w:val="22"/>
        </w:rPr>
      </w:pPr>
      <w:r>
        <w:rPr>
          <w:rStyle w:val="blacktextnb10"/>
          <w:sz w:val="22"/>
          <w:szCs w:val="22"/>
        </w:rPr>
        <w:t>Mr. Om</w:t>
      </w:r>
      <w:r w:rsidR="00D10571">
        <w:rPr>
          <w:rStyle w:val="blacktextnb10"/>
          <w:sz w:val="22"/>
          <w:szCs w:val="22"/>
        </w:rPr>
        <w:t>a</w:t>
      </w:r>
      <w:r>
        <w:rPr>
          <w:rStyle w:val="blacktextnb10"/>
          <w:sz w:val="22"/>
          <w:szCs w:val="22"/>
        </w:rPr>
        <w:t xml:space="preserve">ra </w:t>
      </w:r>
      <w:r>
        <w:t>–</w:t>
      </w:r>
      <w:r>
        <w:tab/>
      </w:r>
      <w:r>
        <w:tab/>
        <w:t>-----------------------------------</w:t>
      </w:r>
      <w:r>
        <w:tab/>
      </w:r>
      <w:r>
        <w:tab/>
        <w:t>–</w:t>
      </w:r>
      <w:r w:rsidR="00C913A3">
        <w:t>281-873-0820</w:t>
      </w:r>
      <w:r w:rsidR="00C913A3">
        <w:tab/>
        <w:t>Previous Employer</w:t>
      </w:r>
    </w:p>
    <w:sectPr w:rsidR="00B52A51" w:rsidRPr="0047387F" w:rsidSect="000966B2">
      <w:footerReference w:type="default" r:id="rId12"/>
      <w:pgSz w:w="12240" w:h="15840"/>
      <w:pgMar w:top="1008" w:right="1008" w:bottom="1008" w:left="1008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0F1" w:rsidRDefault="00BF50F1">
      <w:r>
        <w:separator/>
      </w:r>
    </w:p>
  </w:endnote>
  <w:endnote w:type="continuationSeparator" w:id="0">
    <w:p w:rsidR="00BF50F1" w:rsidRDefault="00BF5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87F" w:rsidRDefault="0047387F">
    <w:pPr>
      <w:pStyle w:val="Footer"/>
    </w:pPr>
    <w:r>
      <w:t>If applicable, References on the back.</w:t>
    </w:r>
  </w:p>
  <w:p w:rsidR="0047387F" w:rsidRDefault="004738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0F1" w:rsidRDefault="00BF50F1">
      <w:r>
        <w:separator/>
      </w:r>
    </w:p>
  </w:footnote>
  <w:footnote w:type="continuationSeparator" w:id="0">
    <w:p w:rsidR="00BF50F1" w:rsidRDefault="00BF5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44B25"/>
    <w:multiLevelType w:val="hybridMultilevel"/>
    <w:tmpl w:val="1E66A8CE"/>
    <w:lvl w:ilvl="0" w:tplc="04090001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08170C57"/>
    <w:multiLevelType w:val="hybridMultilevel"/>
    <w:tmpl w:val="3934E8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23F5B"/>
    <w:multiLevelType w:val="hybridMultilevel"/>
    <w:tmpl w:val="20FCD7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F6553"/>
    <w:multiLevelType w:val="hybridMultilevel"/>
    <w:tmpl w:val="C3529F4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8817A3"/>
    <w:multiLevelType w:val="hybridMultilevel"/>
    <w:tmpl w:val="1C02FD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14264D"/>
    <w:multiLevelType w:val="hybridMultilevel"/>
    <w:tmpl w:val="4216C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E5BF1"/>
    <w:multiLevelType w:val="hybridMultilevel"/>
    <w:tmpl w:val="E748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E6B60"/>
    <w:multiLevelType w:val="hybridMultilevel"/>
    <w:tmpl w:val="24BCBB1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91AC1"/>
    <w:multiLevelType w:val="hybridMultilevel"/>
    <w:tmpl w:val="419AFE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01FD6"/>
    <w:multiLevelType w:val="hybridMultilevel"/>
    <w:tmpl w:val="162A94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0D4478"/>
    <w:multiLevelType w:val="hybridMultilevel"/>
    <w:tmpl w:val="DCF2DF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CB606B"/>
    <w:multiLevelType w:val="hybridMultilevel"/>
    <w:tmpl w:val="861A24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823B1"/>
    <w:multiLevelType w:val="hybridMultilevel"/>
    <w:tmpl w:val="DF5E9C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A157A"/>
    <w:multiLevelType w:val="hybridMultilevel"/>
    <w:tmpl w:val="481CA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725E3"/>
    <w:multiLevelType w:val="hybridMultilevel"/>
    <w:tmpl w:val="C73CEC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66F8C"/>
    <w:multiLevelType w:val="hybridMultilevel"/>
    <w:tmpl w:val="53F2E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820B9"/>
    <w:multiLevelType w:val="hybridMultilevel"/>
    <w:tmpl w:val="F88CAF1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A44753"/>
    <w:multiLevelType w:val="hybridMultilevel"/>
    <w:tmpl w:val="FAE266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6"/>
  </w:num>
  <w:num w:numId="5">
    <w:abstractNumId w:val="9"/>
  </w:num>
  <w:num w:numId="6">
    <w:abstractNumId w:val="1"/>
  </w:num>
  <w:num w:numId="7">
    <w:abstractNumId w:val="8"/>
  </w:num>
  <w:num w:numId="8">
    <w:abstractNumId w:val="3"/>
  </w:num>
  <w:num w:numId="9">
    <w:abstractNumId w:val="17"/>
  </w:num>
  <w:num w:numId="10">
    <w:abstractNumId w:val="14"/>
  </w:num>
  <w:num w:numId="11">
    <w:abstractNumId w:val="12"/>
  </w:num>
  <w:num w:numId="12">
    <w:abstractNumId w:val="7"/>
  </w:num>
  <w:num w:numId="13">
    <w:abstractNumId w:val="10"/>
  </w:num>
  <w:num w:numId="14">
    <w:abstractNumId w:val="4"/>
  </w:num>
  <w:num w:numId="15">
    <w:abstractNumId w:val="0"/>
  </w:num>
  <w:num w:numId="16">
    <w:abstractNumId w:val="6"/>
  </w:num>
  <w:num w:numId="17">
    <w:abstractNumId w:val="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CA"/>
    <w:rsid w:val="00044BF7"/>
    <w:rsid w:val="000572D8"/>
    <w:rsid w:val="000669D7"/>
    <w:rsid w:val="00080937"/>
    <w:rsid w:val="000966B2"/>
    <w:rsid w:val="000A6ECD"/>
    <w:rsid w:val="000F63C4"/>
    <w:rsid w:val="00117154"/>
    <w:rsid w:val="00175633"/>
    <w:rsid w:val="001A383F"/>
    <w:rsid w:val="001A4251"/>
    <w:rsid w:val="00202DC5"/>
    <w:rsid w:val="002150FB"/>
    <w:rsid w:val="00235B56"/>
    <w:rsid w:val="0027068D"/>
    <w:rsid w:val="00284689"/>
    <w:rsid w:val="002946BD"/>
    <w:rsid w:val="002A2289"/>
    <w:rsid w:val="002D71A5"/>
    <w:rsid w:val="00310F19"/>
    <w:rsid w:val="003143BE"/>
    <w:rsid w:val="00340864"/>
    <w:rsid w:val="003A70E6"/>
    <w:rsid w:val="003C7692"/>
    <w:rsid w:val="003E0921"/>
    <w:rsid w:val="003E5733"/>
    <w:rsid w:val="00400B0B"/>
    <w:rsid w:val="0047387F"/>
    <w:rsid w:val="004826FB"/>
    <w:rsid w:val="00495F78"/>
    <w:rsid w:val="004A22E4"/>
    <w:rsid w:val="004D72CA"/>
    <w:rsid w:val="00510829"/>
    <w:rsid w:val="0053793D"/>
    <w:rsid w:val="00551A92"/>
    <w:rsid w:val="00570FE7"/>
    <w:rsid w:val="0059027C"/>
    <w:rsid w:val="00594809"/>
    <w:rsid w:val="005A24DC"/>
    <w:rsid w:val="005A3E98"/>
    <w:rsid w:val="005F4484"/>
    <w:rsid w:val="00601B31"/>
    <w:rsid w:val="00643A4B"/>
    <w:rsid w:val="00643E8E"/>
    <w:rsid w:val="00651475"/>
    <w:rsid w:val="00667797"/>
    <w:rsid w:val="00667D35"/>
    <w:rsid w:val="0069195A"/>
    <w:rsid w:val="006A1909"/>
    <w:rsid w:val="006A3230"/>
    <w:rsid w:val="006D140C"/>
    <w:rsid w:val="0073180E"/>
    <w:rsid w:val="007513DF"/>
    <w:rsid w:val="007C5118"/>
    <w:rsid w:val="007F26FA"/>
    <w:rsid w:val="007F61EC"/>
    <w:rsid w:val="00800888"/>
    <w:rsid w:val="0084413F"/>
    <w:rsid w:val="00854CF2"/>
    <w:rsid w:val="008602E1"/>
    <w:rsid w:val="00864CED"/>
    <w:rsid w:val="00903B70"/>
    <w:rsid w:val="00942819"/>
    <w:rsid w:val="009710F3"/>
    <w:rsid w:val="00990EA0"/>
    <w:rsid w:val="009C2596"/>
    <w:rsid w:val="009D34AE"/>
    <w:rsid w:val="00A52B78"/>
    <w:rsid w:val="00A536A5"/>
    <w:rsid w:val="00AC5B96"/>
    <w:rsid w:val="00B144A4"/>
    <w:rsid w:val="00B20555"/>
    <w:rsid w:val="00B52A51"/>
    <w:rsid w:val="00B56785"/>
    <w:rsid w:val="00B71831"/>
    <w:rsid w:val="00BD6693"/>
    <w:rsid w:val="00BF50F1"/>
    <w:rsid w:val="00C04DCD"/>
    <w:rsid w:val="00C24096"/>
    <w:rsid w:val="00C3156A"/>
    <w:rsid w:val="00C45ED3"/>
    <w:rsid w:val="00C535FD"/>
    <w:rsid w:val="00C666C7"/>
    <w:rsid w:val="00C872CF"/>
    <w:rsid w:val="00C913A3"/>
    <w:rsid w:val="00CA0301"/>
    <w:rsid w:val="00CC4814"/>
    <w:rsid w:val="00CF51F8"/>
    <w:rsid w:val="00CF596F"/>
    <w:rsid w:val="00CF699A"/>
    <w:rsid w:val="00D10571"/>
    <w:rsid w:val="00D321D2"/>
    <w:rsid w:val="00D33A61"/>
    <w:rsid w:val="00D61E03"/>
    <w:rsid w:val="00D77A26"/>
    <w:rsid w:val="00DD1130"/>
    <w:rsid w:val="00E461A9"/>
    <w:rsid w:val="00E554DD"/>
    <w:rsid w:val="00E925D2"/>
    <w:rsid w:val="00E96C47"/>
    <w:rsid w:val="00EA6DCF"/>
    <w:rsid w:val="00EF408B"/>
    <w:rsid w:val="00F50269"/>
    <w:rsid w:val="00F5599E"/>
    <w:rsid w:val="00F6099D"/>
    <w:rsid w:val="00F67D5B"/>
    <w:rsid w:val="00F90180"/>
    <w:rsid w:val="00FD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5E54080-1A83-4B7F-8159-6FE3E023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68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A24DC"/>
    <w:rPr>
      <w:color w:val="0000FF"/>
      <w:u w:val="single"/>
    </w:rPr>
  </w:style>
  <w:style w:type="character" w:customStyle="1" w:styleId="blacktextnb10">
    <w:name w:val="blacktextnb10"/>
    <w:basedOn w:val="DefaultParagraphFont"/>
    <w:rsid w:val="003143BE"/>
  </w:style>
  <w:style w:type="paragraph" w:styleId="BalloonText">
    <w:name w:val="Balloon Text"/>
    <w:basedOn w:val="Normal"/>
    <w:semiHidden/>
    <w:rsid w:val="003143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F2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502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5026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A3E98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B52A5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ilean-hunter-009b7210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ileanHunter@hot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ekiyev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ntatum001@monroecc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henton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harms\Documents\Useful%20Documents\human%20Services%20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human Services  Resume</Template>
  <TotalTime>1142</TotalTime>
  <Pages>1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Katina Cooper</vt:lpstr>
    </vt:vector>
  </TitlesOfParts>
  <Company>Monroe Community College</Company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Katina Cooper</dc:title>
  <dc:creator>Miranda Harms</dc:creator>
  <cp:lastModifiedBy>Kailean Hunter</cp:lastModifiedBy>
  <cp:revision>11</cp:revision>
  <cp:lastPrinted>2014-11-19T16:42:00Z</cp:lastPrinted>
  <dcterms:created xsi:type="dcterms:W3CDTF">2015-09-30T22:15:00Z</dcterms:created>
  <dcterms:modified xsi:type="dcterms:W3CDTF">2016-05-21T23:31:00Z</dcterms:modified>
</cp:coreProperties>
</file>