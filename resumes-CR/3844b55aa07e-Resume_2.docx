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19"/>
        <w:gridCol w:w="1911"/>
        <w:gridCol w:w="250"/>
      </w:tblGrid>
      <w:tr w:rsidR="007C2E92">
        <w:trPr>
          <w:trHeight w:val="151"/>
        </w:trPr>
        <w:sdt>
          <w:sdtPr>
            <w:alias w:val="Author"/>
            <w:id w:val="93044407"/>
            <w:placeholder>
              <w:docPart w:val="EEC0E1AC751943919D02C2CAFE87E8D9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380" w:type="dxa"/>
                <w:gridSpan w:val="3"/>
                <w:tcMar>
                  <w:bottom w:w="0" w:type="dxa"/>
                </w:tcMar>
                <w:vAlign w:val="center"/>
              </w:tcPr>
              <w:p w:rsidR="007C2E92" w:rsidRDefault="0064123B">
                <w:pPr>
                  <w:pStyle w:val="YourName"/>
                </w:pPr>
                <w:r>
                  <w:t>Shrikant Sarma Kakaraparthi</w:t>
                </w:r>
              </w:p>
            </w:tc>
          </w:sdtContent>
        </w:sdt>
      </w:tr>
      <w:tr w:rsidR="007C2E92">
        <w:trPr>
          <w:trHeight w:val="22"/>
        </w:trPr>
        <w:tc>
          <w:tcPr>
            <w:tcW w:w="7380" w:type="dxa"/>
            <w:gridSpan w:val="3"/>
            <w:tcMar>
              <w:bottom w:w="0" w:type="dxa"/>
            </w:tcMar>
            <w:vAlign w:val="center"/>
          </w:tcPr>
          <w:p w:rsidR="007C2E92" w:rsidRDefault="00D21B2A" w:rsidP="0064123B">
            <w:pPr>
              <w:pStyle w:val="ResumeBodyText"/>
            </w:pPr>
            <w:r>
              <w:t>Irving, Texas</w:t>
            </w:r>
            <w:r w:rsidR="007E0011">
              <w:t xml:space="preserve"> | </w:t>
            </w:r>
            <w:r w:rsidR="0064123B">
              <w:t>682-226-5768</w:t>
            </w:r>
            <w:r>
              <w:t xml:space="preserve"> </w:t>
            </w:r>
            <w:r w:rsidR="007E0011">
              <w:t xml:space="preserve">| </w:t>
            </w:r>
            <w:hyperlink r:id="rId10" w:history="1">
              <w:r w:rsidR="0064123B" w:rsidRPr="00EC05C4">
                <w:rPr>
                  <w:rStyle w:val="Hyperlink"/>
                </w:rPr>
                <w:t>shrikant.kakaraparthi@mavs.uta.edu</w:t>
              </w:r>
            </w:hyperlink>
            <w:r w:rsidR="00554F26">
              <w:t xml:space="preserve"> | </w:t>
            </w:r>
            <w:hyperlink r:id="rId11" w:history="1">
              <w:r w:rsidR="00554F26" w:rsidRPr="00554F26">
                <w:rPr>
                  <w:rStyle w:val="Hyperlink"/>
                </w:rPr>
                <w:t>website</w:t>
              </w:r>
            </w:hyperlink>
            <w:r>
              <w:t xml:space="preserve"> | </w:t>
            </w:r>
            <w:hyperlink r:id="rId12" w:history="1">
              <w:r w:rsidRPr="00D21B2A">
                <w:rPr>
                  <w:rStyle w:val="Hyperlink"/>
                </w:rPr>
                <w:t>LinkedIn</w:t>
              </w:r>
            </w:hyperlink>
          </w:p>
          <w:p w:rsidR="0064123B" w:rsidRDefault="0064123B" w:rsidP="0064123B">
            <w:pPr>
              <w:pStyle w:val="ResumeBodyText"/>
            </w:pPr>
          </w:p>
        </w:tc>
      </w:tr>
      <w:tr w:rsidR="007C2E92">
        <w:trPr>
          <w:trHeight w:val="16"/>
        </w:trPr>
        <w:tc>
          <w:tcPr>
            <w:tcW w:w="7380" w:type="dxa"/>
            <w:gridSpan w:val="3"/>
            <w:tcMar>
              <w:bottom w:w="0" w:type="dxa"/>
            </w:tcMar>
            <w:vAlign w:val="bottom"/>
          </w:tcPr>
          <w:p w:rsidR="007C2E92" w:rsidRDefault="007E0011">
            <w:pPr>
              <w:pStyle w:val="SectionHeading"/>
            </w:pPr>
            <w:r>
              <w:t>Objective</w:t>
            </w:r>
          </w:p>
        </w:tc>
      </w:tr>
      <w:tr w:rsidR="007C2E92">
        <w:trPr>
          <w:trHeight w:val="144"/>
        </w:trPr>
        <w:tc>
          <w:tcPr>
            <w:tcW w:w="7380" w:type="dxa"/>
            <w:gridSpan w:val="3"/>
            <w:tcMar>
              <w:bottom w:w="230" w:type="dxa"/>
            </w:tcMar>
          </w:tcPr>
          <w:p w:rsidR="007C2E92" w:rsidRDefault="0064123B" w:rsidP="0064123B">
            <w:pPr>
              <w:pStyle w:val="ResumeBodyText"/>
            </w:pPr>
            <w:r>
              <w:t xml:space="preserve">To obtain an internship or full-time position for December 2016 in the field of computer science utilizing my technical experience. </w:t>
            </w:r>
          </w:p>
        </w:tc>
      </w:tr>
      <w:tr w:rsidR="007C2E92">
        <w:trPr>
          <w:trHeight w:val="144"/>
        </w:trPr>
        <w:tc>
          <w:tcPr>
            <w:tcW w:w="7380" w:type="dxa"/>
            <w:gridSpan w:val="3"/>
            <w:tcMar>
              <w:bottom w:w="0" w:type="dxa"/>
            </w:tcMar>
            <w:vAlign w:val="bottom"/>
          </w:tcPr>
          <w:p w:rsidR="007C2E92" w:rsidRDefault="007E0011">
            <w:pPr>
              <w:pStyle w:val="SectionHeading"/>
            </w:pPr>
            <w:r>
              <w:t>Education</w:t>
            </w:r>
          </w:p>
        </w:tc>
      </w:tr>
      <w:tr w:rsidR="007C2E92">
        <w:trPr>
          <w:trHeight w:val="22"/>
        </w:trPr>
        <w:tc>
          <w:tcPr>
            <w:tcW w:w="5219" w:type="dxa"/>
            <w:tcMar>
              <w:bottom w:w="29" w:type="dxa"/>
            </w:tcMar>
          </w:tcPr>
          <w:p w:rsidR="007C2E92" w:rsidRDefault="0064123B">
            <w:pPr>
              <w:pStyle w:val="ResumeBodyText"/>
            </w:pPr>
            <w:r>
              <w:t>Masters of Science, Computer Science and Engineering</w:t>
            </w:r>
          </w:p>
          <w:p w:rsidR="007C2E92" w:rsidRDefault="0064123B" w:rsidP="0064123B">
            <w:pPr>
              <w:pStyle w:val="Italics"/>
              <w:rPr>
                <w:i w:val="0"/>
              </w:rPr>
            </w:pPr>
            <w:r>
              <w:t>University of Texas at Arlington</w:t>
            </w:r>
            <w:r w:rsidR="00976EA8">
              <w:t>, Texas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7C2E92" w:rsidRDefault="0064123B" w:rsidP="0064123B">
            <w:pPr>
              <w:pStyle w:val="Dates"/>
            </w:pPr>
            <w:r w:rsidRPr="00976EA8">
              <w:rPr>
                <w:color w:val="0D0D0D" w:themeColor="text1" w:themeTint="F2"/>
              </w:rPr>
              <w:t>Expected December 2016</w:t>
            </w:r>
          </w:p>
        </w:tc>
      </w:tr>
      <w:tr w:rsidR="007C2E92">
        <w:trPr>
          <w:trHeight w:val="51"/>
        </w:trPr>
        <w:tc>
          <w:tcPr>
            <w:tcW w:w="7380" w:type="dxa"/>
            <w:gridSpan w:val="3"/>
            <w:tcMar>
              <w:bottom w:w="230" w:type="dxa"/>
            </w:tcMar>
          </w:tcPr>
          <w:p w:rsidR="007C2E92" w:rsidRDefault="0064123B" w:rsidP="0064123B">
            <w:pPr>
              <w:pStyle w:val="Description"/>
            </w:pPr>
            <w:r w:rsidRPr="00DD12F9">
              <w:rPr>
                <w:i/>
              </w:rPr>
              <w:t>Major</w:t>
            </w:r>
            <w:r>
              <w:t>: Software Engineering and Databases</w:t>
            </w:r>
          </w:p>
          <w:p w:rsidR="007C2E92" w:rsidRDefault="0064123B" w:rsidP="002269E1">
            <w:pPr>
              <w:pStyle w:val="Description"/>
            </w:pPr>
            <w:r w:rsidRPr="00DD12F9">
              <w:rPr>
                <w:i/>
              </w:rPr>
              <w:t>Relevant Coursework</w:t>
            </w:r>
            <w:r>
              <w:t>: SE 1 (Android Programming)</w:t>
            </w:r>
            <w:r w:rsidR="002269E1">
              <w:t xml:space="preserve">, DB 1 (MySQL), </w:t>
            </w:r>
            <w:r w:rsidR="002269E1" w:rsidRPr="002269E1">
              <w:t>Web Data Management and XML</w:t>
            </w:r>
            <w:r w:rsidR="002269E1">
              <w:t xml:space="preserve"> (Angular.js and Ruby on Rails), Cloud Computing (AWS, EC2, IBM Bluemix, Hadoop)</w:t>
            </w:r>
          </w:p>
          <w:p w:rsidR="00A95EDE" w:rsidRDefault="00A95EDE" w:rsidP="002269E1">
            <w:pPr>
              <w:pStyle w:val="Description"/>
            </w:pPr>
            <w:r>
              <w:rPr>
                <w:i/>
              </w:rPr>
              <w:t>Academic Projects</w:t>
            </w:r>
            <w:r w:rsidRPr="00A95EDE">
              <w:t>:</w:t>
            </w:r>
          </w:p>
          <w:p w:rsidR="00A95EDE" w:rsidRPr="00560DE5" w:rsidRDefault="00A95EDE" w:rsidP="00A95EDE">
            <w:pPr>
              <w:pStyle w:val="Description"/>
              <w:numPr>
                <w:ilvl w:val="0"/>
                <w:numId w:val="15"/>
              </w:numPr>
            </w:pPr>
            <w:r w:rsidRPr="00B8606F">
              <w:rPr>
                <w:b/>
                <w:i/>
              </w:rPr>
              <w:t>Foodie</w:t>
            </w:r>
            <w:r>
              <w:t xml:space="preserve">:  Winner of the </w:t>
            </w:r>
            <w:r w:rsidR="00B8606F" w:rsidRPr="00B8606F">
              <w:rPr>
                <w:i/>
              </w:rPr>
              <w:t>“B</w:t>
            </w:r>
            <w:r w:rsidRPr="00B8606F">
              <w:rPr>
                <w:i/>
              </w:rPr>
              <w:t>est use of Google API</w:t>
            </w:r>
            <w:r w:rsidR="00B8606F" w:rsidRPr="00B8606F">
              <w:rPr>
                <w:i/>
              </w:rPr>
              <w:t>”</w:t>
            </w:r>
            <w:r>
              <w:t xml:space="preserve"> at TAMU 2k16 Hackathon. An android app that scans the food menu and gives information about </w:t>
            </w:r>
            <w:r w:rsidR="00AD1939">
              <w:t xml:space="preserve">dishes. </w:t>
            </w:r>
            <w:r w:rsidR="00AD1939" w:rsidRPr="00B8606F">
              <w:rPr>
                <w:b/>
                <w:i/>
              </w:rPr>
              <w:t>[Android, Python-Flask, Google Knowledge Graph API, DuckDuckGo API]</w:t>
            </w:r>
          </w:p>
          <w:p w:rsidR="00560DE5" w:rsidRPr="00B8606F" w:rsidRDefault="007A3F63" w:rsidP="00A95EDE">
            <w:pPr>
              <w:pStyle w:val="Description"/>
              <w:numPr>
                <w:ilvl w:val="0"/>
                <w:numId w:val="15"/>
              </w:numPr>
            </w:pPr>
            <w:r>
              <w:rPr>
                <w:b/>
                <w:i/>
              </w:rPr>
              <w:t>Re-</w:t>
            </w:r>
            <w:r w:rsidR="00560DE5">
              <w:rPr>
                <w:b/>
                <w:i/>
              </w:rPr>
              <w:t xml:space="preserve">Group:  </w:t>
            </w:r>
            <w:r w:rsidR="00C6308E" w:rsidRPr="00C6308E">
              <w:t>Contender at</w:t>
            </w:r>
            <w:r w:rsidR="00C6308E">
              <w:rPr>
                <w:i/>
              </w:rPr>
              <w:t xml:space="preserve"> “</w:t>
            </w:r>
            <w:r w:rsidR="00C6308E" w:rsidRPr="00C6308E">
              <w:rPr>
                <w:i/>
              </w:rPr>
              <w:t>Verizon Hackathon 2k16</w:t>
            </w:r>
            <w:r w:rsidR="00C6308E">
              <w:rPr>
                <w:i/>
              </w:rPr>
              <w:t>”</w:t>
            </w:r>
            <w:r w:rsidR="00C6308E" w:rsidRPr="00C6308E">
              <w:rPr>
                <w:i/>
              </w:rPr>
              <w:t xml:space="preserve">. </w:t>
            </w:r>
            <w:r w:rsidR="00560DE5">
              <w:rPr>
                <w:i/>
              </w:rPr>
              <w:t xml:space="preserve">An app to locate lost friends and re-group them at a rally point. </w:t>
            </w:r>
            <w:r w:rsidR="00560DE5" w:rsidRPr="00B8606F">
              <w:rPr>
                <w:b/>
                <w:i/>
              </w:rPr>
              <w:t>[</w:t>
            </w:r>
            <w:r w:rsidR="00560DE5">
              <w:rPr>
                <w:b/>
                <w:i/>
              </w:rPr>
              <w:t xml:space="preserve">Google Maps API, </w:t>
            </w:r>
            <w:r w:rsidR="00560DE5" w:rsidRPr="00B8606F">
              <w:rPr>
                <w:b/>
                <w:i/>
              </w:rPr>
              <w:t>Android,</w:t>
            </w:r>
            <w:r w:rsidR="00560DE5">
              <w:rPr>
                <w:b/>
                <w:i/>
              </w:rPr>
              <w:t xml:space="preserve"> AWS Lambda, DynamoDB</w:t>
            </w:r>
            <w:r w:rsidR="00560DE5" w:rsidRPr="00B8606F">
              <w:rPr>
                <w:b/>
                <w:i/>
              </w:rPr>
              <w:t>]</w:t>
            </w:r>
            <w:r w:rsidR="00560DE5">
              <w:rPr>
                <w:i/>
              </w:rPr>
              <w:t xml:space="preserve">  </w:t>
            </w:r>
          </w:p>
          <w:p w:rsidR="00B8606F" w:rsidRPr="00B8606F" w:rsidRDefault="00B8606F" w:rsidP="00A95EDE">
            <w:pPr>
              <w:pStyle w:val="Description"/>
              <w:numPr>
                <w:ilvl w:val="0"/>
                <w:numId w:val="15"/>
              </w:numPr>
            </w:pPr>
            <w:r>
              <w:rPr>
                <w:b/>
                <w:i/>
              </w:rPr>
              <w:t xml:space="preserve">Connectify (Android &amp; Web):  </w:t>
            </w:r>
            <w:r w:rsidR="00885CF4" w:rsidRPr="00885CF4">
              <w:t xml:space="preserve">Contender at </w:t>
            </w:r>
            <w:r w:rsidR="00885CF4" w:rsidRPr="00885CF4">
              <w:rPr>
                <w:i/>
              </w:rPr>
              <w:t>“HackDFW 2k15”</w:t>
            </w:r>
            <w:r w:rsidR="00885CF4">
              <w:rPr>
                <w:i/>
              </w:rPr>
              <w:t xml:space="preserve">. </w:t>
            </w:r>
            <w:r>
              <w:rPr>
                <w:i/>
              </w:rPr>
              <w:t xml:space="preserve">An app to connect users with mutual interests based on nearest location. </w:t>
            </w:r>
            <w:r w:rsidRPr="00B8606F">
              <w:rPr>
                <w:b/>
                <w:i/>
              </w:rPr>
              <w:t>[</w:t>
            </w:r>
            <w:r w:rsidR="00560DE5">
              <w:rPr>
                <w:b/>
                <w:i/>
              </w:rPr>
              <w:t xml:space="preserve">Google Maps API, </w:t>
            </w:r>
            <w:r w:rsidRPr="00B8606F">
              <w:rPr>
                <w:b/>
                <w:i/>
              </w:rPr>
              <w:t>Android, PHP 6.0,</w:t>
            </w:r>
            <w:r w:rsidR="00653F2E">
              <w:rPr>
                <w:b/>
                <w:i/>
              </w:rPr>
              <w:t xml:space="preserve"> </w:t>
            </w:r>
            <w:r w:rsidRPr="00B8606F">
              <w:rPr>
                <w:b/>
                <w:i/>
              </w:rPr>
              <w:t>MySQL, Angular.js, Python-Flask ]</w:t>
            </w:r>
          </w:p>
          <w:p w:rsidR="00B8606F" w:rsidRPr="00B8606F" w:rsidRDefault="00B8606F" w:rsidP="00A95EDE">
            <w:pPr>
              <w:pStyle w:val="Description"/>
              <w:numPr>
                <w:ilvl w:val="0"/>
                <w:numId w:val="15"/>
              </w:numPr>
            </w:pPr>
            <w:r>
              <w:rPr>
                <w:b/>
                <w:i/>
              </w:rPr>
              <w:t xml:space="preserve">TweetAnalyzer: </w:t>
            </w:r>
            <w:r w:rsidR="00E311A5">
              <w:rPr>
                <w:b/>
                <w:i/>
              </w:rPr>
              <w:t xml:space="preserve"> </w:t>
            </w:r>
            <w:r w:rsidR="00560DE5">
              <w:rPr>
                <w:i/>
              </w:rPr>
              <w:t>A web-</w:t>
            </w:r>
            <w:r>
              <w:rPr>
                <w:i/>
              </w:rPr>
              <w:t xml:space="preserve"> app that analyzes political tweets to classify users as democrats and republicans and show user sentiments. </w:t>
            </w:r>
            <w:r w:rsidRPr="00B8606F">
              <w:rPr>
                <w:b/>
                <w:i/>
              </w:rPr>
              <w:t>[Ruby on Rails, MySQL, Twitter Bootstrap 3.0]</w:t>
            </w:r>
          </w:p>
          <w:p w:rsidR="00B8606F" w:rsidRPr="00940D6C" w:rsidRDefault="00FD0EB3" w:rsidP="00FD0EB3">
            <w:pPr>
              <w:pStyle w:val="Description"/>
              <w:numPr>
                <w:ilvl w:val="0"/>
                <w:numId w:val="15"/>
              </w:numPr>
            </w:pPr>
            <w:r>
              <w:rPr>
                <w:b/>
                <w:i/>
              </w:rPr>
              <w:t>Personal Website</w:t>
            </w:r>
            <w:r w:rsidR="00560DE5">
              <w:t xml:space="preserve">:  </w:t>
            </w:r>
            <w:r>
              <w:t>Built my</w:t>
            </w:r>
            <w:r w:rsidRPr="00FD0EB3">
              <w:t xml:space="preserve"> personal website to showcase my personal information</w:t>
            </w:r>
            <w:r>
              <w:t xml:space="preserve"> like my goals, academic info, my professional projects etc. </w:t>
            </w:r>
            <w:r w:rsidR="00560DE5" w:rsidRPr="00560DE5">
              <w:rPr>
                <w:b/>
                <w:i/>
              </w:rPr>
              <w:t>[</w:t>
            </w:r>
            <w:r>
              <w:rPr>
                <w:b/>
                <w:i/>
              </w:rPr>
              <w:t>Angular.js</w:t>
            </w:r>
            <w:r w:rsidR="00560DE5" w:rsidRPr="00560DE5">
              <w:rPr>
                <w:b/>
                <w:i/>
              </w:rPr>
              <w:t>,</w:t>
            </w:r>
            <w:r>
              <w:rPr>
                <w:b/>
                <w:i/>
              </w:rPr>
              <w:t xml:space="preserve"> </w:t>
            </w:r>
            <w:r w:rsidR="00BE39B8">
              <w:rPr>
                <w:b/>
                <w:i/>
              </w:rPr>
              <w:t xml:space="preserve">Gulp.js, </w:t>
            </w:r>
            <w:r>
              <w:rPr>
                <w:b/>
                <w:i/>
              </w:rPr>
              <w:t>Python-Flask</w:t>
            </w:r>
            <w:r w:rsidR="00560DE5" w:rsidRPr="00560DE5">
              <w:rPr>
                <w:b/>
                <w:i/>
              </w:rPr>
              <w:t>, Twitter Bootstrap 3.0</w:t>
            </w:r>
            <w:r w:rsidR="00A976F2">
              <w:rPr>
                <w:b/>
                <w:i/>
              </w:rPr>
              <w:t xml:space="preserve">, Twilio </w:t>
            </w:r>
            <w:r w:rsidR="005264D2">
              <w:rPr>
                <w:b/>
                <w:i/>
              </w:rPr>
              <w:t xml:space="preserve">Text </w:t>
            </w:r>
            <w:r w:rsidR="00A976F2">
              <w:rPr>
                <w:b/>
                <w:i/>
              </w:rPr>
              <w:t>Messaging Service</w:t>
            </w:r>
            <w:r w:rsidR="00560DE5" w:rsidRPr="00560DE5">
              <w:rPr>
                <w:b/>
                <w:i/>
              </w:rPr>
              <w:t>]</w:t>
            </w:r>
          </w:p>
          <w:p w:rsidR="00940D6C" w:rsidRDefault="00940D6C" w:rsidP="00940D6C">
            <w:pPr>
              <w:pStyle w:val="Description"/>
              <w:numPr>
                <w:ilvl w:val="0"/>
                <w:numId w:val="0"/>
              </w:numPr>
            </w:pPr>
          </w:p>
          <w:p w:rsidR="00976EA8" w:rsidRDefault="00976EA8" w:rsidP="00976EA8">
            <w:pPr>
              <w:pStyle w:val="ResumeBodyText"/>
              <w:rPr>
                <w:color w:val="0D0D0D" w:themeColor="text1" w:themeTint="F2"/>
              </w:rPr>
            </w:pPr>
            <w:r>
              <w:t xml:space="preserve">Bachelor of Technology, Electronics and Computer Engineering                                  </w:t>
            </w:r>
            <w:r w:rsidRPr="00976EA8">
              <w:rPr>
                <w:color w:val="0D0D0D" w:themeColor="text1" w:themeTint="F2"/>
              </w:rPr>
              <w:t>Aug 2005 – May 2009</w:t>
            </w:r>
          </w:p>
          <w:p w:rsidR="00461B64" w:rsidRPr="00690970" w:rsidRDefault="00690970" w:rsidP="003F1E9C">
            <w:pPr>
              <w:pStyle w:val="Italics"/>
              <w:spacing w:line="360" w:lineRule="auto"/>
            </w:pPr>
            <w:r w:rsidRPr="00690970">
              <w:t>Koneru Lakshamaiah College of Engineering, India</w:t>
            </w:r>
            <w:bookmarkStart w:id="0" w:name="_GoBack"/>
            <w:bookmarkEnd w:id="0"/>
          </w:p>
        </w:tc>
      </w:tr>
      <w:tr w:rsidR="007C2E92">
        <w:trPr>
          <w:trHeight w:val="144"/>
        </w:trPr>
        <w:tc>
          <w:tcPr>
            <w:tcW w:w="7380" w:type="dxa"/>
            <w:gridSpan w:val="3"/>
            <w:tcMar>
              <w:bottom w:w="0" w:type="dxa"/>
            </w:tcMar>
            <w:vAlign w:val="bottom"/>
          </w:tcPr>
          <w:p w:rsidR="007C2E92" w:rsidRDefault="00F579B2" w:rsidP="00F579B2">
            <w:pPr>
              <w:pStyle w:val="SectionHeading"/>
            </w:pPr>
            <w:r>
              <w:t xml:space="preserve">Technical </w:t>
            </w:r>
            <w:r w:rsidR="007E0011">
              <w:t>Skills</w:t>
            </w:r>
          </w:p>
        </w:tc>
      </w:tr>
      <w:tr w:rsidR="007C2E92">
        <w:trPr>
          <w:trHeight w:val="1159"/>
        </w:trPr>
        <w:tc>
          <w:tcPr>
            <w:tcW w:w="7380" w:type="dxa"/>
            <w:gridSpan w:val="3"/>
            <w:tcMar>
              <w:bottom w:w="29" w:type="dxa"/>
            </w:tcMar>
          </w:tcPr>
          <w:p w:rsidR="007C2E92" w:rsidRDefault="00F579B2" w:rsidP="00F579B2">
            <w:pPr>
              <w:pStyle w:val="Description"/>
            </w:pPr>
            <w:r w:rsidRPr="00DD12F9">
              <w:rPr>
                <w:i/>
              </w:rPr>
              <w:t>Programming Languages</w:t>
            </w:r>
            <w:r w:rsidR="00DD12F9">
              <w:t xml:space="preserve">: </w:t>
            </w:r>
            <w:r w:rsidR="002C73EE">
              <w:t xml:space="preserve"> </w:t>
            </w:r>
            <w:r w:rsidR="00DD12F9">
              <w:t>Java, JavaScript, Python</w:t>
            </w:r>
            <w:r w:rsidR="00B655D0">
              <w:t xml:space="preserve"> 3.0</w:t>
            </w:r>
            <w:r w:rsidR="00DD12F9">
              <w:t>, Ruby</w:t>
            </w:r>
            <w:r w:rsidR="00B655D0">
              <w:t xml:space="preserve"> 1.9.2</w:t>
            </w:r>
          </w:p>
          <w:p w:rsidR="00DD12F9" w:rsidRDefault="00DD12F9" w:rsidP="00F579B2">
            <w:pPr>
              <w:pStyle w:val="Description"/>
            </w:pPr>
            <w:r>
              <w:rPr>
                <w:i/>
              </w:rPr>
              <w:t>Frameworks</w:t>
            </w:r>
            <w:r w:rsidRPr="00DD12F9">
              <w:t>:</w:t>
            </w:r>
            <w:r>
              <w:t xml:space="preserve"> </w:t>
            </w:r>
          </w:p>
          <w:p w:rsidR="00DD12F9" w:rsidRDefault="00DD12F9" w:rsidP="00DD12F9">
            <w:pPr>
              <w:pStyle w:val="Description"/>
              <w:numPr>
                <w:ilvl w:val="0"/>
                <w:numId w:val="0"/>
              </w:numPr>
              <w:ind w:left="864"/>
            </w:pPr>
            <w:r w:rsidRPr="00B655D0">
              <w:rPr>
                <w:i/>
              </w:rPr>
              <w:t>JavaScript Frameworks</w:t>
            </w:r>
            <w:r>
              <w:t xml:space="preserve"> - Angular.js, </w:t>
            </w:r>
            <w:r w:rsidR="00B655D0">
              <w:t xml:space="preserve">Knockout.js, </w:t>
            </w:r>
            <w:r>
              <w:t>Node.js, Backbone.js, Ext.js, jQuery</w:t>
            </w:r>
          </w:p>
          <w:p w:rsidR="00DD12F9" w:rsidRDefault="00ED777F" w:rsidP="00DD12F9">
            <w:pPr>
              <w:pStyle w:val="Description"/>
              <w:numPr>
                <w:ilvl w:val="0"/>
                <w:numId w:val="0"/>
              </w:numPr>
              <w:ind w:left="864"/>
            </w:pPr>
            <w:r>
              <w:rPr>
                <w:i/>
              </w:rPr>
              <w:t xml:space="preserve">Templates &amp; </w:t>
            </w:r>
            <w:r w:rsidR="00DD12F9" w:rsidRPr="00B655D0">
              <w:rPr>
                <w:i/>
              </w:rPr>
              <w:t>Styling</w:t>
            </w:r>
            <w:r w:rsidR="00DD12F9">
              <w:t xml:space="preserve"> – </w:t>
            </w:r>
            <w:r w:rsidR="0036183C">
              <w:t xml:space="preserve"> HTML 5, CSS 3.0, </w:t>
            </w:r>
            <w:r w:rsidR="00DD12F9">
              <w:t>SASS, SCSS, LESS, Twitter Bootstrap 3.0</w:t>
            </w:r>
          </w:p>
          <w:p w:rsidR="00E52BA3" w:rsidRDefault="00E52BA3" w:rsidP="00DD12F9">
            <w:pPr>
              <w:pStyle w:val="Description"/>
              <w:numPr>
                <w:ilvl w:val="0"/>
                <w:numId w:val="0"/>
              </w:numPr>
              <w:ind w:left="864"/>
            </w:pPr>
            <w:r w:rsidRPr="00B655D0">
              <w:rPr>
                <w:i/>
              </w:rPr>
              <w:t>UI Testing Frameworks</w:t>
            </w:r>
            <w:r>
              <w:t xml:space="preserve"> – Jasmine, Mocha, Chai.js, Should.js</w:t>
            </w:r>
          </w:p>
          <w:p w:rsidR="00E52BA3" w:rsidRDefault="00E52BA3" w:rsidP="00DD12F9">
            <w:pPr>
              <w:pStyle w:val="Description"/>
              <w:numPr>
                <w:ilvl w:val="0"/>
                <w:numId w:val="0"/>
              </w:numPr>
              <w:ind w:left="864"/>
            </w:pPr>
            <w:r w:rsidRPr="00B655D0">
              <w:rPr>
                <w:i/>
              </w:rPr>
              <w:t>Server-side Frame</w:t>
            </w:r>
            <w:r w:rsidR="00B655D0" w:rsidRPr="00B655D0">
              <w:rPr>
                <w:i/>
              </w:rPr>
              <w:t>works</w:t>
            </w:r>
            <w:r w:rsidR="00B655D0">
              <w:t xml:space="preserve"> - </w:t>
            </w:r>
            <w:r>
              <w:t xml:space="preserve"> </w:t>
            </w:r>
            <w:r w:rsidR="00B655D0">
              <w:t xml:space="preserve">Rails 4.2.0, </w:t>
            </w:r>
            <w:r w:rsidR="003027D6">
              <w:t>Python-</w:t>
            </w:r>
            <w:r w:rsidR="00B655D0">
              <w:t>Flask, .NET (web services)</w:t>
            </w:r>
            <w:r w:rsidR="005F7C0D">
              <w:t>, Play 2.0</w:t>
            </w:r>
          </w:p>
          <w:p w:rsidR="00DD12F9" w:rsidRDefault="002C73EE" w:rsidP="002C73EE">
            <w:pPr>
              <w:pStyle w:val="Description"/>
            </w:pPr>
            <w:r>
              <w:rPr>
                <w:i/>
              </w:rPr>
              <w:t>Databases</w:t>
            </w:r>
            <w:r w:rsidRPr="00DD12F9">
              <w:t>:</w:t>
            </w:r>
            <w:r>
              <w:t xml:space="preserve">  MySQL, MongoDB</w:t>
            </w:r>
          </w:p>
          <w:p w:rsidR="00CE1418" w:rsidRDefault="002C73EE" w:rsidP="00541EAB">
            <w:pPr>
              <w:pStyle w:val="Description"/>
            </w:pPr>
            <w:r>
              <w:rPr>
                <w:i/>
              </w:rPr>
              <w:t>Architectures</w:t>
            </w:r>
            <w:r w:rsidRPr="002C73EE">
              <w:t>:</w:t>
            </w:r>
            <w:r>
              <w:t xml:space="preserve">  MVC, MVVM, MVP, MV*</w:t>
            </w:r>
            <w:r w:rsidR="00541EAB">
              <w:t xml:space="preserve">                                      </w:t>
            </w:r>
            <w:r w:rsidR="00CE1418" w:rsidRPr="00541EAB">
              <w:rPr>
                <w:i/>
              </w:rPr>
              <w:t>Repositories</w:t>
            </w:r>
            <w:r w:rsidR="00CE1418" w:rsidRPr="00CE1418">
              <w:t>:</w:t>
            </w:r>
            <w:r w:rsidR="00CE1418">
              <w:t xml:space="preserve">  GitHub, SVN, TFS</w:t>
            </w:r>
          </w:p>
          <w:p w:rsidR="00A95EDE" w:rsidRDefault="00A95EDE" w:rsidP="00A95EDE">
            <w:pPr>
              <w:pStyle w:val="Description"/>
              <w:numPr>
                <w:ilvl w:val="0"/>
                <w:numId w:val="0"/>
              </w:numPr>
            </w:pPr>
          </w:p>
        </w:tc>
      </w:tr>
      <w:tr w:rsidR="007C2E92">
        <w:trPr>
          <w:trHeight w:val="144"/>
        </w:trPr>
        <w:tc>
          <w:tcPr>
            <w:tcW w:w="7380" w:type="dxa"/>
            <w:gridSpan w:val="3"/>
            <w:tcMar>
              <w:bottom w:w="0" w:type="dxa"/>
            </w:tcMar>
          </w:tcPr>
          <w:p w:rsidR="007C2E92" w:rsidRDefault="007E0011">
            <w:pPr>
              <w:pStyle w:val="SectionHeading"/>
            </w:pPr>
            <w:r>
              <w:t>Experience</w:t>
            </w:r>
          </w:p>
        </w:tc>
      </w:tr>
      <w:tr w:rsidR="007C2E92" w:rsidTr="004C4717">
        <w:trPr>
          <w:trHeight w:val="22"/>
        </w:trPr>
        <w:tc>
          <w:tcPr>
            <w:tcW w:w="7130" w:type="dxa"/>
            <w:gridSpan w:val="2"/>
            <w:shd w:val="clear" w:color="auto" w:fill="auto"/>
            <w:tcMar>
              <w:bottom w:w="29" w:type="dxa"/>
            </w:tcMar>
          </w:tcPr>
          <w:p w:rsidR="007C2E92" w:rsidRPr="00B848B9" w:rsidRDefault="003027D6" w:rsidP="003027D6">
            <w:pPr>
              <w:pStyle w:val="ResumeBodyText"/>
              <w:rPr>
                <w:i/>
              </w:rPr>
            </w:pPr>
            <w:r w:rsidRPr="00B848B9">
              <w:rPr>
                <w:i/>
              </w:rPr>
              <w:t>Senior Software Engineer at Indecomm Global Services</w:t>
            </w:r>
            <w:r w:rsidR="004C4717" w:rsidRPr="00B848B9">
              <w:rPr>
                <w:i/>
              </w:rPr>
              <w:t xml:space="preserve"> </w:t>
            </w:r>
            <w:r w:rsidRPr="00B848B9">
              <w:rPr>
                <w:i/>
              </w:rPr>
              <w:t xml:space="preserve"> </w:t>
            </w:r>
            <w:r w:rsidR="004C4717" w:rsidRPr="00B848B9">
              <w:rPr>
                <w:i/>
              </w:rPr>
              <w:t xml:space="preserve">                                            Dec 2012 – Jul 2014</w:t>
            </w:r>
            <w:r w:rsidRPr="00B848B9">
              <w:rPr>
                <w:i/>
              </w:rPr>
              <w:t xml:space="preserve">                                                         </w:t>
            </w:r>
          </w:p>
        </w:tc>
        <w:tc>
          <w:tcPr>
            <w:tcW w:w="250" w:type="dxa"/>
            <w:shd w:val="clear" w:color="auto" w:fill="auto"/>
            <w:tcMar>
              <w:bottom w:w="29" w:type="dxa"/>
            </w:tcMar>
          </w:tcPr>
          <w:p w:rsidR="007C2E92" w:rsidRDefault="007C2E92" w:rsidP="00EC2AB1">
            <w:pPr>
              <w:pStyle w:val="Dates"/>
            </w:pPr>
          </w:p>
        </w:tc>
      </w:tr>
      <w:tr w:rsidR="007C2E92" w:rsidTr="004C4717">
        <w:trPr>
          <w:trHeight w:val="22"/>
        </w:trPr>
        <w:tc>
          <w:tcPr>
            <w:tcW w:w="7130" w:type="dxa"/>
            <w:gridSpan w:val="2"/>
            <w:shd w:val="clear" w:color="auto" w:fill="auto"/>
          </w:tcPr>
          <w:p w:rsidR="00623E0F" w:rsidRPr="00623E0F" w:rsidRDefault="00623E0F" w:rsidP="00623E0F">
            <w:pPr>
              <w:pStyle w:val="Description"/>
            </w:pPr>
            <w:r>
              <w:t>Developed safety module in</w:t>
            </w:r>
            <w:r w:rsidRPr="00623E0F">
              <w:t xml:space="preserve"> ‘Asset Performance Management’ tool for </w:t>
            </w:r>
            <w:r w:rsidRPr="00623E0F">
              <w:rPr>
                <w:b/>
              </w:rPr>
              <w:t>Meridium Inc.</w:t>
            </w:r>
            <w:r>
              <w:t xml:space="preserve"> Built UI</w:t>
            </w:r>
            <w:r w:rsidR="004C4717">
              <w:t xml:space="preserve"> in Knockout.js</w:t>
            </w:r>
            <w:r>
              <w:t xml:space="preserve">, </w:t>
            </w:r>
            <w:r w:rsidR="004C4717">
              <w:t xml:space="preserve">developed business </w:t>
            </w:r>
            <w:r>
              <w:t>functionality</w:t>
            </w:r>
            <w:r w:rsidR="00104F1B">
              <w:t>, .NET server code</w:t>
            </w:r>
            <w:r>
              <w:t xml:space="preserve"> and unit tests.</w:t>
            </w:r>
          </w:p>
          <w:p w:rsidR="007C2E92" w:rsidRDefault="00886786" w:rsidP="00886786">
            <w:pPr>
              <w:pStyle w:val="Description"/>
            </w:pPr>
            <w:r>
              <w:t xml:space="preserve">Developed a chat platform for </w:t>
            </w:r>
            <w:r w:rsidRPr="00886786">
              <w:rPr>
                <w:b/>
              </w:rPr>
              <w:t>Lenovo Group Ltd</w:t>
            </w:r>
            <w:r>
              <w:t>. Wrote several business rules in JS and performed RCA for production issues.</w:t>
            </w:r>
          </w:p>
          <w:p w:rsidR="00454924" w:rsidRDefault="00454924" w:rsidP="004C4717">
            <w:pPr>
              <w:pStyle w:val="Description"/>
            </w:pPr>
            <w:r>
              <w:t xml:space="preserve">Developed several app modules for </w:t>
            </w:r>
            <w:r w:rsidRPr="00454924">
              <w:rPr>
                <w:b/>
              </w:rPr>
              <w:t>School Improvement Network</w:t>
            </w:r>
            <w:r>
              <w:t>.</w:t>
            </w:r>
            <w:r w:rsidR="00E10A00">
              <w:t xml:space="preserve"> Built UI</w:t>
            </w:r>
            <w:r w:rsidR="004C4717">
              <w:t xml:space="preserve"> in Backbone.js</w:t>
            </w:r>
            <w:r w:rsidR="00E10A00">
              <w:t xml:space="preserve">, server-side </w:t>
            </w:r>
            <w:r w:rsidR="004C4717">
              <w:t xml:space="preserve">Node.js </w:t>
            </w:r>
            <w:r w:rsidR="00E10A00">
              <w:t xml:space="preserve">code and unit/integration tests in </w:t>
            </w:r>
            <w:r w:rsidR="004C4717">
              <w:t>Jasmine</w:t>
            </w:r>
            <w:r w:rsidR="007D1804">
              <w:t xml:space="preserve"> and Should.js</w:t>
            </w:r>
            <w:r w:rsidR="00E10A00">
              <w:t xml:space="preserve">. Integrated S3 cloud storage. Fixed </w:t>
            </w:r>
            <w:r w:rsidR="009F4B49">
              <w:t xml:space="preserve">several </w:t>
            </w:r>
            <w:r w:rsidR="00E10A00">
              <w:t xml:space="preserve">major to minor bugs. </w:t>
            </w:r>
          </w:p>
        </w:tc>
        <w:tc>
          <w:tcPr>
            <w:tcW w:w="250" w:type="dxa"/>
            <w:shd w:val="clear" w:color="auto" w:fill="auto"/>
          </w:tcPr>
          <w:p w:rsidR="007C2E92" w:rsidRDefault="007C2E92"/>
        </w:tc>
      </w:tr>
      <w:tr w:rsidR="007C2E92" w:rsidTr="004C4717">
        <w:trPr>
          <w:trHeight w:val="22"/>
        </w:trPr>
        <w:tc>
          <w:tcPr>
            <w:tcW w:w="7130" w:type="dxa"/>
            <w:gridSpan w:val="2"/>
            <w:shd w:val="clear" w:color="auto" w:fill="auto"/>
            <w:tcMar>
              <w:bottom w:w="29" w:type="dxa"/>
            </w:tcMar>
          </w:tcPr>
          <w:p w:rsidR="007C2E92" w:rsidRPr="00B848B9" w:rsidRDefault="00EC2AB1" w:rsidP="00EC2AB1">
            <w:pPr>
              <w:pStyle w:val="ResumeBodyText"/>
              <w:rPr>
                <w:i/>
              </w:rPr>
            </w:pPr>
            <w:r w:rsidRPr="00B848B9">
              <w:rPr>
                <w:i/>
              </w:rPr>
              <w:t>Senior Developer at Mu Sigma Business Solutions Pvt. Ltd.</w:t>
            </w:r>
            <w:r w:rsidR="004C4717" w:rsidRPr="00B848B9">
              <w:rPr>
                <w:i/>
              </w:rPr>
              <w:t xml:space="preserve">                                     </w:t>
            </w:r>
            <w:r w:rsidR="00B848B9">
              <w:rPr>
                <w:i/>
              </w:rPr>
              <w:t xml:space="preserve"> </w:t>
            </w:r>
            <w:r w:rsidR="004C4717" w:rsidRPr="00B848B9">
              <w:rPr>
                <w:i/>
              </w:rPr>
              <w:t>Feb 2011 – Dec 2012</w:t>
            </w:r>
          </w:p>
        </w:tc>
        <w:tc>
          <w:tcPr>
            <w:tcW w:w="250" w:type="dxa"/>
            <w:shd w:val="clear" w:color="auto" w:fill="auto"/>
            <w:tcMar>
              <w:bottom w:w="29" w:type="dxa"/>
            </w:tcMar>
          </w:tcPr>
          <w:p w:rsidR="007C2E92" w:rsidRDefault="007C2E92" w:rsidP="00EC2AB1">
            <w:pPr>
              <w:pStyle w:val="Dates"/>
            </w:pPr>
          </w:p>
        </w:tc>
      </w:tr>
      <w:tr w:rsidR="007C2E92" w:rsidTr="004C4717">
        <w:trPr>
          <w:trHeight w:val="22"/>
        </w:trPr>
        <w:tc>
          <w:tcPr>
            <w:tcW w:w="7130" w:type="dxa"/>
            <w:gridSpan w:val="2"/>
            <w:shd w:val="clear" w:color="auto" w:fill="auto"/>
          </w:tcPr>
          <w:p w:rsidR="00EC2AB1" w:rsidRDefault="00EC2AB1" w:rsidP="00EC2AB1">
            <w:pPr>
              <w:pStyle w:val="Description"/>
            </w:pPr>
            <w:r>
              <w:t xml:space="preserve">Developed HTML 5 based sales reports for </w:t>
            </w:r>
            <w:r w:rsidRPr="00EC2AB1">
              <w:rPr>
                <w:b/>
              </w:rPr>
              <w:t>Microsoft Corporation</w:t>
            </w:r>
            <w:r>
              <w:t>.</w:t>
            </w:r>
          </w:p>
          <w:p w:rsidR="0083657A" w:rsidRDefault="00EC2AB1" w:rsidP="00EC2AB1">
            <w:pPr>
              <w:pStyle w:val="Description"/>
            </w:pPr>
            <w:r>
              <w:t xml:space="preserve">Developed web-app for </w:t>
            </w:r>
            <w:r w:rsidRPr="00EC2AB1">
              <w:rPr>
                <w:b/>
              </w:rPr>
              <w:t>Abbott Labs</w:t>
            </w:r>
            <w:r>
              <w:rPr>
                <w:b/>
              </w:rPr>
              <w:t xml:space="preserve"> </w:t>
            </w:r>
            <w:r>
              <w:t>sales team. Built UI</w:t>
            </w:r>
            <w:r w:rsidR="007C590D">
              <w:t xml:space="preserve"> in Sencha Framework (ExtJS)</w:t>
            </w:r>
            <w:r>
              <w:t xml:space="preserve">, </w:t>
            </w:r>
            <w:r w:rsidR="0083657A">
              <w:t xml:space="preserve">PHP </w:t>
            </w:r>
            <w:r>
              <w:t>server code. Fixed UI bugs</w:t>
            </w:r>
            <w:r w:rsidR="00B347D6">
              <w:t xml:space="preserve"> and gave demo</w:t>
            </w:r>
            <w:r w:rsidR="00541EAB">
              <w:t>s</w:t>
            </w:r>
            <w:r w:rsidR="00B347D6">
              <w:t xml:space="preserve"> to client</w:t>
            </w:r>
            <w:r>
              <w:t>.</w:t>
            </w:r>
          </w:p>
          <w:p w:rsidR="00940D6C" w:rsidRDefault="0083657A" w:rsidP="005615B3">
            <w:pPr>
              <w:pStyle w:val="Description"/>
            </w:pPr>
            <w:r>
              <w:lastRenderedPageBreak/>
              <w:t>Developed web-app to manage statistical models. Built platform</w:t>
            </w:r>
            <w:r w:rsidR="00A425D6">
              <w:t xml:space="preserve"> in Play framework</w:t>
            </w:r>
            <w:r>
              <w:t>, UI, server-side JAVA code</w:t>
            </w:r>
            <w:r w:rsidR="005F7C0D">
              <w:t xml:space="preserve">, fixed bugs, performed RCA, </w:t>
            </w:r>
            <w:r w:rsidR="00104F1B">
              <w:t>and gave</w:t>
            </w:r>
            <w:r w:rsidR="00A425D6">
              <w:t xml:space="preserve"> several</w:t>
            </w:r>
            <w:r w:rsidR="00104F1B">
              <w:t xml:space="preserve"> demos</w:t>
            </w:r>
            <w:r w:rsidR="00A425D6">
              <w:t xml:space="preserve"> to clients</w:t>
            </w:r>
            <w:r w:rsidR="00104F1B">
              <w:t>.</w:t>
            </w:r>
          </w:p>
          <w:p w:rsidR="00794D83" w:rsidRDefault="00794D83" w:rsidP="00794D83">
            <w:pPr>
              <w:pStyle w:val="Description"/>
              <w:numPr>
                <w:ilvl w:val="0"/>
                <w:numId w:val="0"/>
              </w:numPr>
              <w:ind w:left="432"/>
            </w:pPr>
          </w:p>
          <w:p w:rsidR="005615B3" w:rsidRDefault="005615B3" w:rsidP="005615B3">
            <w:pPr>
              <w:pStyle w:val="ResumeBodyText"/>
              <w:spacing w:line="360" w:lineRule="auto"/>
              <w:rPr>
                <w:i/>
              </w:rPr>
            </w:pPr>
            <w:r>
              <w:rPr>
                <w:i/>
              </w:rPr>
              <w:t>Jnr. Test Engineer at</w:t>
            </w:r>
            <w:r w:rsidRPr="00940D6C">
              <w:rPr>
                <w:i/>
              </w:rPr>
              <w:t xml:space="preserve"> Electronic Arts (Mobiles) India </w:t>
            </w:r>
            <w:r>
              <w:rPr>
                <w:i/>
              </w:rPr>
              <w:t>Pvt. Ltd.</w:t>
            </w:r>
            <w:r w:rsidRPr="00940D6C">
              <w:rPr>
                <w:i/>
              </w:rPr>
              <w:t xml:space="preserve">                           </w:t>
            </w:r>
            <w:r>
              <w:rPr>
                <w:i/>
              </w:rPr>
              <w:t xml:space="preserve">      </w:t>
            </w:r>
            <w:r w:rsidRPr="00940D6C">
              <w:rPr>
                <w:i/>
              </w:rPr>
              <w:t>M</w:t>
            </w:r>
            <w:r>
              <w:rPr>
                <w:i/>
              </w:rPr>
              <w:t>ay 2010 -</w:t>
            </w:r>
            <w:r w:rsidRPr="00940D6C">
              <w:rPr>
                <w:i/>
              </w:rPr>
              <w:t xml:space="preserve"> </w:t>
            </w:r>
            <w:r>
              <w:rPr>
                <w:i/>
              </w:rPr>
              <w:t>Feb</w:t>
            </w:r>
            <w:r w:rsidRPr="00940D6C">
              <w:rPr>
                <w:i/>
              </w:rPr>
              <w:t xml:space="preserve"> 2011</w:t>
            </w:r>
            <w:r>
              <w:rPr>
                <w:i/>
              </w:rPr>
              <w:t xml:space="preserve">   </w:t>
            </w:r>
          </w:p>
          <w:p w:rsidR="005F0FBA" w:rsidRDefault="0050147B" w:rsidP="005615B3">
            <w:pPr>
              <w:pStyle w:val="Description"/>
            </w:pPr>
            <w:r>
              <w:t>Performed m</w:t>
            </w:r>
            <w:r w:rsidR="005615B3">
              <w:t xml:space="preserve">anual </w:t>
            </w:r>
            <w:r w:rsidR="005F0FBA">
              <w:t>testing</w:t>
            </w:r>
            <w:r w:rsidR="005615B3">
              <w:t xml:space="preserve"> of gaming apps on mobile devices</w:t>
            </w:r>
            <w:r w:rsidR="005F0FBA">
              <w:t>/platforms</w:t>
            </w:r>
            <w:r w:rsidR="005615B3">
              <w:t xml:space="preserve"> like Apple iPhones and iPads, </w:t>
            </w:r>
            <w:r w:rsidR="005F0FBA">
              <w:t>Symbian OS based devices like Nokia and Samsung, BREW platforms and Blackberry devices.</w:t>
            </w:r>
          </w:p>
          <w:p w:rsidR="005F0FBA" w:rsidRDefault="005F0FBA" w:rsidP="0039740E">
            <w:pPr>
              <w:pStyle w:val="Description"/>
            </w:pPr>
            <w:r>
              <w:t>Develop</w:t>
            </w:r>
            <w:r w:rsidR="00581A36">
              <w:t>ed</w:t>
            </w:r>
            <w:r>
              <w:t xml:space="preserve"> test plans and testing checklists, run checklists on alpha and beta builds, and performed regression and smoke testing.</w:t>
            </w:r>
            <w:r w:rsidR="0039740E">
              <w:t xml:space="preserve"> </w:t>
            </w:r>
            <w:r w:rsidR="00065B28">
              <w:t>Logged</w:t>
            </w:r>
            <w:r>
              <w:t xml:space="preserve"> issues into JIRA and Redmine.</w:t>
            </w:r>
          </w:p>
          <w:p w:rsidR="00DA582C" w:rsidRDefault="00301A02" w:rsidP="00DA582C">
            <w:pPr>
              <w:pStyle w:val="Description"/>
            </w:pPr>
            <w:r>
              <w:t xml:space="preserve">Caught bugs related </w:t>
            </w:r>
            <w:r w:rsidR="005D50EF">
              <w:t xml:space="preserve">to </w:t>
            </w:r>
            <w:r>
              <w:t xml:space="preserve">functionality, game crashes, graphical problems, online telemetry logging and general gameplay related bugs. </w:t>
            </w:r>
          </w:p>
          <w:p w:rsidR="005615B3" w:rsidRDefault="00301A02" w:rsidP="00DA582C">
            <w:pPr>
              <w:pStyle w:val="Description"/>
            </w:pPr>
            <w:r>
              <w:t xml:space="preserve">Worked on popular games like </w:t>
            </w:r>
            <w:r w:rsidR="005615B3">
              <w:t>Magic the Gathering</w:t>
            </w:r>
            <w:r>
              <w:t xml:space="preserve">, </w:t>
            </w:r>
            <w:r w:rsidR="005615B3">
              <w:t>NBA Live 11</w:t>
            </w:r>
            <w:r>
              <w:t xml:space="preserve">, </w:t>
            </w:r>
            <w:r w:rsidR="005615B3">
              <w:t>Sims 3 Ambitions</w:t>
            </w:r>
            <w:r>
              <w:t>, C</w:t>
            </w:r>
            <w:r w:rsidR="005615B3">
              <w:t>ommand and Conquer 4</w:t>
            </w:r>
            <w:r w:rsidR="003E1BA0">
              <w:t>, Madden NFL 11</w:t>
            </w:r>
            <w:r w:rsidR="005615B3">
              <w:t xml:space="preserve">. </w:t>
            </w:r>
          </w:p>
          <w:p w:rsidR="00E02521" w:rsidRDefault="00E02521" w:rsidP="00E02521">
            <w:pPr>
              <w:pStyle w:val="Description"/>
              <w:numPr>
                <w:ilvl w:val="0"/>
                <w:numId w:val="0"/>
              </w:numPr>
              <w:ind w:left="432" w:hanging="288"/>
            </w:pPr>
          </w:p>
          <w:p w:rsidR="00E02521" w:rsidRDefault="00E02521" w:rsidP="00E02521">
            <w:pPr>
              <w:pStyle w:val="ResumeBodyText"/>
              <w:spacing w:line="360" w:lineRule="auto"/>
              <w:rPr>
                <w:i/>
              </w:rPr>
            </w:pPr>
            <w:r>
              <w:rPr>
                <w:i/>
              </w:rPr>
              <w:t>System Engineer</w:t>
            </w:r>
            <w:r>
              <w:rPr>
                <w:i/>
              </w:rPr>
              <w:t xml:space="preserve"> at</w:t>
            </w:r>
            <w:r w:rsidRPr="00940D6C">
              <w:rPr>
                <w:i/>
              </w:rPr>
              <w:t xml:space="preserve"> </w:t>
            </w:r>
            <w:r>
              <w:rPr>
                <w:i/>
              </w:rPr>
              <w:t>Infosys Technologies Ltd</w:t>
            </w:r>
            <w:r>
              <w:rPr>
                <w:i/>
              </w:rPr>
              <w:t>.</w:t>
            </w:r>
            <w:r w:rsidRPr="00940D6C">
              <w:rPr>
                <w:i/>
              </w:rPr>
              <w:t xml:space="preserve">                           </w:t>
            </w:r>
            <w:r>
              <w:rPr>
                <w:i/>
              </w:rPr>
              <w:t xml:space="preserve">      </w:t>
            </w:r>
            <w:r>
              <w:rPr>
                <w:i/>
              </w:rPr>
              <w:t xml:space="preserve">                           Jun 2009 - Dec</w:t>
            </w:r>
            <w:r w:rsidRPr="00E02521">
              <w:rPr>
                <w:i/>
              </w:rPr>
              <w:t xml:space="preserve"> 2009</w:t>
            </w:r>
            <w:r>
              <w:rPr>
                <w:i/>
              </w:rPr>
              <w:t xml:space="preserve">   </w:t>
            </w:r>
          </w:p>
          <w:p w:rsidR="00DA582C" w:rsidRDefault="00DA582C" w:rsidP="00DA582C">
            <w:pPr>
              <w:pStyle w:val="Description"/>
            </w:pPr>
            <w:r>
              <w:t xml:space="preserve">Developed an Attendance Recorder System, an in-house desktop app in JAVA, to log entry and exit for company employees. </w:t>
            </w:r>
          </w:p>
          <w:p w:rsidR="00E02521" w:rsidRDefault="00DA582C" w:rsidP="00DA582C">
            <w:pPr>
              <w:pStyle w:val="Description"/>
            </w:pPr>
            <w:r>
              <w:t xml:space="preserve">Worked on a Hospital Management System, which was a maintenance project built on IBM Mainframes. Application technology stack included COBOL, CICS, </w:t>
            </w:r>
            <w:r w:rsidR="00976EA8">
              <w:t>and DB2</w:t>
            </w:r>
            <w:r>
              <w:t xml:space="preserve"> database.</w:t>
            </w:r>
          </w:p>
          <w:p w:rsidR="00642A48" w:rsidRDefault="00C5020D" w:rsidP="00642A48">
            <w:pPr>
              <w:pStyle w:val="Description"/>
            </w:pPr>
            <w:r>
              <w:t>Fixed functional bugs and update</w:t>
            </w:r>
            <w:r w:rsidR="00AB45C8">
              <w:t>d</w:t>
            </w:r>
            <w:r>
              <w:t xml:space="preserve"> existing documentation.</w:t>
            </w:r>
          </w:p>
          <w:p w:rsidR="00E02521" w:rsidRDefault="00E02521" w:rsidP="00E02521">
            <w:pPr>
              <w:pStyle w:val="Description"/>
              <w:numPr>
                <w:ilvl w:val="0"/>
                <w:numId w:val="0"/>
              </w:numPr>
            </w:pPr>
          </w:p>
          <w:p w:rsidR="00E02521" w:rsidRDefault="00E02521" w:rsidP="00E02521">
            <w:pPr>
              <w:pStyle w:val="Description"/>
              <w:numPr>
                <w:ilvl w:val="0"/>
                <w:numId w:val="0"/>
              </w:numPr>
            </w:pPr>
          </w:p>
          <w:p w:rsidR="005615B3" w:rsidRDefault="005615B3" w:rsidP="005615B3">
            <w:pPr>
              <w:pStyle w:val="ResumeBodyText"/>
            </w:pPr>
          </w:p>
          <w:p w:rsidR="005615B3" w:rsidRDefault="005615B3" w:rsidP="005615B3">
            <w:pPr>
              <w:pStyle w:val="ResumeBodyText"/>
            </w:pPr>
          </w:p>
          <w:p w:rsidR="005615B3" w:rsidRDefault="005615B3" w:rsidP="005615B3">
            <w:pPr>
              <w:pStyle w:val="Description"/>
              <w:numPr>
                <w:ilvl w:val="0"/>
                <w:numId w:val="0"/>
              </w:numPr>
              <w:ind w:left="144"/>
            </w:pPr>
          </w:p>
        </w:tc>
        <w:tc>
          <w:tcPr>
            <w:tcW w:w="250" w:type="dxa"/>
            <w:shd w:val="clear" w:color="auto" w:fill="auto"/>
          </w:tcPr>
          <w:p w:rsidR="007C2E92" w:rsidRDefault="007C2E92"/>
        </w:tc>
      </w:tr>
    </w:tbl>
    <w:p w:rsidR="007C2E92" w:rsidRDefault="007C2E92" w:rsidP="00940D6C"/>
    <w:sectPr w:rsidR="007C2E92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BAC" w:rsidRDefault="006A0BAC">
      <w:r>
        <w:separator/>
      </w:r>
    </w:p>
  </w:endnote>
  <w:endnote w:type="continuationSeparator" w:id="0">
    <w:p w:rsidR="006A0BAC" w:rsidRDefault="006A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BAC" w:rsidRDefault="006A0BAC">
      <w:r>
        <w:separator/>
      </w:r>
    </w:p>
  </w:footnote>
  <w:footnote w:type="continuationSeparator" w:id="0">
    <w:p w:rsidR="006A0BAC" w:rsidRDefault="006A0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5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C8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FD63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5321C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24162"/>
    <w:multiLevelType w:val="hybridMultilevel"/>
    <w:tmpl w:val="DA544556"/>
    <w:lvl w:ilvl="0" w:tplc="CAE2F9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FBFBF" w:themeColor="background1" w:themeShade="BF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02058"/>
    <w:multiLevelType w:val="hybridMultilevel"/>
    <w:tmpl w:val="C192957C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8137C"/>
    <w:multiLevelType w:val="hybridMultilevel"/>
    <w:tmpl w:val="561625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D0A64EC"/>
    <w:multiLevelType w:val="hybridMultilevel"/>
    <w:tmpl w:val="EC122BE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E551F"/>
    <w:multiLevelType w:val="hybridMultilevel"/>
    <w:tmpl w:val="AD506F3A"/>
    <w:lvl w:ilvl="0" w:tplc="C6D6736E">
      <w:start w:val="1"/>
      <w:numFmt w:val="lowerRoman"/>
      <w:lvlText w:val="%1."/>
      <w:lvlJc w:val="left"/>
      <w:pPr>
        <w:ind w:left="864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6"/>
  </w:num>
  <w:num w:numId="5">
    <w:abstractNumId w:val="15"/>
  </w:num>
  <w:num w:numId="6">
    <w:abstractNumId w:val="11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8"/>
  </w:num>
  <w:num w:numId="15">
    <w:abstractNumId w:val="9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23B"/>
    <w:rsid w:val="00065B28"/>
    <w:rsid w:val="00072D3E"/>
    <w:rsid w:val="00104F1B"/>
    <w:rsid w:val="00226757"/>
    <w:rsid w:val="002269E1"/>
    <w:rsid w:val="002C73EE"/>
    <w:rsid w:val="00301A02"/>
    <w:rsid w:val="003027D6"/>
    <w:rsid w:val="00341FD8"/>
    <w:rsid w:val="0036183C"/>
    <w:rsid w:val="0039740E"/>
    <w:rsid w:val="003E1BA0"/>
    <w:rsid w:val="003F1E9C"/>
    <w:rsid w:val="00454924"/>
    <w:rsid w:val="00461B64"/>
    <w:rsid w:val="004C4717"/>
    <w:rsid w:val="0050147B"/>
    <w:rsid w:val="005264D2"/>
    <w:rsid w:val="00541EAB"/>
    <w:rsid w:val="00554F26"/>
    <w:rsid w:val="00560DE5"/>
    <w:rsid w:val="005615B3"/>
    <w:rsid w:val="00581A36"/>
    <w:rsid w:val="005D50EF"/>
    <w:rsid w:val="005F0FBA"/>
    <w:rsid w:val="005F7C0D"/>
    <w:rsid w:val="00617A7C"/>
    <w:rsid w:val="00623E0F"/>
    <w:rsid w:val="0064123B"/>
    <w:rsid w:val="00642A48"/>
    <w:rsid w:val="00653F2E"/>
    <w:rsid w:val="00690970"/>
    <w:rsid w:val="006A0BAC"/>
    <w:rsid w:val="00794D83"/>
    <w:rsid w:val="007A3F63"/>
    <w:rsid w:val="007C2E92"/>
    <w:rsid w:val="007C590D"/>
    <w:rsid w:val="007D1804"/>
    <w:rsid w:val="007E0011"/>
    <w:rsid w:val="0083657A"/>
    <w:rsid w:val="00885CF4"/>
    <w:rsid w:val="00886786"/>
    <w:rsid w:val="00940D6C"/>
    <w:rsid w:val="00976EA8"/>
    <w:rsid w:val="009F4B49"/>
    <w:rsid w:val="00A425D6"/>
    <w:rsid w:val="00A95EDE"/>
    <w:rsid w:val="00A976F2"/>
    <w:rsid w:val="00AB45C8"/>
    <w:rsid w:val="00AD1939"/>
    <w:rsid w:val="00B347D6"/>
    <w:rsid w:val="00B655D0"/>
    <w:rsid w:val="00B848B9"/>
    <w:rsid w:val="00B8606F"/>
    <w:rsid w:val="00BE39B8"/>
    <w:rsid w:val="00C5020D"/>
    <w:rsid w:val="00C6308E"/>
    <w:rsid w:val="00CE1418"/>
    <w:rsid w:val="00D21B2A"/>
    <w:rsid w:val="00DA582C"/>
    <w:rsid w:val="00DB6DF5"/>
    <w:rsid w:val="00DD12F9"/>
    <w:rsid w:val="00E02521"/>
    <w:rsid w:val="00E10A00"/>
    <w:rsid w:val="00E311A5"/>
    <w:rsid w:val="00E52BA3"/>
    <w:rsid w:val="00EC2AB1"/>
    <w:rsid w:val="00ED777F"/>
    <w:rsid w:val="00F579B2"/>
    <w:rsid w:val="00FD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6412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D6C"/>
    <w:pPr>
      <w:spacing w:after="200" w:line="276" w:lineRule="auto"/>
      <w:ind w:left="720"/>
      <w:contextualSpacing/>
    </w:pPr>
    <w:rPr>
      <w:sz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6412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D6C"/>
    <w:pPr>
      <w:spacing w:after="200" w:line="276" w:lineRule="auto"/>
      <w:ind w:left="720"/>
      <w:contextualSpacing/>
    </w:pPr>
    <w:rPr>
      <w:sz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3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shrikantsarm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hrikantkakaraparthi.tech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shrikant.kakaraparthi@mavs.uta.edu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\AppData\Roaming\Microsoft\Templates\RecentCollegeGrad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0E1AC751943919D02C2CAFE87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C5B70-8CCA-4F16-A229-D905870B60C1}"/>
      </w:docPartPr>
      <w:docPartBody>
        <w:p w:rsidR="00491EB3" w:rsidRDefault="00E836F3">
          <w:pPr>
            <w:pStyle w:val="EEC0E1AC751943919D02C2CAFE87E8D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51"/>
    <w:rsid w:val="00491EB3"/>
    <w:rsid w:val="00CA7D51"/>
    <w:rsid w:val="00E836F3"/>
    <w:rsid w:val="00F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C0E1AC751943919D02C2CAFE87E8D9">
    <w:name w:val="EEC0E1AC751943919D02C2CAFE87E8D9"/>
  </w:style>
  <w:style w:type="paragraph" w:customStyle="1" w:styleId="308983AB896E4F73A631C8CD75C23117">
    <w:name w:val="308983AB896E4F73A631C8CD75C23117"/>
  </w:style>
  <w:style w:type="paragraph" w:customStyle="1" w:styleId="47D11DFFCF664CCC970CCD457ED1EABB">
    <w:name w:val="47D11DFFCF664CCC970CCD457ED1EABB"/>
  </w:style>
  <w:style w:type="paragraph" w:customStyle="1" w:styleId="24C0D6BDC7CF416EA2CE09EA1854F0E7">
    <w:name w:val="24C0D6BDC7CF416EA2CE09EA1854F0E7"/>
  </w:style>
  <w:style w:type="paragraph" w:customStyle="1" w:styleId="4BFCCFCA407E4623BD84CFCAAD86E1F6">
    <w:name w:val="4BFCCFCA407E4623BD84CFCAAD86E1F6"/>
  </w:style>
  <w:style w:type="character" w:styleId="PlaceholderText">
    <w:name w:val="Placeholder Text"/>
    <w:basedOn w:val="DefaultParagraphFont"/>
    <w:uiPriority w:val="99"/>
    <w:semiHidden/>
    <w:rsid w:val="00CA7D51"/>
    <w:rPr>
      <w:color w:val="808080"/>
    </w:rPr>
  </w:style>
  <w:style w:type="paragraph" w:customStyle="1" w:styleId="6366622A5B13456594B435CF2F112DDA">
    <w:name w:val="6366622A5B13456594B435CF2F112DDA"/>
  </w:style>
  <w:style w:type="paragraph" w:customStyle="1" w:styleId="5C7039386AE646D5AD02DF23D16DFB11">
    <w:name w:val="5C7039386AE646D5AD02DF23D16DFB11"/>
  </w:style>
  <w:style w:type="paragraph" w:customStyle="1" w:styleId="88B387AC6DD04B64A0536BCB6E82914D">
    <w:name w:val="88B387AC6DD04B64A0536BCB6E82914D"/>
  </w:style>
  <w:style w:type="paragraph" w:customStyle="1" w:styleId="C306FE3D79F14E3A9E895FAC96F12E2E">
    <w:name w:val="C306FE3D79F14E3A9E895FAC96F12E2E"/>
  </w:style>
  <w:style w:type="paragraph" w:customStyle="1" w:styleId="82E6B78B4F124BCE8324818E24920933">
    <w:name w:val="82E6B78B4F124BCE8324818E24920933"/>
  </w:style>
  <w:style w:type="paragraph" w:customStyle="1" w:styleId="0591F5A3269441DD8C24C0C9AB162E16">
    <w:name w:val="0591F5A3269441DD8C24C0C9AB162E16"/>
  </w:style>
  <w:style w:type="paragraph" w:customStyle="1" w:styleId="F8290152BB104BF7960B1253A830856B">
    <w:name w:val="F8290152BB104BF7960B1253A830856B"/>
  </w:style>
  <w:style w:type="paragraph" w:customStyle="1" w:styleId="9C0F7CAE6BDA4FCBA813112897BC0E75">
    <w:name w:val="9C0F7CAE6BDA4FCBA813112897BC0E75"/>
  </w:style>
  <w:style w:type="paragraph" w:customStyle="1" w:styleId="Description">
    <w:name w:val="Description"/>
    <w:basedOn w:val="Normal"/>
    <w:qFormat/>
    <w:rsid w:val="00CA7D51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CC1C3357C8C3411E8BB5EFDF21C5C655">
    <w:name w:val="CC1C3357C8C3411E8BB5EFDF21C5C655"/>
  </w:style>
  <w:style w:type="paragraph" w:customStyle="1" w:styleId="427507307029432495224755436C767D">
    <w:name w:val="427507307029432495224755436C767D"/>
  </w:style>
  <w:style w:type="paragraph" w:customStyle="1" w:styleId="2902EC187413445EB73C348AD6090852">
    <w:name w:val="2902EC187413445EB73C348AD6090852"/>
  </w:style>
  <w:style w:type="paragraph" w:customStyle="1" w:styleId="23C7C059CEFA4EF0B33EFE3FE28DEA7B">
    <w:name w:val="23C7C059CEFA4EF0B33EFE3FE28DEA7B"/>
  </w:style>
  <w:style w:type="paragraph" w:customStyle="1" w:styleId="7E9CC6BDAD454F94B9E9C86702765433">
    <w:name w:val="7E9CC6BDAD454F94B9E9C86702765433"/>
  </w:style>
  <w:style w:type="paragraph" w:customStyle="1" w:styleId="2D13D99766784B5F89F3BE286114568A">
    <w:name w:val="2D13D99766784B5F89F3BE286114568A"/>
  </w:style>
  <w:style w:type="paragraph" w:customStyle="1" w:styleId="601E451234664E3E8E5B3E0ECE4C0A4D">
    <w:name w:val="601E451234664E3E8E5B3E0ECE4C0A4D"/>
  </w:style>
  <w:style w:type="paragraph" w:customStyle="1" w:styleId="4BCC1DD56B9948E399C238D4B3D3BF3A">
    <w:name w:val="4BCC1DD56B9948E399C238D4B3D3BF3A"/>
  </w:style>
  <w:style w:type="paragraph" w:customStyle="1" w:styleId="AA2D70520CA94EB680907967ED5F9D24">
    <w:name w:val="AA2D70520CA94EB680907967ED5F9D24"/>
  </w:style>
  <w:style w:type="paragraph" w:customStyle="1" w:styleId="000D0D7D39C04ACB85E20FF12B944AE7">
    <w:name w:val="000D0D7D39C04ACB85E20FF12B944AE7"/>
  </w:style>
  <w:style w:type="paragraph" w:customStyle="1" w:styleId="2AD1E2C296104FF1A8EC3976BE3251EC">
    <w:name w:val="2AD1E2C296104FF1A8EC3976BE3251EC"/>
  </w:style>
  <w:style w:type="paragraph" w:customStyle="1" w:styleId="7BD04D47A97249D1AACC819FBC172D19">
    <w:name w:val="7BD04D47A97249D1AACC819FBC172D19"/>
  </w:style>
  <w:style w:type="paragraph" w:customStyle="1" w:styleId="18C9B2AA532248108CD0D39330B377A7">
    <w:name w:val="18C9B2AA532248108CD0D39330B377A7"/>
  </w:style>
  <w:style w:type="paragraph" w:customStyle="1" w:styleId="354AF5B1726248248EB91400D8C96F5F">
    <w:name w:val="354AF5B1726248248EB91400D8C96F5F"/>
  </w:style>
  <w:style w:type="paragraph" w:customStyle="1" w:styleId="18B9EDCBE02B4D70BAC7AF8C6420E3FB">
    <w:name w:val="18B9EDCBE02B4D70BAC7AF8C6420E3FB"/>
  </w:style>
  <w:style w:type="paragraph" w:customStyle="1" w:styleId="F53A856B55364997B0A6A3CF57FD218A">
    <w:name w:val="F53A856B55364997B0A6A3CF57FD218A"/>
  </w:style>
  <w:style w:type="paragraph" w:customStyle="1" w:styleId="144EE664474A45FA9C327B37BADFF087">
    <w:name w:val="144EE664474A45FA9C327B37BADFF087"/>
  </w:style>
  <w:style w:type="paragraph" w:customStyle="1" w:styleId="2D28B11B062448B795351AF8C508C822">
    <w:name w:val="2D28B11B062448B795351AF8C508C822"/>
  </w:style>
  <w:style w:type="paragraph" w:customStyle="1" w:styleId="862F506021194E079C918417ED90677F">
    <w:name w:val="862F506021194E079C918417ED90677F"/>
    <w:rsid w:val="00CA7D51"/>
  </w:style>
  <w:style w:type="paragraph" w:customStyle="1" w:styleId="B0C41EE5C97045D899AD879FC4E6A322">
    <w:name w:val="B0C41EE5C97045D899AD879FC4E6A322"/>
    <w:rsid w:val="00CA7D51"/>
  </w:style>
  <w:style w:type="paragraph" w:customStyle="1" w:styleId="75F1E22B66EE4B0CA3F4BF26F42840ED">
    <w:name w:val="75F1E22B66EE4B0CA3F4BF26F42840ED"/>
    <w:rsid w:val="00CA7D51"/>
  </w:style>
  <w:style w:type="paragraph" w:customStyle="1" w:styleId="6B3377CD035748A1B9DA1C070778554B">
    <w:name w:val="6B3377CD035748A1B9DA1C070778554B"/>
    <w:rsid w:val="00CA7D51"/>
  </w:style>
  <w:style w:type="paragraph" w:customStyle="1" w:styleId="82E37C91D0AF46E29105B7DBDB15A737">
    <w:name w:val="82E37C91D0AF46E29105B7DBDB15A737"/>
    <w:rsid w:val="00CA7D51"/>
  </w:style>
  <w:style w:type="paragraph" w:customStyle="1" w:styleId="F423F3BB5EA1438F87DDE40BD80D77E5">
    <w:name w:val="F423F3BB5EA1438F87DDE40BD80D77E5"/>
    <w:rsid w:val="00CA7D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C0E1AC751943919D02C2CAFE87E8D9">
    <w:name w:val="EEC0E1AC751943919D02C2CAFE87E8D9"/>
  </w:style>
  <w:style w:type="paragraph" w:customStyle="1" w:styleId="308983AB896E4F73A631C8CD75C23117">
    <w:name w:val="308983AB896E4F73A631C8CD75C23117"/>
  </w:style>
  <w:style w:type="paragraph" w:customStyle="1" w:styleId="47D11DFFCF664CCC970CCD457ED1EABB">
    <w:name w:val="47D11DFFCF664CCC970CCD457ED1EABB"/>
  </w:style>
  <w:style w:type="paragraph" w:customStyle="1" w:styleId="24C0D6BDC7CF416EA2CE09EA1854F0E7">
    <w:name w:val="24C0D6BDC7CF416EA2CE09EA1854F0E7"/>
  </w:style>
  <w:style w:type="paragraph" w:customStyle="1" w:styleId="4BFCCFCA407E4623BD84CFCAAD86E1F6">
    <w:name w:val="4BFCCFCA407E4623BD84CFCAAD86E1F6"/>
  </w:style>
  <w:style w:type="character" w:styleId="PlaceholderText">
    <w:name w:val="Placeholder Text"/>
    <w:basedOn w:val="DefaultParagraphFont"/>
    <w:uiPriority w:val="99"/>
    <w:semiHidden/>
    <w:rsid w:val="00CA7D51"/>
    <w:rPr>
      <w:color w:val="808080"/>
    </w:rPr>
  </w:style>
  <w:style w:type="paragraph" w:customStyle="1" w:styleId="6366622A5B13456594B435CF2F112DDA">
    <w:name w:val="6366622A5B13456594B435CF2F112DDA"/>
  </w:style>
  <w:style w:type="paragraph" w:customStyle="1" w:styleId="5C7039386AE646D5AD02DF23D16DFB11">
    <w:name w:val="5C7039386AE646D5AD02DF23D16DFB11"/>
  </w:style>
  <w:style w:type="paragraph" w:customStyle="1" w:styleId="88B387AC6DD04B64A0536BCB6E82914D">
    <w:name w:val="88B387AC6DD04B64A0536BCB6E82914D"/>
  </w:style>
  <w:style w:type="paragraph" w:customStyle="1" w:styleId="C306FE3D79F14E3A9E895FAC96F12E2E">
    <w:name w:val="C306FE3D79F14E3A9E895FAC96F12E2E"/>
  </w:style>
  <w:style w:type="paragraph" w:customStyle="1" w:styleId="82E6B78B4F124BCE8324818E24920933">
    <w:name w:val="82E6B78B4F124BCE8324818E24920933"/>
  </w:style>
  <w:style w:type="paragraph" w:customStyle="1" w:styleId="0591F5A3269441DD8C24C0C9AB162E16">
    <w:name w:val="0591F5A3269441DD8C24C0C9AB162E16"/>
  </w:style>
  <w:style w:type="paragraph" w:customStyle="1" w:styleId="F8290152BB104BF7960B1253A830856B">
    <w:name w:val="F8290152BB104BF7960B1253A830856B"/>
  </w:style>
  <w:style w:type="paragraph" w:customStyle="1" w:styleId="9C0F7CAE6BDA4FCBA813112897BC0E75">
    <w:name w:val="9C0F7CAE6BDA4FCBA813112897BC0E75"/>
  </w:style>
  <w:style w:type="paragraph" w:customStyle="1" w:styleId="Description">
    <w:name w:val="Description"/>
    <w:basedOn w:val="Normal"/>
    <w:qFormat/>
    <w:rsid w:val="00CA7D51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CC1C3357C8C3411E8BB5EFDF21C5C655">
    <w:name w:val="CC1C3357C8C3411E8BB5EFDF21C5C655"/>
  </w:style>
  <w:style w:type="paragraph" w:customStyle="1" w:styleId="427507307029432495224755436C767D">
    <w:name w:val="427507307029432495224755436C767D"/>
  </w:style>
  <w:style w:type="paragraph" w:customStyle="1" w:styleId="2902EC187413445EB73C348AD6090852">
    <w:name w:val="2902EC187413445EB73C348AD6090852"/>
  </w:style>
  <w:style w:type="paragraph" w:customStyle="1" w:styleId="23C7C059CEFA4EF0B33EFE3FE28DEA7B">
    <w:name w:val="23C7C059CEFA4EF0B33EFE3FE28DEA7B"/>
  </w:style>
  <w:style w:type="paragraph" w:customStyle="1" w:styleId="7E9CC6BDAD454F94B9E9C86702765433">
    <w:name w:val="7E9CC6BDAD454F94B9E9C86702765433"/>
  </w:style>
  <w:style w:type="paragraph" w:customStyle="1" w:styleId="2D13D99766784B5F89F3BE286114568A">
    <w:name w:val="2D13D99766784B5F89F3BE286114568A"/>
  </w:style>
  <w:style w:type="paragraph" w:customStyle="1" w:styleId="601E451234664E3E8E5B3E0ECE4C0A4D">
    <w:name w:val="601E451234664E3E8E5B3E0ECE4C0A4D"/>
  </w:style>
  <w:style w:type="paragraph" w:customStyle="1" w:styleId="4BCC1DD56B9948E399C238D4B3D3BF3A">
    <w:name w:val="4BCC1DD56B9948E399C238D4B3D3BF3A"/>
  </w:style>
  <w:style w:type="paragraph" w:customStyle="1" w:styleId="AA2D70520CA94EB680907967ED5F9D24">
    <w:name w:val="AA2D70520CA94EB680907967ED5F9D24"/>
  </w:style>
  <w:style w:type="paragraph" w:customStyle="1" w:styleId="000D0D7D39C04ACB85E20FF12B944AE7">
    <w:name w:val="000D0D7D39C04ACB85E20FF12B944AE7"/>
  </w:style>
  <w:style w:type="paragraph" w:customStyle="1" w:styleId="2AD1E2C296104FF1A8EC3976BE3251EC">
    <w:name w:val="2AD1E2C296104FF1A8EC3976BE3251EC"/>
  </w:style>
  <w:style w:type="paragraph" w:customStyle="1" w:styleId="7BD04D47A97249D1AACC819FBC172D19">
    <w:name w:val="7BD04D47A97249D1AACC819FBC172D19"/>
  </w:style>
  <w:style w:type="paragraph" w:customStyle="1" w:styleId="18C9B2AA532248108CD0D39330B377A7">
    <w:name w:val="18C9B2AA532248108CD0D39330B377A7"/>
  </w:style>
  <w:style w:type="paragraph" w:customStyle="1" w:styleId="354AF5B1726248248EB91400D8C96F5F">
    <w:name w:val="354AF5B1726248248EB91400D8C96F5F"/>
  </w:style>
  <w:style w:type="paragraph" w:customStyle="1" w:styleId="18B9EDCBE02B4D70BAC7AF8C6420E3FB">
    <w:name w:val="18B9EDCBE02B4D70BAC7AF8C6420E3FB"/>
  </w:style>
  <w:style w:type="paragraph" w:customStyle="1" w:styleId="F53A856B55364997B0A6A3CF57FD218A">
    <w:name w:val="F53A856B55364997B0A6A3CF57FD218A"/>
  </w:style>
  <w:style w:type="paragraph" w:customStyle="1" w:styleId="144EE664474A45FA9C327B37BADFF087">
    <w:name w:val="144EE664474A45FA9C327B37BADFF087"/>
  </w:style>
  <w:style w:type="paragraph" w:customStyle="1" w:styleId="2D28B11B062448B795351AF8C508C822">
    <w:name w:val="2D28B11B062448B795351AF8C508C822"/>
  </w:style>
  <w:style w:type="paragraph" w:customStyle="1" w:styleId="862F506021194E079C918417ED90677F">
    <w:name w:val="862F506021194E079C918417ED90677F"/>
    <w:rsid w:val="00CA7D51"/>
  </w:style>
  <w:style w:type="paragraph" w:customStyle="1" w:styleId="B0C41EE5C97045D899AD879FC4E6A322">
    <w:name w:val="B0C41EE5C97045D899AD879FC4E6A322"/>
    <w:rsid w:val="00CA7D51"/>
  </w:style>
  <w:style w:type="paragraph" w:customStyle="1" w:styleId="75F1E22B66EE4B0CA3F4BF26F42840ED">
    <w:name w:val="75F1E22B66EE4B0CA3F4BF26F42840ED"/>
    <w:rsid w:val="00CA7D51"/>
  </w:style>
  <w:style w:type="paragraph" w:customStyle="1" w:styleId="6B3377CD035748A1B9DA1C070778554B">
    <w:name w:val="6B3377CD035748A1B9DA1C070778554B"/>
    <w:rsid w:val="00CA7D51"/>
  </w:style>
  <w:style w:type="paragraph" w:customStyle="1" w:styleId="82E37C91D0AF46E29105B7DBDB15A737">
    <w:name w:val="82E37C91D0AF46E29105B7DBDB15A737"/>
    <w:rsid w:val="00CA7D51"/>
  </w:style>
  <w:style w:type="paragraph" w:customStyle="1" w:styleId="F423F3BB5EA1438F87DDE40BD80D77E5">
    <w:name w:val="F423F3BB5EA1438F87DDE40BD80D77E5"/>
    <w:rsid w:val="00CA7D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919B7-2463-41F2-B426-166C4C63D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RecentCollegeGradResume.dotx</Template>
  <TotalTime>292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>Hewlett-Packard</Company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Shrikant Sarma Kakaraparthi</dc:creator>
  <cp:lastModifiedBy>Shrikant Sarma Kakaraparthi</cp:lastModifiedBy>
  <cp:revision>56</cp:revision>
  <cp:lastPrinted>2006-08-01T17:47:00Z</cp:lastPrinted>
  <dcterms:created xsi:type="dcterms:W3CDTF">2016-10-11T19:42:00Z</dcterms:created>
  <dcterms:modified xsi:type="dcterms:W3CDTF">2016-10-14T20:04:00Z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